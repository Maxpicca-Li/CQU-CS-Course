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794573" w14:textId="6E809E85" w:rsidR="0020153C" w:rsidRPr="008D5AA1" w:rsidRDefault="00896E8D" w:rsidP="0020153C">
      <w:pPr>
        <w:ind w:left="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F5E55BF" wp14:editId="684404E3">
                <wp:simplePos x="0" y="0"/>
                <wp:positionH relativeFrom="column">
                  <wp:posOffset>-1093750</wp:posOffset>
                </wp:positionH>
                <wp:positionV relativeFrom="paragraph">
                  <wp:posOffset>-594996</wp:posOffset>
                </wp:positionV>
                <wp:extent cx="3787872" cy="1050859"/>
                <wp:effectExtent l="0" t="1009650" r="0" b="102616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265316">
                          <a:off x="0" y="0"/>
                          <a:ext cx="3787872" cy="10508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27FF5C" w14:textId="7BEFB4A2" w:rsidR="002E7ACF" w:rsidRPr="00CD5FCA" w:rsidRDefault="002E7ACF">
                            <w:pPr>
                              <w:ind w:left="0"/>
                              <w:rPr>
                                <w:rFonts w:ascii="方正兰亭黑简体" w:eastAsia="方正兰亭黑简体"/>
                                <w:color w:val="BFBFBF" w:themeColor="background1" w:themeShade="BF"/>
                                <w:sz w:val="96"/>
                              </w:rPr>
                            </w:pPr>
                            <w:r w:rsidRPr="00CD5FCA">
                              <w:rPr>
                                <w:rFonts w:ascii="方正兰亭黑简体" w:eastAsia="方正兰亭黑简体" w:hint="eastAsia"/>
                                <w:color w:val="BFBFBF" w:themeColor="background1" w:themeShade="BF"/>
                                <w:sz w:val="96"/>
                              </w:rPr>
                              <w:t>本页不打印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E55BF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-86.1pt;margin-top:-46.85pt;width:298.25pt;height:82.75pt;rotation:-2550098fd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" filled="f" stroked="f" strokeweight=".5pt">
                <v:textbox>
                  <w:txbxContent>
                    <w:p w14:paraId="6627FF5C" w14:textId="7BEFB4A2" w:rsidR="002E7ACF" w:rsidRPr="00CD5FCA" w:rsidRDefault="002E7ACF">
                      <w:pPr>
                        <w:ind w:left="0"/>
                        <w:rPr>
                          <w:rFonts w:ascii="方正兰亭黑简体" w:eastAsia="方正兰亭黑简体"/>
                          <w:color w:val="BFBFBF" w:themeColor="background1" w:themeShade="BF"/>
                          <w:sz w:val="96"/>
                        </w:rPr>
                      </w:pPr>
                      <w:r w:rsidRPr="00CD5FCA">
                        <w:rPr>
                          <w:rFonts w:ascii="方正兰亭黑简体" w:eastAsia="方正兰亭黑简体" w:hint="eastAsia"/>
                          <w:color w:val="BFBFBF" w:themeColor="background1" w:themeShade="BF"/>
                          <w:sz w:val="96"/>
                        </w:rPr>
                        <w:t>本页不打印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V30"/>
        <w:tblpPr w:leftFromText="180" w:rightFromText="180" w:vertAnchor="text" w:horzAnchor="margin" w:tblpY="5183"/>
        <w:tblW w:w="9639" w:type="dxa"/>
        <w:tblInd w:w="0" w:type="dxa"/>
        <w:tblLook w:val="01E0" w:firstRow="1" w:lastRow="1" w:firstColumn="1" w:lastColumn="1" w:noHBand="0" w:noVBand="0"/>
      </w:tblPr>
      <w:tblGrid>
        <w:gridCol w:w="1403"/>
        <w:gridCol w:w="1276"/>
        <w:gridCol w:w="1275"/>
        <w:gridCol w:w="2694"/>
        <w:gridCol w:w="2991"/>
      </w:tblGrid>
      <w:tr w:rsidR="00806744" w:rsidRPr="008D5AA1" w14:paraId="7CD62D7F" w14:textId="4DE9004C" w:rsidTr="00896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7C013E9D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开发/优化者</w:t>
            </w:r>
          </w:p>
        </w:tc>
        <w:tc>
          <w:tcPr>
            <w:tcW w:w="1276" w:type="dxa"/>
          </w:tcPr>
          <w:p w14:paraId="56CC139C" w14:textId="77777777" w:rsidR="00806744" w:rsidRPr="008D5AA1" w:rsidRDefault="00806744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时间</w:t>
            </w:r>
          </w:p>
        </w:tc>
        <w:tc>
          <w:tcPr>
            <w:tcW w:w="1275" w:type="dxa"/>
          </w:tcPr>
          <w:p w14:paraId="6E191AEA" w14:textId="3951BDBB" w:rsidR="00806744" w:rsidRPr="008D5AA1" w:rsidRDefault="00806744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审核人</w:t>
            </w:r>
          </w:p>
        </w:tc>
        <w:tc>
          <w:tcPr>
            <w:tcW w:w="2694" w:type="dxa"/>
          </w:tcPr>
          <w:p w14:paraId="542A7BA4" w14:textId="19851606" w:rsidR="00806744" w:rsidRPr="008D5AA1" w:rsidRDefault="00806744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开发类型（新开发/优化）</w:t>
            </w:r>
          </w:p>
        </w:tc>
        <w:tc>
          <w:tcPr>
            <w:tcW w:w="2991" w:type="dxa"/>
          </w:tcPr>
          <w:p w14:paraId="7EBD519A" w14:textId="7F67A412" w:rsidR="00806744" w:rsidRPr="008D5AA1" w:rsidRDefault="00806744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/>
              </w:rPr>
              <w:t>更新说明</w:t>
            </w:r>
          </w:p>
        </w:tc>
      </w:tr>
      <w:tr w:rsidR="00806744" w:rsidRPr="008D5AA1" w14:paraId="29DECEF5" w14:textId="3FF073A9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3F9C690F" w14:textId="73415413" w:rsidR="00806744" w:rsidRPr="008D5AA1" w:rsidRDefault="006D24EA" w:rsidP="006D24EA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王喆</w:t>
            </w:r>
          </w:p>
        </w:tc>
        <w:tc>
          <w:tcPr>
            <w:tcW w:w="1276" w:type="dxa"/>
          </w:tcPr>
          <w:p w14:paraId="6E772B1B" w14:textId="711BB405" w:rsidR="00806744" w:rsidRPr="008D5AA1" w:rsidRDefault="00806744" w:rsidP="00DA58E1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/>
              </w:rPr>
              <w:t>2</w:t>
            </w:r>
            <w:r w:rsidR="006D24EA" w:rsidRPr="008D5AA1">
              <w:rPr>
                <w:rFonts w:asciiTheme="minorEastAsia" w:eastAsiaTheme="minorEastAsia" w:hAnsiTheme="minorEastAsia"/>
              </w:rPr>
              <w:t>020.7</w:t>
            </w:r>
            <w:r w:rsidRPr="008D5AA1">
              <w:rPr>
                <w:rFonts w:asciiTheme="minorEastAsia" w:eastAsiaTheme="minorEastAsia" w:hAnsiTheme="minorEastAsia"/>
              </w:rPr>
              <w:t>.</w:t>
            </w:r>
            <w:r w:rsidR="006D24EA" w:rsidRPr="008D5AA1">
              <w:rPr>
                <w:rFonts w:asciiTheme="minorEastAsia" w:eastAsiaTheme="minorEastAsia" w:hAnsiTheme="minorEastAsia"/>
              </w:rPr>
              <w:t>30</w:t>
            </w:r>
          </w:p>
        </w:tc>
        <w:tc>
          <w:tcPr>
            <w:tcW w:w="1275" w:type="dxa"/>
          </w:tcPr>
          <w:p w14:paraId="6CBD8FA9" w14:textId="07534F9A" w:rsidR="00806744" w:rsidRPr="008D5AA1" w:rsidRDefault="00806744" w:rsidP="006D24EA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3F3D331E" w14:textId="28FD92C6" w:rsidR="00806744" w:rsidRPr="008D5AA1" w:rsidRDefault="00806744" w:rsidP="00DA58E1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0691F7D5" w14:textId="77777777" w:rsidR="00806744" w:rsidRPr="008D5AA1" w:rsidRDefault="00806744" w:rsidP="00DA58E1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02FB57F0" w14:textId="28DD6D43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63B6444D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626719C2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285414E0" w14:textId="27243B2D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3CB19058" w14:textId="1CCA7D1A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51B576BC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6A6EFB4D" w14:textId="3998EA81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7F694F1A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060C8C24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2A68F6A7" w14:textId="7DBC1B9D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17CB39A4" w14:textId="3B88B3ED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3A693965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72BAF8E6" w14:textId="71CBAC0F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3EABB80D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5CC0A6F5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65D1F5D8" w14:textId="5A87AD71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42D14E70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2D94A985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0304CCB9" w14:textId="3B3826B6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09EB8412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2B366B66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61C2FF1F" w14:textId="7C6FEFDD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10C224A7" w14:textId="581379DB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7431F452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1131FE79" w14:textId="3B76F6AF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6A2E9591" w14:textId="77777777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182CDD02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0C274D7A" w14:textId="03E8723B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5AD3FA31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5DE26C04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  <w:tr w:rsidR="00806744" w:rsidRPr="008D5AA1" w14:paraId="1D409B29" w14:textId="5256CA7E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03" w:type="dxa"/>
          </w:tcPr>
          <w:p w14:paraId="45FC252C" w14:textId="10A5755E" w:rsidR="00806744" w:rsidRPr="008D5AA1" w:rsidRDefault="00806744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6" w:type="dxa"/>
          </w:tcPr>
          <w:p w14:paraId="752AF22E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75" w:type="dxa"/>
          </w:tcPr>
          <w:p w14:paraId="0B99CFD1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694" w:type="dxa"/>
          </w:tcPr>
          <w:p w14:paraId="26C63734" w14:textId="4DCCCB21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991" w:type="dxa"/>
          </w:tcPr>
          <w:p w14:paraId="66A312F8" w14:textId="77777777" w:rsidR="00806744" w:rsidRPr="008D5AA1" w:rsidRDefault="00806744" w:rsidP="007332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</w:tbl>
    <w:p w14:paraId="45AE7AEB" w14:textId="77777777" w:rsidR="00896E8D" w:rsidRPr="008D5AA1" w:rsidRDefault="00896E8D" w:rsidP="00E75EA5">
      <w:pPr>
        <w:pStyle w:val="cover--"/>
        <w:rPr>
          <w:rFonts w:asciiTheme="minorEastAsia" w:eastAsiaTheme="minorEastAsia" w:hAnsiTheme="minorEastAsia"/>
        </w:rPr>
      </w:pPr>
      <w:bookmarkStart w:id="0" w:name="_GoBack"/>
      <w:bookmarkEnd w:id="0"/>
    </w:p>
    <w:tbl>
      <w:tblPr>
        <w:tblStyle w:val="V30"/>
        <w:tblpPr w:leftFromText="180" w:rightFromText="180" w:vertAnchor="text" w:horzAnchor="margin" w:tblpY="1692"/>
        <w:tblW w:w="9640" w:type="dxa"/>
        <w:tblInd w:w="0" w:type="dxa"/>
        <w:tblLook w:val="01E0" w:firstRow="1" w:lastRow="1" w:firstColumn="1" w:lastColumn="1" w:noHBand="0" w:noVBand="0"/>
      </w:tblPr>
      <w:tblGrid>
        <w:gridCol w:w="2410"/>
        <w:gridCol w:w="2410"/>
        <w:gridCol w:w="2410"/>
        <w:gridCol w:w="2410"/>
      </w:tblGrid>
      <w:tr w:rsidR="00896E8D" w:rsidRPr="008D5AA1" w14:paraId="31F65D51" w14:textId="77777777" w:rsidTr="00896E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426DB578" w14:textId="77777777" w:rsidR="00896E8D" w:rsidRPr="008D5AA1" w:rsidRDefault="00896E8D" w:rsidP="0073326B">
            <w:pPr>
              <w:pStyle w:val="5a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课程编码</w:t>
            </w:r>
          </w:p>
        </w:tc>
        <w:tc>
          <w:tcPr>
            <w:tcW w:w="2410" w:type="dxa"/>
          </w:tcPr>
          <w:p w14:paraId="05D79FE1" w14:textId="77777777" w:rsidR="00896E8D" w:rsidRPr="008D5AA1" w:rsidRDefault="00896E8D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适用产品</w:t>
            </w:r>
          </w:p>
        </w:tc>
        <w:tc>
          <w:tcPr>
            <w:tcW w:w="2410" w:type="dxa"/>
          </w:tcPr>
          <w:p w14:paraId="3C1D21B4" w14:textId="77777777" w:rsidR="00896E8D" w:rsidRPr="008D5AA1" w:rsidRDefault="00896E8D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产品版本</w:t>
            </w:r>
          </w:p>
        </w:tc>
        <w:tc>
          <w:tcPr>
            <w:tcW w:w="2410" w:type="dxa"/>
          </w:tcPr>
          <w:p w14:paraId="44A2BB40" w14:textId="77777777" w:rsidR="00896E8D" w:rsidRPr="008D5AA1" w:rsidRDefault="00896E8D" w:rsidP="0073326B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  <w:b w:val="0"/>
              </w:rPr>
            </w:pPr>
            <w:r w:rsidRPr="008D5AA1">
              <w:rPr>
                <w:rFonts w:asciiTheme="minorEastAsia" w:eastAsiaTheme="minorEastAsia" w:hAnsiTheme="minorEastAsia"/>
              </w:rPr>
              <w:t>课程版本ISSUE</w:t>
            </w:r>
          </w:p>
        </w:tc>
      </w:tr>
      <w:tr w:rsidR="00896E8D" w:rsidRPr="008D5AA1" w14:paraId="3CDE22C3" w14:textId="77777777" w:rsidTr="00896E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</w:tcPr>
          <w:p w14:paraId="5366C8D0" w14:textId="72BDF04A" w:rsidR="00896E8D" w:rsidRPr="008D5AA1" w:rsidRDefault="00896E8D" w:rsidP="0073326B">
            <w:pPr>
              <w:pStyle w:val="5a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410" w:type="dxa"/>
          </w:tcPr>
          <w:p w14:paraId="2932ABFB" w14:textId="7BB8456F" w:rsidR="00896E8D" w:rsidRPr="008D5AA1" w:rsidRDefault="00896E8D" w:rsidP="00A207D3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410" w:type="dxa"/>
          </w:tcPr>
          <w:p w14:paraId="17FC7C8D" w14:textId="674CAB95" w:rsidR="00896E8D" w:rsidRPr="008D5AA1" w:rsidRDefault="00896E8D" w:rsidP="00A207D3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2410" w:type="dxa"/>
          </w:tcPr>
          <w:p w14:paraId="4C42E1D2" w14:textId="035F6181" w:rsidR="00896E8D" w:rsidRPr="008D5AA1" w:rsidRDefault="00896E8D" w:rsidP="00A207D3">
            <w:pPr>
              <w:pStyle w:val="5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</w:p>
        </w:tc>
      </w:tr>
    </w:tbl>
    <w:p w14:paraId="455AD87C" w14:textId="53C4F316" w:rsidR="00E75EA5" w:rsidRPr="008D5AA1" w:rsidRDefault="00E75EA5" w:rsidP="00E75EA5">
      <w:pPr>
        <w:pStyle w:val="cover--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修订记录</w:t>
      </w:r>
    </w:p>
    <w:p w14:paraId="55088759" w14:textId="5E474075" w:rsidR="00E75EA5" w:rsidRPr="008D5AA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  <w:snapToGrid w:val="0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76F115D5" w14:textId="77777777" w:rsidR="00E75EA5" w:rsidRPr="008D5AA1" w:rsidRDefault="00E75EA5" w:rsidP="0073326B">
      <w:pPr>
        <w:pStyle w:val="5a"/>
        <w:rPr>
          <w:rFonts w:asciiTheme="minorEastAsia" w:eastAsiaTheme="minorEastAsia" w:hAnsiTheme="minorEastAsia"/>
        </w:rPr>
      </w:pPr>
    </w:p>
    <w:p w14:paraId="1250B36E" w14:textId="77777777" w:rsidR="00E75EA5" w:rsidRPr="008D5AA1" w:rsidRDefault="00E75EA5" w:rsidP="00E75EA5">
      <w:pPr>
        <w:rPr>
          <w:rFonts w:asciiTheme="minorEastAsia" w:eastAsiaTheme="minorEastAsia" w:hAnsiTheme="minorEastAsia"/>
        </w:rPr>
      </w:pPr>
    </w:p>
    <w:p w14:paraId="196A4D35" w14:textId="17E4ED32" w:rsidR="00E75EA5" w:rsidRPr="008D5AA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</w:pPr>
    </w:p>
    <w:p w14:paraId="5D450DE1" w14:textId="5308AE08" w:rsidR="00E75EA5" w:rsidRPr="008D5AA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</w:pPr>
    </w:p>
    <w:p w14:paraId="0F0948E5" w14:textId="409E85B5" w:rsidR="00E75EA5" w:rsidRPr="008D5AA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</w:pPr>
    </w:p>
    <w:p w14:paraId="1C7C3611" w14:textId="77777777" w:rsidR="00E75EA5" w:rsidRPr="008D5AA1" w:rsidRDefault="00E75EA5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</w:pPr>
    </w:p>
    <w:p w14:paraId="2B63D2A6" w14:textId="77777777" w:rsidR="0020153C" w:rsidRPr="008D5AA1" w:rsidRDefault="0020153C" w:rsidP="0020153C">
      <w:pPr>
        <w:ind w:left="0"/>
        <w:rPr>
          <w:rFonts w:asciiTheme="minorEastAsia" w:eastAsiaTheme="minorEastAsia" w:hAnsiTheme="minorEastAsia"/>
        </w:rPr>
      </w:pPr>
    </w:p>
    <w:p w14:paraId="1E20AA9F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45427A13" w14:textId="218BC11C" w:rsidR="0020153C" w:rsidRPr="008D5AA1" w:rsidRDefault="000D470D" w:rsidP="0020153C">
      <w:pPr>
        <w:pStyle w:val="Cover2"/>
        <w:rPr>
          <w:rFonts w:asciiTheme="minorEastAsia" w:eastAsiaTheme="minorEastAsia" w:hAnsiTheme="minorEastAsia"/>
          <w:sz w:val="72"/>
          <w:szCs w:val="72"/>
          <w:lang w:eastAsia="zh-CN"/>
        </w:rPr>
      </w:pPr>
      <w:r w:rsidRPr="008D5AA1">
        <w:rPr>
          <w:rFonts w:asciiTheme="minorEastAsia" w:eastAsiaTheme="minorEastAsia" w:hAnsiTheme="minorEastAsia"/>
          <w:sz w:val="72"/>
          <w:szCs w:val="72"/>
          <w:lang w:eastAsia="zh-CN"/>
        </w:rPr>
        <w:t>MindSpore</w:t>
      </w:r>
      <w:r w:rsidRPr="008D5AA1">
        <w:rPr>
          <w:rFonts w:asciiTheme="minorEastAsia" w:eastAsiaTheme="minorEastAsia" w:hAnsiTheme="minorEastAsia" w:hint="eastAsia"/>
          <w:sz w:val="72"/>
          <w:szCs w:val="72"/>
          <w:lang w:eastAsia="zh-CN"/>
        </w:rPr>
        <w:t>&amp;</w:t>
      </w:r>
      <w:r w:rsidRPr="008D5AA1">
        <w:rPr>
          <w:rFonts w:asciiTheme="minorEastAsia" w:eastAsiaTheme="minorEastAsia" w:hAnsiTheme="minorEastAsia"/>
          <w:sz w:val="72"/>
          <w:szCs w:val="72"/>
          <w:lang w:eastAsia="zh-CN"/>
        </w:rPr>
        <w:t>TensorFlow实验环境搭建指导</w:t>
      </w:r>
      <w:r w:rsidR="00E75EA5" w:rsidRPr="008D5AA1">
        <w:rPr>
          <w:rFonts w:asciiTheme="minorEastAsia" w:eastAsiaTheme="minorEastAsia" w:hAnsiTheme="minorEastAsia"/>
          <w:sz w:val="72"/>
          <w:szCs w:val="72"/>
          <w:lang w:eastAsia="zh-CN"/>
        </w:rPr>
        <w:t>手册</w:t>
      </w:r>
    </w:p>
    <w:p w14:paraId="22520186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3F112442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0FA8C2C2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58444A97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4EEE72F3" w14:textId="77777777" w:rsidR="0020153C" w:rsidRPr="008D5AA1" w:rsidRDefault="0020153C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62ED3664" w14:textId="414C8387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2F5EACC8" w14:textId="5E174D38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3EFA5202" w14:textId="2428E973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5090A8A2" w14:textId="1B7B2006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5D885321" w14:textId="51EA07BB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1A377C9C" w14:textId="5DB420D2" w:rsidR="00213E96" w:rsidRPr="008D5AA1" w:rsidRDefault="00213E96" w:rsidP="0020153C">
      <w:pPr>
        <w:pStyle w:val="Cover2"/>
        <w:rPr>
          <w:rFonts w:asciiTheme="minorEastAsia" w:eastAsiaTheme="minorEastAsia" w:hAnsiTheme="minorEastAsia"/>
          <w:lang w:eastAsia="zh-CN"/>
        </w:rPr>
      </w:pPr>
    </w:p>
    <w:p w14:paraId="48D05E2B" w14:textId="77777777" w:rsidR="00213E96" w:rsidRPr="008D5AA1" w:rsidRDefault="00213E96" w:rsidP="000D470D">
      <w:pPr>
        <w:pStyle w:val="Cover2"/>
        <w:jc w:val="left"/>
        <w:rPr>
          <w:rFonts w:asciiTheme="minorEastAsia" w:eastAsiaTheme="minorEastAsia" w:hAnsiTheme="minorEastAsia"/>
          <w:lang w:eastAsia="zh-CN"/>
        </w:rPr>
      </w:pPr>
    </w:p>
    <w:p w14:paraId="7CB96A1D" w14:textId="77777777" w:rsidR="00213E96" w:rsidRPr="008D5AA1" w:rsidRDefault="00213E96" w:rsidP="00213E96">
      <w:pPr>
        <w:pStyle w:val="Cover2"/>
        <w:jc w:val="left"/>
        <w:rPr>
          <w:rFonts w:asciiTheme="minorEastAsia" w:eastAsiaTheme="minorEastAsia" w:hAnsiTheme="minorEastAsia"/>
          <w:lang w:eastAsia="zh-CN"/>
        </w:rPr>
      </w:pPr>
    </w:p>
    <w:p w14:paraId="7028DA36" w14:textId="14CA7C1E" w:rsidR="00213E96" w:rsidRPr="008D5AA1" w:rsidRDefault="00342110" w:rsidP="00213E96">
      <w:pPr>
        <w:pStyle w:val="cover--"/>
        <w:rPr>
          <w:rFonts w:asciiTheme="minorEastAsia" w:eastAsiaTheme="minorEastAsia" w:hAnsiTheme="minorEastAsia"/>
          <w:noProof/>
        </w:rPr>
      </w:pPr>
      <w:r w:rsidRPr="008D5AA1">
        <w:rPr>
          <w:rFonts w:asciiTheme="minorEastAsia" w:eastAsiaTheme="minorEastAsia" w:hAnsiTheme="minorEastAsia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8D5AA1" w:rsidRDefault="00213E96" w:rsidP="00213E96">
      <w:pPr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caps/>
        </w:rPr>
        <w:fldChar w:fldCharType="begin"/>
      </w:r>
      <w:r w:rsidRPr="008D5AA1">
        <w:rPr>
          <w:rFonts w:asciiTheme="minorEastAsia" w:eastAsiaTheme="minorEastAsia" w:hAnsiTheme="minorEastAsia"/>
          <w:caps/>
        </w:rPr>
        <w:instrText xml:space="preserve"> DOCPROPERTY  Confidential </w:instrText>
      </w:r>
      <w:r w:rsidRPr="008D5AA1">
        <w:rPr>
          <w:rFonts w:asciiTheme="minorEastAsia" w:eastAsiaTheme="minorEastAsia" w:hAnsiTheme="minorEastAsia"/>
          <w:caps/>
        </w:rPr>
        <w:fldChar w:fldCharType="end"/>
      </w:r>
    </w:p>
    <w:p w14:paraId="6F7BEF1B" w14:textId="77777777" w:rsidR="00213E96" w:rsidRPr="008D5AA1" w:rsidRDefault="00213E96" w:rsidP="00213E96">
      <w:pPr>
        <w:pStyle w:val="Cover2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华为技术有限公司</w:t>
      </w:r>
    </w:p>
    <w:p w14:paraId="4C0703B4" w14:textId="77777777" w:rsidR="00033B54" w:rsidRPr="008D5AA1" w:rsidRDefault="00033B54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  <w:sectPr w:rsidR="00033B54" w:rsidRPr="008D5AA1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8D5AA1">
        <w:rPr>
          <w:rFonts w:asciiTheme="minorEastAsia" w:eastAsiaTheme="minorEastAsia" w:hAnsiTheme="minorEastAsia"/>
        </w:rPr>
        <w:br w:type="page"/>
      </w:r>
    </w:p>
    <w:bookmarkStart w:id="1" w:name="_Toc437504216" w:displacedByCustomXml="next"/>
    <w:bookmarkStart w:id="2" w:name="_Toc227138864" w:displacedByCustomXml="next"/>
    <w:bookmarkStart w:id="3" w:name="_Toc218425197" w:displacedByCustomXml="next"/>
    <w:bookmarkStart w:id="4" w:name="_Ref218423379" w:displacedByCustomXml="next"/>
    <w:bookmarkStart w:id="5" w:name="_Ref218422900" w:displacedByCustomXml="next"/>
    <w:bookmarkStart w:id="6" w:name="_Ref218422894" w:displacedByCustomXml="next"/>
    <w:bookmarkStart w:id="7" w:name="_Ref218072047" w:displacedByCustomXml="next"/>
    <w:bookmarkStart w:id="8" w:name="_Ref218071784" w:displacedByCustomXml="next"/>
    <w:bookmarkStart w:id="9" w:name="_Ref218071624" w:displacedByCustomXml="next"/>
    <w:bookmarkStart w:id="10" w:name="_Ref218071467" w:displacedByCustomXml="next"/>
    <w:sdt>
      <w:sdtPr>
        <w:rPr>
          <w:rFonts w:asciiTheme="minorEastAsia" w:eastAsiaTheme="minorEastAsia" w:hAnsiTheme="minorEastAsia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8D5AA1" w:rsidRDefault="0020153C" w:rsidP="00FD6CD0">
          <w:pPr>
            <w:pStyle w:val="Contents"/>
            <w:rPr>
              <w:rFonts w:asciiTheme="minorEastAsia" w:eastAsiaTheme="minorEastAsia" w:hAnsiTheme="minorEastAsia"/>
            </w:rPr>
          </w:pPr>
          <w:r w:rsidRPr="008D5AA1">
            <w:rPr>
              <w:rFonts w:asciiTheme="minorEastAsia" w:eastAsiaTheme="minorEastAsia" w:hAnsiTheme="minorEastAsia"/>
              <w:lang w:val="zh-CN"/>
            </w:rPr>
            <w:t>目录</w:t>
          </w:r>
        </w:p>
        <w:p w14:paraId="58B87489" w14:textId="77777777" w:rsidR="00734033" w:rsidRPr="008D5AA1" w:rsidRDefault="001B1484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r w:rsidRPr="008D5AA1">
            <w:rPr>
              <w:rFonts w:asciiTheme="minorEastAsia" w:eastAsiaTheme="minorEastAsia" w:hAnsiTheme="minorEastAsia"/>
              <w:b w:val="0"/>
              <w:bCs w:val="0"/>
              <w:noProof/>
            </w:rPr>
            <w:fldChar w:fldCharType="begin"/>
          </w:r>
          <w:r w:rsidRPr="008D5AA1">
            <w:rPr>
              <w:rFonts w:asciiTheme="minorEastAsia" w:eastAsiaTheme="minorEastAsia" w:hAnsiTheme="minorEastAsia"/>
              <w:b w:val="0"/>
              <w:bCs w:val="0"/>
              <w:noProof/>
            </w:rPr>
            <w:instrText xml:space="preserve"> </w:instrText>
          </w:r>
          <w:r w:rsidRPr="008D5AA1">
            <w:rPr>
              <w:rFonts w:asciiTheme="minorEastAsia" w:eastAsiaTheme="minorEastAsia" w:hAnsiTheme="minorEastAsia" w:hint="eastAsia"/>
              <w:b w:val="0"/>
              <w:bCs w:val="0"/>
              <w:noProof/>
            </w:rPr>
            <w:instrText>TOC \o "1-3" \h \z \u</w:instrText>
          </w:r>
          <w:r w:rsidRPr="008D5AA1">
            <w:rPr>
              <w:rFonts w:asciiTheme="minorEastAsia" w:eastAsiaTheme="minorEastAsia" w:hAnsiTheme="minorEastAsia"/>
              <w:b w:val="0"/>
              <w:bCs w:val="0"/>
              <w:noProof/>
            </w:rPr>
            <w:instrText xml:space="preserve"> </w:instrText>
          </w:r>
          <w:r w:rsidRPr="008D5AA1">
            <w:rPr>
              <w:rFonts w:asciiTheme="minorEastAsia" w:eastAsiaTheme="minorEastAsia" w:hAnsiTheme="minorEastAsia"/>
              <w:b w:val="0"/>
              <w:bCs w:val="0"/>
              <w:noProof/>
            </w:rPr>
            <w:fldChar w:fldCharType="separate"/>
          </w:r>
          <w:hyperlink w:anchor="_Toc47345759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1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 xml:space="preserve"> 实验介绍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_Toc47345759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4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75B8203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0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1.1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实验介绍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_Toc47345760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4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4C97898D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1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  <w:lang w:eastAsia="en-US"/>
              </w:rPr>
              <w:t>1.1.1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lang w:eastAsia="en-US"/>
              </w:rPr>
              <w:t xml:space="preserve"> 关于本实验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_Toc47345761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4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6C84C59B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2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1.1.2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软件版本介绍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_Toc47345762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4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3C9DADEA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3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1.2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软件介绍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_Toc47345763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825C559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4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1.2.1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MindSpore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_Toc47345764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2C10AAEB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5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1.2.2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TensorFlow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_Toc47345765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1679CD12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6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1.2.3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Miniconda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介绍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_Toc47345766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59BCDAE4" w14:textId="77777777" w:rsidR="00734033" w:rsidRPr="008D5AA1" w:rsidRDefault="008D5AA1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7345767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2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noProof/>
              </w:rPr>
              <w:t xml:space="preserve"> Windows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>实验环境配置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_Toc47345767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6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3D26553D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8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Miniconda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_Toc47345768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6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2A0DB08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69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创建虚拟环境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_Toc47345769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7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6FFF7B86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0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Pip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换源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_Toc47345770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8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3732B7AC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1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2.4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MindSpore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_Toc47345771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11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2FBD12EF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2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2.5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TensorFlow CPU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版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_Toc47345772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12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38C1F50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3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2.6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TensorFlow GPU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版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_Toc47345773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12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3199F44A" w14:textId="77777777" w:rsidR="00734033" w:rsidRPr="008D5AA1" w:rsidRDefault="008D5AA1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7345774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3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noProof/>
              </w:rPr>
              <w:t xml:space="preserve"> MacOS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>环境配置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_Toc47345774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21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A3D8582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5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3.1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Miniconda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_Toc47345775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21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2537C922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6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3.2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创建虚拟环境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_Toc47345776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25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682BEF65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7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3.3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Pip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换源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_Toc47345777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26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788BF1EB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78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3.4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TensorFlow CPU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版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_Toc47345778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27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2BCCCAB8" w14:textId="77777777" w:rsidR="00734033" w:rsidRPr="008D5AA1" w:rsidRDefault="008D5AA1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7345779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4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noProof/>
              </w:rPr>
              <w:t xml:space="preserve"> Ubuntu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>环境配置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_Toc47345779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28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6A89C28B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0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4.1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Miniconda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_Toc47345780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28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41F93632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1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4.2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创建虚拟环境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_Toc47345781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32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10A104FE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2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4.3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Pip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换源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_Toc47345782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32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C493C2C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3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4.4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MindSpore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_Toc47345783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33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70962ACA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4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4.4.2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 xml:space="preserve"> 安装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TensorFlow CPU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版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_Toc47345784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33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4BF47A2C" w14:textId="77777777" w:rsidR="00734033" w:rsidRPr="008D5AA1" w:rsidRDefault="008D5AA1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7345785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5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 xml:space="preserve"> 本地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noProof/>
              </w:rPr>
              <w:t>IDE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>使用配置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_Toc47345785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35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7CFFCE4F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6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5.1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Jupyter notebook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配置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_Toc47345786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7C9AB537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7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5.1.1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Jupyter notebook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_Toc47345787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5626FD62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8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5.1.2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Jupyter notebook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内核切换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_Toc47345788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30D382ED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89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5.2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_Toc47345789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37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3D528E45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90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5.2.1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安装（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Windows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）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_Toc47345790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37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2328D48B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91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  <w:lang w:eastAsia="en-US"/>
              </w:rPr>
              <w:t>5.2.2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lang w:eastAsia="en-US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lang w:eastAsia="en-US"/>
              </w:rPr>
              <w:t>安装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（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MacOS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）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_Toc47345791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45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706EAC6A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92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</w:rPr>
              <w:t>5.2.3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安装（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>Ubuntu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）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_Toc47345792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51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60D94921" w14:textId="77777777" w:rsidR="00734033" w:rsidRPr="008D5AA1" w:rsidRDefault="008D5AA1">
          <w:pPr>
            <w:pStyle w:val="21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93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snapToGrid w:val="0"/>
              </w:rPr>
              <w:t>5.3</w:t>
            </w:r>
            <w:r w:rsidR="00734033" w:rsidRPr="008D5AA1">
              <w:rPr>
                <w:rStyle w:val="af"/>
                <w:rFonts w:asciiTheme="minorEastAsia" w:eastAsiaTheme="minorEastAsia" w:hAnsiTheme="minorEastAsia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</w:rPr>
              <w:t>使用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_Toc47345793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58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AD7631D" w14:textId="77777777" w:rsidR="00734033" w:rsidRPr="008D5AA1" w:rsidRDefault="008D5AA1">
          <w:pPr>
            <w:pStyle w:val="32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kern w:val="2"/>
              <w:sz w:val="21"/>
              <w:szCs w:val="22"/>
            </w:rPr>
          </w:pPr>
          <w:hyperlink w:anchor="_Toc47345794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bCs/>
                <w:snapToGrid w:val="0"/>
                <w:lang w:eastAsia="en-US"/>
              </w:rPr>
              <w:t>5.3.1</w:t>
            </w:r>
            <w:r w:rsidR="00734033" w:rsidRPr="008D5AA1">
              <w:rPr>
                <w:rStyle w:val="af"/>
                <w:rFonts w:asciiTheme="minorEastAsia" w:eastAsiaTheme="minorEastAsia" w:hAnsiTheme="minorEastAsia"/>
                <w:lang w:eastAsia="en-US"/>
              </w:rPr>
              <w:t xml:space="preserve"> PyCharm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lang w:eastAsia="en-US"/>
              </w:rPr>
              <w:t>内核切换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instrText xml:space="preserve"> PAGEREF _Toc47345794 \h </w:instrTex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t>58</w:t>
            </w:r>
            <w:r w:rsidR="00734033" w:rsidRPr="008D5AA1">
              <w:rPr>
                <w:rFonts w:asciiTheme="minorEastAsia" w:eastAsiaTheme="minorEastAsia" w:hAnsiTheme="minorEastAsia"/>
                <w:webHidden/>
              </w:rPr>
              <w:fldChar w:fldCharType="end"/>
            </w:r>
          </w:hyperlink>
        </w:p>
        <w:p w14:paraId="04020723" w14:textId="77777777" w:rsidR="00734033" w:rsidRPr="008D5AA1" w:rsidRDefault="008D5AA1">
          <w:pPr>
            <w:pStyle w:val="13"/>
            <w:tabs>
              <w:tab w:val="right" w:leader="dot" w:pos="9628"/>
            </w:tabs>
            <w:rPr>
              <w:rFonts w:asciiTheme="minorEastAsia" w:eastAsiaTheme="minorEastAsia" w:hAnsiTheme="minorEastAsia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7345795" w:history="1">
            <w:r w:rsidR="00734033" w:rsidRPr="008D5AA1">
              <w:rPr>
                <w:rStyle w:val="af"/>
                <w:rFonts w:asciiTheme="minorEastAsia" w:eastAsiaTheme="minorEastAsia" w:hAnsiTheme="minorEastAsia" w:cs="Huawei Sans"/>
                <w:noProof/>
              </w:rPr>
              <w:t>6</w:t>
            </w:r>
            <w:r w:rsidR="00734033" w:rsidRPr="008D5AA1">
              <w:rPr>
                <w:rStyle w:val="af"/>
                <w:rFonts w:asciiTheme="minorEastAsia" w:eastAsiaTheme="minorEastAsia" w:hAnsiTheme="minorEastAsia" w:hint="eastAsia"/>
                <w:noProof/>
              </w:rPr>
              <w:t xml:space="preserve"> 实验总结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ab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begin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instrText xml:space="preserve"> PAGEREF _Toc47345795 \h </w:instrTex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separate"/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t>61</w:t>
            </w:r>
            <w:r w:rsidR="00734033" w:rsidRPr="008D5AA1">
              <w:rPr>
                <w:rFonts w:asciiTheme="minorEastAsia" w:eastAsiaTheme="minorEastAsia" w:hAnsiTheme="minorEastAsia"/>
                <w:noProof/>
                <w:webHidden/>
              </w:rPr>
              <w:fldChar w:fldCharType="end"/>
            </w:r>
          </w:hyperlink>
        </w:p>
        <w:p w14:paraId="1A1B1C95" w14:textId="6248EB1C" w:rsidR="00B81DEF" w:rsidRPr="008D5AA1" w:rsidRDefault="001B1484" w:rsidP="0020153C">
          <w:pPr>
            <w:rPr>
              <w:rFonts w:asciiTheme="minorEastAsia" w:eastAsiaTheme="minorEastAsia" w:hAnsiTheme="minorEastAsia"/>
              <w:lang w:val="zh-CN"/>
            </w:rPr>
          </w:pPr>
          <w:r w:rsidRPr="008D5AA1">
            <w:rPr>
              <w:rFonts w:asciiTheme="minorEastAsia" w:eastAsiaTheme="minorEastAsia" w:hAnsiTheme="minorEastAsia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9FFC502" w14:textId="54A0F59F" w:rsidR="00002614" w:rsidRPr="008D5AA1" w:rsidRDefault="00002614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  <w:lang w:val="zh-CN"/>
        </w:rPr>
      </w:pPr>
      <w:r w:rsidRPr="008D5AA1">
        <w:rPr>
          <w:rFonts w:asciiTheme="minorEastAsia" w:eastAsiaTheme="minorEastAsia" w:hAnsiTheme="minorEastAsia"/>
          <w:lang w:val="zh-CN"/>
        </w:rPr>
        <w:br w:type="page"/>
      </w:r>
      <w:r w:rsidR="00BE2A24" w:rsidRPr="008D5AA1">
        <w:rPr>
          <w:rFonts w:asciiTheme="minorEastAsia" w:eastAsiaTheme="minorEastAsia" w:hAnsiTheme="minorEastAsia"/>
          <w:lang w:val="zh-CN"/>
        </w:rPr>
        <w:lastRenderedPageBreak/>
        <w:br w:type="page"/>
      </w:r>
    </w:p>
    <w:p w14:paraId="2DEDFAD2" w14:textId="26B56C0E" w:rsidR="00896E8D" w:rsidRPr="008D5AA1" w:rsidRDefault="000D470D" w:rsidP="00382C74">
      <w:pPr>
        <w:pStyle w:val="1"/>
        <w:rPr>
          <w:rFonts w:asciiTheme="minorEastAsia" w:eastAsiaTheme="minorEastAsia" w:hAnsiTheme="minorEastAsia"/>
        </w:rPr>
      </w:pPr>
      <w:bookmarkStart w:id="11" w:name="_Toc466755566"/>
      <w:bookmarkStart w:id="12" w:name="_Toc47345759"/>
      <w:bookmarkStart w:id="13" w:name="_Toc466755571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 w:rsidRPr="008D5AA1">
        <w:rPr>
          <w:rFonts w:asciiTheme="minorEastAsia" w:eastAsiaTheme="minorEastAsia" w:hAnsiTheme="minorEastAsia"/>
        </w:rPr>
        <w:lastRenderedPageBreak/>
        <w:t>实验</w:t>
      </w:r>
      <w:r w:rsidR="00896E8D" w:rsidRPr="008D5AA1">
        <w:rPr>
          <w:rFonts w:asciiTheme="minorEastAsia" w:eastAsiaTheme="minorEastAsia" w:hAnsiTheme="minorEastAsia"/>
        </w:rPr>
        <w:t>介绍</w:t>
      </w:r>
      <w:bookmarkEnd w:id="11"/>
      <w:bookmarkEnd w:id="12"/>
    </w:p>
    <w:p w14:paraId="1DBC270D" w14:textId="4BF023D1" w:rsidR="00896E8D" w:rsidRPr="008D5AA1" w:rsidRDefault="00896E8D" w:rsidP="00382C74">
      <w:pPr>
        <w:pStyle w:val="2"/>
        <w:rPr>
          <w:rFonts w:asciiTheme="minorEastAsia" w:eastAsiaTheme="minorEastAsia" w:hAnsiTheme="minorEastAsia"/>
        </w:rPr>
      </w:pPr>
      <w:bookmarkStart w:id="14" w:name="_Toc437504217"/>
      <w:bookmarkStart w:id="15" w:name="_Toc466755567"/>
      <w:bookmarkStart w:id="16" w:name="_Toc47345760"/>
      <w:r w:rsidRPr="008D5AA1">
        <w:rPr>
          <w:rFonts w:asciiTheme="minorEastAsia" w:eastAsiaTheme="minorEastAsia" w:hAnsiTheme="minorEastAsia"/>
        </w:rPr>
        <w:t>实验介绍</w:t>
      </w:r>
      <w:bookmarkEnd w:id="14"/>
      <w:bookmarkEnd w:id="15"/>
      <w:bookmarkEnd w:id="16"/>
    </w:p>
    <w:p w14:paraId="012AE526" w14:textId="1E8E424B" w:rsidR="00C454EC" w:rsidRPr="008D5AA1" w:rsidRDefault="00C454EC" w:rsidP="00C454EC">
      <w:pPr>
        <w:pStyle w:val="3"/>
        <w:rPr>
          <w:rFonts w:asciiTheme="minorEastAsia" w:eastAsiaTheme="minorEastAsia" w:hAnsiTheme="minorEastAsia"/>
          <w:lang w:eastAsia="en-US"/>
        </w:rPr>
      </w:pPr>
      <w:bookmarkStart w:id="17" w:name="_Toc47345761"/>
      <w:r w:rsidRPr="008D5AA1">
        <w:rPr>
          <w:rFonts w:asciiTheme="minorEastAsia" w:eastAsiaTheme="minorEastAsia" w:hAnsiTheme="minorEastAsia"/>
          <w:lang w:eastAsia="en-US"/>
        </w:rPr>
        <w:t>关于本实验</w:t>
      </w:r>
      <w:bookmarkEnd w:id="17"/>
    </w:p>
    <w:p w14:paraId="038F6C5C" w14:textId="69965522" w:rsidR="00C454EC" w:rsidRPr="008D5AA1" w:rsidRDefault="00C454EC" w:rsidP="0056106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本实验详细描述了如何在Windows系</w:t>
      </w:r>
      <w:r w:rsidR="00FB7D05" w:rsidRPr="008D5AA1">
        <w:rPr>
          <w:rFonts w:asciiTheme="minorEastAsia" w:eastAsiaTheme="minorEastAsia" w:hAnsiTheme="minorEastAsia" w:hint="eastAsia"/>
        </w:rPr>
        <w:t xml:space="preserve"> </w:t>
      </w:r>
      <w:r w:rsidRPr="008D5AA1">
        <w:rPr>
          <w:rFonts w:asciiTheme="minorEastAsia" w:eastAsiaTheme="minorEastAsia" w:hAnsiTheme="minorEastAsia"/>
        </w:rPr>
        <w:t>统</w:t>
      </w:r>
      <w:r w:rsidRPr="008D5AA1">
        <w:rPr>
          <w:rFonts w:asciiTheme="minorEastAsia" w:eastAsiaTheme="minorEastAsia" w:hAnsiTheme="minorEastAsia" w:hint="eastAsia"/>
        </w:rPr>
        <w:t>、</w:t>
      </w:r>
      <w:r w:rsidRPr="008D5AA1">
        <w:rPr>
          <w:rFonts w:asciiTheme="minorEastAsia" w:eastAsiaTheme="minorEastAsia" w:hAnsiTheme="minorEastAsia"/>
        </w:rPr>
        <w:t>MacOS系统</w:t>
      </w:r>
      <w:r w:rsidRPr="008D5AA1">
        <w:rPr>
          <w:rFonts w:asciiTheme="minorEastAsia" w:eastAsiaTheme="minorEastAsia" w:hAnsiTheme="minorEastAsia" w:hint="eastAsia"/>
        </w:rPr>
        <w:t>、</w:t>
      </w:r>
      <w:r w:rsidRPr="008D5AA1">
        <w:rPr>
          <w:rFonts w:asciiTheme="minorEastAsia" w:eastAsiaTheme="minorEastAsia" w:hAnsiTheme="minorEastAsia"/>
        </w:rPr>
        <w:t>Ubuntu系统中通过Miniconda安装MindSpore和TensorFlow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同时也介绍了如何配置Jupyter Notebook和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来使用以上两种框架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529206F8" w14:textId="07695DE9" w:rsidR="00C454EC" w:rsidRPr="008D5AA1" w:rsidRDefault="00C454EC" w:rsidP="006A2C95">
      <w:pPr>
        <w:pStyle w:val="3"/>
        <w:rPr>
          <w:rFonts w:asciiTheme="minorEastAsia" w:eastAsiaTheme="minorEastAsia" w:hAnsiTheme="minorEastAsia"/>
        </w:rPr>
      </w:pPr>
      <w:bookmarkStart w:id="18" w:name="_Toc47345762"/>
      <w:r w:rsidRPr="008D5AA1">
        <w:rPr>
          <w:rFonts w:asciiTheme="minorEastAsia" w:eastAsiaTheme="minorEastAsia" w:hAnsiTheme="minorEastAsia" w:hint="eastAsia"/>
        </w:rPr>
        <w:t>软件版本介绍</w:t>
      </w:r>
      <w:bookmarkEnd w:id="18"/>
    </w:p>
    <w:p w14:paraId="704475A7" w14:textId="10DC389F" w:rsidR="00C454EC" w:rsidRPr="008D5AA1" w:rsidRDefault="00C454EC" w:rsidP="0047200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本实验所使用的系统和软件版本如下表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对于</w:t>
      </w:r>
      <w:r w:rsidR="0047200B" w:rsidRPr="008D5AA1">
        <w:rPr>
          <w:rFonts w:asciiTheme="minorEastAsia" w:eastAsiaTheme="minorEastAsia" w:hAnsiTheme="minorEastAsia"/>
        </w:rPr>
        <w:t>操作界面差异不大的版本没有列出</w:t>
      </w:r>
      <w:r w:rsidR="0047200B" w:rsidRPr="008D5AA1">
        <w:rPr>
          <w:rFonts w:asciiTheme="minorEastAsia" w:eastAsiaTheme="minorEastAsia" w:hAnsiTheme="minorEastAsia" w:hint="eastAsia"/>
        </w:rPr>
        <w:t>，</w:t>
      </w:r>
      <w:r w:rsidR="0047200B" w:rsidRPr="008D5AA1">
        <w:rPr>
          <w:rFonts w:asciiTheme="minorEastAsia" w:eastAsiaTheme="minorEastAsia" w:hAnsiTheme="minorEastAsia"/>
        </w:rPr>
        <w:t>比如Jupyter Notebook</w:t>
      </w:r>
      <w:r w:rsidR="0047200B" w:rsidRPr="008D5AA1">
        <w:rPr>
          <w:rFonts w:asciiTheme="minorEastAsia" w:eastAsiaTheme="minorEastAsia" w:hAnsiTheme="minorEastAsia" w:hint="eastAsia"/>
        </w:rPr>
        <w:t>。</w:t>
      </w: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1658"/>
        <w:gridCol w:w="1701"/>
        <w:gridCol w:w="2409"/>
        <w:gridCol w:w="2819"/>
      </w:tblGrid>
      <w:tr w:rsidR="0047200B" w:rsidRPr="008D5AA1" w14:paraId="2816D84F" w14:textId="77777777" w:rsidTr="00FB7D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35224F97" w14:textId="426E26D3" w:rsidR="0047200B" w:rsidRPr="008D5AA1" w:rsidRDefault="0047200B" w:rsidP="0047200B">
            <w:pPr>
              <w:pStyle w:val="1f"/>
              <w:ind w:left="0" w:firstLine="422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类别</w:t>
            </w:r>
          </w:p>
        </w:tc>
        <w:tc>
          <w:tcPr>
            <w:tcW w:w="1701" w:type="dxa"/>
          </w:tcPr>
          <w:p w14:paraId="005413C6" w14:textId="16D44F7D" w:rsidR="0047200B" w:rsidRPr="008D5AA1" w:rsidRDefault="0047200B" w:rsidP="0047200B">
            <w:pPr>
              <w:pStyle w:val="1f"/>
              <w:ind w:left="0" w:firstLine="42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版本</w:t>
            </w:r>
          </w:p>
        </w:tc>
        <w:tc>
          <w:tcPr>
            <w:tcW w:w="2409" w:type="dxa"/>
          </w:tcPr>
          <w:p w14:paraId="34874415" w14:textId="3B465AE6" w:rsidR="0047200B" w:rsidRPr="008D5AA1" w:rsidRDefault="0047200B" w:rsidP="0047200B">
            <w:pPr>
              <w:pStyle w:val="1f"/>
              <w:ind w:left="0" w:firstLine="42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获取方式</w:t>
            </w:r>
          </w:p>
        </w:tc>
        <w:tc>
          <w:tcPr>
            <w:tcW w:w="2819" w:type="dxa"/>
          </w:tcPr>
          <w:p w14:paraId="444BB977" w14:textId="1519EDAB" w:rsidR="0047200B" w:rsidRPr="008D5AA1" w:rsidRDefault="0047200B" w:rsidP="0047200B">
            <w:pPr>
              <w:pStyle w:val="1f"/>
              <w:ind w:left="0" w:firstLine="42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说明</w:t>
            </w:r>
          </w:p>
        </w:tc>
      </w:tr>
      <w:tr w:rsidR="0047200B" w:rsidRPr="008D5AA1" w14:paraId="798F495B" w14:textId="77777777" w:rsidTr="00FB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0F750C85" w14:textId="1EBF70DF" w:rsidR="0047200B" w:rsidRPr="008D5AA1" w:rsidRDefault="0047200B" w:rsidP="00FB7D05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Windows</w:t>
            </w:r>
          </w:p>
        </w:tc>
        <w:tc>
          <w:tcPr>
            <w:tcW w:w="1701" w:type="dxa"/>
          </w:tcPr>
          <w:p w14:paraId="186DF82D" w14:textId="66DABE25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Windows</w:t>
            </w:r>
            <w:r w:rsidRPr="008D5AA1">
              <w:rPr>
                <w:rFonts w:asciiTheme="minorEastAsia" w:eastAsiaTheme="minorEastAsia" w:hAnsiTheme="minorEastAsia"/>
              </w:rPr>
              <w:t>10</w:t>
            </w:r>
          </w:p>
        </w:tc>
        <w:tc>
          <w:tcPr>
            <w:tcW w:w="2409" w:type="dxa"/>
          </w:tcPr>
          <w:p w14:paraId="4DD6901E" w14:textId="53956A02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/</w:t>
            </w:r>
          </w:p>
        </w:tc>
        <w:tc>
          <w:tcPr>
            <w:tcW w:w="2819" w:type="dxa"/>
          </w:tcPr>
          <w:p w14:paraId="3B63AA76" w14:textId="316EFB26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需要是6</w:t>
            </w:r>
            <w:r w:rsidRPr="008D5AA1">
              <w:rPr>
                <w:rFonts w:asciiTheme="minorEastAsia" w:eastAsiaTheme="minorEastAsia" w:hAnsiTheme="minorEastAsia"/>
              </w:rPr>
              <w:t>4位系统</w:t>
            </w:r>
            <w:r w:rsidRPr="008D5AA1">
              <w:rPr>
                <w:rFonts w:asciiTheme="minorEastAsia" w:eastAsiaTheme="minorEastAsia" w:hAnsiTheme="minorEastAsia" w:hint="eastAsia"/>
              </w:rPr>
              <w:t>，</w:t>
            </w:r>
            <w:r w:rsidRPr="008D5AA1">
              <w:rPr>
                <w:rFonts w:asciiTheme="minorEastAsia" w:eastAsiaTheme="minorEastAsia" w:hAnsiTheme="minorEastAsia"/>
              </w:rPr>
              <w:t>CPU支持AVX</w:t>
            </w:r>
            <w:r w:rsidRPr="008D5AA1">
              <w:rPr>
                <w:rFonts w:asciiTheme="minorEastAsia" w:eastAsiaTheme="minorEastAsia" w:hAnsiTheme="minorEastAsia" w:hint="eastAsia"/>
              </w:rPr>
              <w:t>2指令集</w:t>
            </w:r>
          </w:p>
        </w:tc>
      </w:tr>
      <w:tr w:rsidR="0047200B" w:rsidRPr="008D5AA1" w14:paraId="46B65654" w14:textId="77777777" w:rsidTr="00FB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08FE15C2" w14:textId="0E739002" w:rsidR="0047200B" w:rsidRPr="008D5AA1" w:rsidRDefault="0047200B" w:rsidP="00FB7D05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MacOS</w:t>
            </w:r>
          </w:p>
        </w:tc>
        <w:tc>
          <w:tcPr>
            <w:tcW w:w="1701" w:type="dxa"/>
          </w:tcPr>
          <w:p w14:paraId="169563F5" w14:textId="02684544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Catalina</w:t>
            </w:r>
          </w:p>
        </w:tc>
        <w:tc>
          <w:tcPr>
            <w:tcW w:w="2409" w:type="dxa"/>
          </w:tcPr>
          <w:p w14:paraId="7C28757B" w14:textId="127718E2" w:rsidR="0047200B" w:rsidRPr="008D5AA1" w:rsidRDefault="000A696D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/</w:t>
            </w:r>
          </w:p>
        </w:tc>
        <w:tc>
          <w:tcPr>
            <w:tcW w:w="2819" w:type="dxa"/>
          </w:tcPr>
          <w:p w14:paraId="372FFAD4" w14:textId="4EB1BA7A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需要是6</w:t>
            </w:r>
            <w:r w:rsidRPr="008D5AA1">
              <w:rPr>
                <w:rFonts w:asciiTheme="minorEastAsia" w:eastAsiaTheme="minorEastAsia" w:hAnsiTheme="minorEastAsia"/>
              </w:rPr>
              <w:t>4位系统</w:t>
            </w:r>
            <w:r w:rsidRPr="008D5AA1">
              <w:rPr>
                <w:rFonts w:asciiTheme="minorEastAsia" w:eastAsiaTheme="minorEastAsia" w:hAnsiTheme="minorEastAsia" w:hint="eastAsia"/>
              </w:rPr>
              <w:t>，</w:t>
            </w:r>
            <w:r w:rsidRPr="008D5AA1">
              <w:rPr>
                <w:rFonts w:asciiTheme="minorEastAsia" w:eastAsiaTheme="minorEastAsia" w:hAnsiTheme="minorEastAsia"/>
              </w:rPr>
              <w:t>CPU支持AVX</w:t>
            </w:r>
            <w:r w:rsidRPr="008D5AA1">
              <w:rPr>
                <w:rFonts w:asciiTheme="minorEastAsia" w:eastAsiaTheme="minorEastAsia" w:hAnsiTheme="minorEastAsia" w:hint="eastAsia"/>
              </w:rPr>
              <w:t>2指令集</w:t>
            </w:r>
          </w:p>
        </w:tc>
      </w:tr>
      <w:tr w:rsidR="0047200B" w:rsidRPr="008D5AA1" w14:paraId="0194BEF3" w14:textId="77777777" w:rsidTr="00FB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5C1AC103" w14:textId="134BC76B" w:rsidR="0047200B" w:rsidRPr="008D5AA1" w:rsidRDefault="0047200B" w:rsidP="00FB7D05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Ubuntu</w:t>
            </w:r>
          </w:p>
        </w:tc>
        <w:tc>
          <w:tcPr>
            <w:tcW w:w="1701" w:type="dxa"/>
          </w:tcPr>
          <w:p w14:paraId="096B6A88" w14:textId="6D73C624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Ubuntu</w:t>
            </w:r>
            <w:r w:rsidRPr="008D5AA1">
              <w:rPr>
                <w:rFonts w:asciiTheme="minorEastAsia" w:eastAsiaTheme="minorEastAsia" w:hAnsiTheme="minorEastAsia"/>
              </w:rPr>
              <w:t>18.04.4</w:t>
            </w:r>
          </w:p>
        </w:tc>
        <w:tc>
          <w:tcPr>
            <w:tcW w:w="2409" w:type="dxa"/>
          </w:tcPr>
          <w:p w14:paraId="78E2A018" w14:textId="2ABC3864" w:rsidR="0047200B" w:rsidRPr="008D5AA1" w:rsidRDefault="008D5AA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hyperlink r:id="rId13" w:history="1">
              <w:r w:rsidR="0047200B" w:rsidRPr="008D5AA1">
                <w:rPr>
                  <w:rStyle w:val="af"/>
                  <w:rFonts w:asciiTheme="minorEastAsia" w:eastAsiaTheme="minorEastAsia" w:hAnsiTheme="minorEastAsia"/>
                </w:rPr>
                <w:t>https://ubuntu.com/download/desktop</w:t>
              </w:r>
            </w:hyperlink>
          </w:p>
        </w:tc>
        <w:tc>
          <w:tcPr>
            <w:tcW w:w="2819" w:type="dxa"/>
          </w:tcPr>
          <w:p w14:paraId="2924BDDE" w14:textId="2FB0A40A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需要是6</w:t>
            </w:r>
            <w:r w:rsidRPr="008D5AA1">
              <w:rPr>
                <w:rFonts w:asciiTheme="minorEastAsia" w:eastAsiaTheme="minorEastAsia" w:hAnsiTheme="minorEastAsia"/>
              </w:rPr>
              <w:t>4位系统</w:t>
            </w:r>
            <w:r w:rsidRPr="008D5AA1">
              <w:rPr>
                <w:rFonts w:asciiTheme="minorEastAsia" w:eastAsiaTheme="minorEastAsia" w:hAnsiTheme="minorEastAsia" w:hint="eastAsia"/>
              </w:rPr>
              <w:t>，</w:t>
            </w:r>
            <w:r w:rsidRPr="008D5AA1">
              <w:rPr>
                <w:rFonts w:asciiTheme="minorEastAsia" w:eastAsiaTheme="minorEastAsia" w:hAnsiTheme="minorEastAsia"/>
              </w:rPr>
              <w:t>CPU支持AVX</w:t>
            </w:r>
            <w:r w:rsidRPr="008D5AA1">
              <w:rPr>
                <w:rFonts w:asciiTheme="minorEastAsia" w:eastAsiaTheme="minorEastAsia" w:hAnsiTheme="minorEastAsia" w:hint="eastAsia"/>
              </w:rPr>
              <w:t>2指令集</w:t>
            </w:r>
          </w:p>
        </w:tc>
      </w:tr>
      <w:tr w:rsidR="0047200B" w:rsidRPr="008D5AA1" w14:paraId="73F5B3A7" w14:textId="77777777" w:rsidTr="00FB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5DE75A21" w14:textId="6E6D957F" w:rsidR="0047200B" w:rsidRPr="008D5AA1" w:rsidRDefault="000227C6" w:rsidP="00FB7D05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PyCharm</w:t>
            </w:r>
          </w:p>
        </w:tc>
        <w:tc>
          <w:tcPr>
            <w:tcW w:w="1701" w:type="dxa"/>
          </w:tcPr>
          <w:p w14:paraId="0F79968F" w14:textId="612DD059" w:rsidR="0047200B" w:rsidRPr="008D5AA1" w:rsidRDefault="0047200B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cs="Segoe UI"/>
                <w:sz w:val="23"/>
                <w:szCs w:val="23"/>
                <w:shd w:val="clear" w:color="auto" w:fill="FFFFFF"/>
              </w:rPr>
              <w:t>2020.1.4</w:t>
            </w:r>
            <w:r w:rsidR="000A696D" w:rsidRPr="008D5AA1">
              <w:rPr>
                <w:rFonts w:asciiTheme="minorEastAsia" w:eastAsiaTheme="minorEastAsia" w:hAnsiTheme="minorEastAsia" w:cs="Segoe UI"/>
                <w:sz w:val="23"/>
                <w:szCs w:val="23"/>
                <w:shd w:val="clear" w:color="auto" w:fill="FFFFFF"/>
              </w:rPr>
              <w:t xml:space="preserve"> Community Edition</w:t>
            </w:r>
          </w:p>
        </w:tc>
        <w:tc>
          <w:tcPr>
            <w:tcW w:w="2409" w:type="dxa"/>
          </w:tcPr>
          <w:p w14:paraId="46919503" w14:textId="7CFD8017" w:rsidR="0047200B" w:rsidRPr="008D5AA1" w:rsidRDefault="008D5AA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hyperlink r:id="rId14" w:anchor="section=windows" w:history="1">
              <w:r w:rsidR="000A696D" w:rsidRPr="008D5AA1">
                <w:rPr>
                  <w:rStyle w:val="af"/>
                  <w:rFonts w:asciiTheme="minorEastAsia" w:eastAsiaTheme="minorEastAsia" w:hAnsiTheme="minorEastAsia"/>
                </w:rPr>
                <w:t>https://www.jetbrains.com/</w:t>
              </w:r>
              <w:r w:rsidR="000227C6" w:rsidRPr="008D5AA1">
                <w:rPr>
                  <w:rStyle w:val="af"/>
                  <w:rFonts w:asciiTheme="minorEastAsia" w:eastAsiaTheme="minorEastAsia" w:hAnsiTheme="minorEastAsia"/>
                </w:rPr>
                <w:t>PyCharm</w:t>
              </w:r>
              <w:r w:rsidR="000A696D" w:rsidRPr="008D5AA1">
                <w:rPr>
                  <w:rStyle w:val="af"/>
                  <w:rFonts w:asciiTheme="minorEastAsia" w:eastAsiaTheme="minorEastAsia" w:hAnsiTheme="minorEastAsia"/>
                </w:rPr>
                <w:t>/download/#section=windows</w:t>
              </w:r>
            </w:hyperlink>
          </w:p>
        </w:tc>
        <w:tc>
          <w:tcPr>
            <w:tcW w:w="2819" w:type="dxa"/>
          </w:tcPr>
          <w:p w14:paraId="5A0E5C3F" w14:textId="01A98346" w:rsidR="0047200B" w:rsidRPr="008D5AA1" w:rsidRDefault="000A696D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/</w:t>
            </w:r>
          </w:p>
        </w:tc>
      </w:tr>
      <w:tr w:rsidR="0047200B" w:rsidRPr="008D5AA1" w14:paraId="0FAA2714" w14:textId="77777777" w:rsidTr="00FB7D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015E503E" w14:textId="69C865DE" w:rsidR="0047200B" w:rsidRPr="008D5AA1" w:rsidRDefault="000A696D" w:rsidP="00FB7D05">
            <w:pPr>
              <w:pStyle w:val="5a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M</w:t>
            </w:r>
            <w:r w:rsidRPr="008D5AA1">
              <w:rPr>
                <w:rFonts w:asciiTheme="minorEastAsia" w:eastAsiaTheme="minorEastAsia" w:hAnsiTheme="minorEastAsia"/>
              </w:rPr>
              <w:t>iniconda</w:t>
            </w:r>
          </w:p>
        </w:tc>
        <w:tc>
          <w:tcPr>
            <w:tcW w:w="1701" w:type="dxa"/>
          </w:tcPr>
          <w:p w14:paraId="1A391173" w14:textId="58B00F2B" w:rsidR="0047200B" w:rsidRPr="008D5AA1" w:rsidRDefault="000A696D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Python</w:t>
            </w:r>
            <w:r w:rsidRPr="008D5AA1">
              <w:rPr>
                <w:rFonts w:asciiTheme="minorEastAsia" w:eastAsiaTheme="minorEastAsia" w:hAnsiTheme="minorEastAsia"/>
              </w:rPr>
              <w:t>3.x</w:t>
            </w:r>
          </w:p>
        </w:tc>
        <w:tc>
          <w:tcPr>
            <w:tcW w:w="2409" w:type="dxa"/>
          </w:tcPr>
          <w:p w14:paraId="21AFDA57" w14:textId="4A2A7639" w:rsidR="000855F1" w:rsidRPr="008D5AA1" w:rsidRDefault="000855F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/>
              </w:rPr>
              <w:t>官方下载地址</w:t>
            </w:r>
            <w:r w:rsidRPr="008D5AA1">
              <w:rPr>
                <w:rFonts w:asciiTheme="minorEastAsia" w:eastAsiaTheme="minorEastAsia" w:hAnsiTheme="minorEastAsia" w:hint="eastAsia"/>
              </w:rPr>
              <w:t>：</w:t>
            </w:r>
          </w:p>
          <w:p w14:paraId="4BB6E89D" w14:textId="77777777" w:rsidR="0047200B" w:rsidRPr="008D5AA1" w:rsidRDefault="008D5AA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hyperlink r:id="rId15" w:history="1">
              <w:r w:rsidR="000A696D" w:rsidRPr="008D5AA1">
                <w:rPr>
                  <w:rStyle w:val="af"/>
                  <w:rFonts w:asciiTheme="minorEastAsia" w:eastAsiaTheme="minorEastAsia" w:hAnsiTheme="minorEastAsia"/>
                </w:rPr>
                <w:t>https://docs.conda.io/en/latest/miniconda.html</w:t>
              </w:r>
            </w:hyperlink>
          </w:p>
          <w:p w14:paraId="5A0638A7" w14:textId="28ED6CC9" w:rsidR="000855F1" w:rsidRPr="008D5AA1" w:rsidRDefault="000855F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/>
              </w:rPr>
              <w:t>清华镜像源地址</w:t>
            </w:r>
            <w:r w:rsidRPr="008D5AA1">
              <w:rPr>
                <w:rFonts w:asciiTheme="minorEastAsia" w:eastAsiaTheme="minorEastAsia" w:hAnsiTheme="minorEastAsia" w:hint="eastAsia"/>
              </w:rPr>
              <w:t>：</w:t>
            </w:r>
          </w:p>
          <w:p w14:paraId="1A5F21BA" w14:textId="1C988194" w:rsidR="000855F1" w:rsidRPr="008D5AA1" w:rsidRDefault="008D5AA1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hyperlink r:id="rId16" w:history="1">
              <w:r w:rsidR="000855F1" w:rsidRPr="008D5AA1">
                <w:rPr>
                  <w:rStyle w:val="af"/>
                  <w:rFonts w:asciiTheme="minorEastAsia" w:eastAsiaTheme="minorEastAsia" w:hAnsiTheme="minorEastAsia"/>
                </w:rPr>
                <w:t>https://mirrors.tuna.tsinghua.edu.cn/anaconda/miniconda/</w:t>
              </w:r>
            </w:hyperlink>
          </w:p>
        </w:tc>
        <w:tc>
          <w:tcPr>
            <w:tcW w:w="2819" w:type="dxa"/>
          </w:tcPr>
          <w:p w14:paraId="4E9D9D58" w14:textId="0A646295" w:rsidR="0047200B" w:rsidRPr="008D5AA1" w:rsidRDefault="000A696D" w:rsidP="00FB7D05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eastAsiaTheme="minorEastAsia" w:hAnsiTheme="minorEastAsia"/>
              </w:rPr>
            </w:pPr>
            <w:r w:rsidRPr="008D5AA1">
              <w:rPr>
                <w:rFonts w:asciiTheme="minorEastAsia" w:eastAsiaTheme="minorEastAsia" w:hAnsiTheme="minorEastAsia" w:hint="eastAsia"/>
              </w:rPr>
              <w:t>Miniconda可在线安装不同的Python版本，无需刻意下载特定版本，但需要下载6</w:t>
            </w:r>
            <w:r w:rsidRPr="008D5AA1">
              <w:rPr>
                <w:rFonts w:asciiTheme="minorEastAsia" w:eastAsiaTheme="minorEastAsia" w:hAnsiTheme="minorEastAsia"/>
              </w:rPr>
              <w:t>4位</w:t>
            </w:r>
            <w:r w:rsidRPr="008D5AA1">
              <w:rPr>
                <w:rFonts w:asciiTheme="minorEastAsia" w:eastAsiaTheme="minorEastAsia" w:hAnsiTheme="minorEastAsia" w:hint="eastAsia"/>
              </w:rPr>
              <w:t>，</w:t>
            </w:r>
            <w:r w:rsidRPr="008D5AA1">
              <w:rPr>
                <w:rFonts w:asciiTheme="minorEastAsia" w:eastAsiaTheme="minorEastAsia" w:hAnsiTheme="minorEastAsia"/>
              </w:rPr>
              <w:t>Python3.x版本</w:t>
            </w:r>
          </w:p>
        </w:tc>
      </w:tr>
    </w:tbl>
    <w:p w14:paraId="6F1734BF" w14:textId="095F0F69" w:rsidR="00C454EC" w:rsidRPr="008D5AA1" w:rsidRDefault="000A696D" w:rsidP="000A696D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18FD3911" w14:textId="5EED0520" w:rsidR="00D047F9" w:rsidRPr="008D5AA1" w:rsidRDefault="00D047F9" w:rsidP="006A2C95">
      <w:pPr>
        <w:pStyle w:val="2"/>
        <w:rPr>
          <w:rFonts w:asciiTheme="minorEastAsia" w:eastAsiaTheme="minorEastAsia" w:hAnsiTheme="minorEastAsia"/>
        </w:rPr>
      </w:pPr>
      <w:bookmarkStart w:id="19" w:name="_Toc47345763"/>
      <w:r w:rsidRPr="008D5AA1">
        <w:rPr>
          <w:rFonts w:asciiTheme="minorEastAsia" w:eastAsiaTheme="minorEastAsia" w:hAnsiTheme="minorEastAsia"/>
        </w:rPr>
        <w:lastRenderedPageBreak/>
        <w:t>软件介绍</w:t>
      </w:r>
      <w:bookmarkEnd w:id="19"/>
    </w:p>
    <w:p w14:paraId="7951A6A0" w14:textId="458311A6" w:rsidR="006A2C95" w:rsidRPr="008D5AA1" w:rsidRDefault="00D047F9" w:rsidP="00D047F9">
      <w:pPr>
        <w:pStyle w:val="3"/>
        <w:rPr>
          <w:rFonts w:asciiTheme="minorEastAsia" w:eastAsiaTheme="minorEastAsia" w:hAnsiTheme="minorEastAsia"/>
        </w:rPr>
      </w:pPr>
      <w:bookmarkStart w:id="20" w:name="_Toc47345764"/>
      <w:r w:rsidRPr="008D5AA1">
        <w:rPr>
          <w:rFonts w:asciiTheme="minorEastAsia" w:eastAsiaTheme="minorEastAsia" w:hAnsiTheme="minorEastAsia"/>
        </w:rPr>
        <w:t>MindSpore介绍</w:t>
      </w:r>
      <w:bookmarkEnd w:id="20"/>
    </w:p>
    <w:p w14:paraId="6D16F5C2" w14:textId="696C4744" w:rsidR="00561067" w:rsidRPr="008D5AA1" w:rsidRDefault="00561067" w:rsidP="00561067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MindSpore是华为公司自研的</w:t>
      </w:r>
      <w:r w:rsidR="003B7490" w:rsidRPr="008D5AA1">
        <w:rPr>
          <w:rFonts w:asciiTheme="minorEastAsia" w:eastAsiaTheme="minorEastAsia" w:hAnsiTheme="minorEastAsia"/>
          <w:lang w:eastAsia="zh-CN"/>
        </w:rPr>
        <w:t>最佳匹配</w:t>
      </w:r>
      <w:r w:rsidR="003B7490" w:rsidRPr="008D5AA1">
        <w:rPr>
          <w:rFonts w:asciiTheme="minorEastAsia" w:eastAsiaTheme="minorEastAsia" w:hAnsiTheme="minorEastAsia" w:cs="宋体" w:hint="eastAsia"/>
          <w:lang w:eastAsia="zh-CN"/>
        </w:rPr>
        <w:t>昇</w:t>
      </w:r>
      <w:r w:rsidR="003B7490" w:rsidRPr="008D5AA1">
        <w:rPr>
          <w:rFonts w:asciiTheme="minorEastAsia" w:eastAsiaTheme="minorEastAsia" w:hAnsiTheme="minorEastAsia" w:cs="方正兰亭黑简体" w:hint="eastAsia"/>
          <w:lang w:eastAsia="zh-CN"/>
        </w:rPr>
        <w:t>腾</w:t>
      </w:r>
      <w:r w:rsidR="003B7490" w:rsidRPr="008D5AA1">
        <w:rPr>
          <w:rFonts w:asciiTheme="minorEastAsia" w:eastAsiaTheme="minorEastAsia" w:hAnsiTheme="minorEastAsia"/>
          <w:lang w:eastAsia="zh-CN"/>
        </w:rPr>
        <w:t>AI处理器算力的全场景深度学习框架</w:t>
      </w:r>
      <w:r w:rsidR="003B7490" w:rsidRPr="008D5AA1">
        <w:rPr>
          <w:rFonts w:asciiTheme="minorEastAsia" w:eastAsiaTheme="minorEastAsia" w:hAnsiTheme="minorEastAsia" w:hint="eastAsia"/>
          <w:lang w:eastAsia="zh-CN"/>
        </w:rPr>
        <w:t>，为数据科学家和算法工程师提供设计友好、运行高效的开发体验，推动人工智能软硬件应用生态繁荣发展，目前MindSpore支持在EulerOS、Ubuntu、Windows系统上安装，但是在Windows上只支持CPU，Ubuntu上同时支持CPU和GPU、Ascend</w:t>
      </w:r>
      <w:r w:rsidR="003B7490" w:rsidRPr="008D5AA1">
        <w:rPr>
          <w:rFonts w:asciiTheme="minorEastAsia" w:eastAsiaTheme="minorEastAsia" w:hAnsiTheme="minorEastAsia"/>
          <w:lang w:eastAsia="zh-CN"/>
        </w:rPr>
        <w:t>910</w:t>
      </w:r>
      <w:r w:rsidR="003B7490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3B7490" w:rsidRPr="008D5AA1">
        <w:rPr>
          <w:rFonts w:asciiTheme="minorEastAsia" w:eastAsiaTheme="minorEastAsia" w:hAnsiTheme="minorEastAsia"/>
          <w:lang w:eastAsia="zh-CN"/>
        </w:rPr>
        <w:t>EulerOS上只支持Ascend910</w:t>
      </w:r>
      <w:r w:rsidR="003B7490" w:rsidRPr="008D5AA1">
        <w:rPr>
          <w:rFonts w:asciiTheme="minorEastAsia" w:eastAsiaTheme="minorEastAsia" w:hAnsiTheme="minorEastAsia" w:hint="eastAsia"/>
          <w:lang w:eastAsia="zh-CN"/>
        </w:rPr>
        <w:t>，由于在Ubuntu系统中安装GPU版本所需的CUDA较为繁琐，因此实验手册中不包含这部分。</w:t>
      </w:r>
    </w:p>
    <w:p w14:paraId="6E32BE17" w14:textId="1A734DC2" w:rsidR="006A2C95" w:rsidRPr="008D5AA1" w:rsidRDefault="006A2C95" w:rsidP="00D047F9">
      <w:pPr>
        <w:pStyle w:val="3"/>
        <w:rPr>
          <w:rFonts w:asciiTheme="minorEastAsia" w:eastAsiaTheme="minorEastAsia" w:hAnsiTheme="minorEastAsia"/>
        </w:rPr>
      </w:pPr>
      <w:bookmarkStart w:id="21" w:name="_Toc47345765"/>
      <w:r w:rsidRPr="008D5AA1">
        <w:rPr>
          <w:rFonts w:asciiTheme="minorEastAsia" w:eastAsiaTheme="minorEastAsia" w:hAnsiTheme="minorEastAsia"/>
        </w:rPr>
        <w:t>TensorFlow介绍</w:t>
      </w:r>
      <w:bookmarkEnd w:id="21"/>
    </w:p>
    <w:p w14:paraId="72C02A4A" w14:textId="33980EB0" w:rsidR="003B7490" w:rsidRPr="008D5AA1" w:rsidRDefault="003B7490" w:rsidP="003B7490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</w:rPr>
        <w:t>TensorFlow是谷歌公司推出的机器学习框架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</w:rPr>
        <w:t>可以运行在</w:t>
      </w:r>
      <w:r w:rsidRPr="008D5AA1">
        <w:rPr>
          <w:rFonts w:asciiTheme="minorEastAsia" w:eastAsiaTheme="minorEastAsia" w:hAnsiTheme="minorEastAsia" w:hint="eastAsia"/>
          <w:lang w:eastAsia="zh-CN"/>
        </w:rPr>
        <w:t>Ubuntu、MacOS和Windows系统中，其中</w:t>
      </w:r>
      <w:r w:rsidR="00D047F9" w:rsidRPr="008D5AA1">
        <w:rPr>
          <w:rFonts w:asciiTheme="minorEastAsia" w:eastAsiaTheme="minorEastAsia" w:hAnsiTheme="minorEastAsia" w:hint="eastAsia"/>
          <w:lang w:eastAsia="zh-CN"/>
        </w:rPr>
        <w:t>在MacOS中只支持CPU，同时由于在Ubuntu系统中安装GPU版本所需的CUDA较为繁琐，因此实验手册中不包含这部分。</w:t>
      </w:r>
    </w:p>
    <w:p w14:paraId="3B3C99F5" w14:textId="039EF277" w:rsidR="00DA3CEF" w:rsidRPr="008D5AA1" w:rsidRDefault="00DA3CEF" w:rsidP="00D047F9">
      <w:pPr>
        <w:pStyle w:val="3"/>
        <w:rPr>
          <w:rFonts w:asciiTheme="minorEastAsia" w:eastAsiaTheme="minorEastAsia" w:hAnsiTheme="minorEastAsia"/>
        </w:rPr>
      </w:pPr>
      <w:bookmarkStart w:id="22" w:name="_Toc47345766"/>
      <w:r w:rsidRPr="008D5AA1">
        <w:rPr>
          <w:rFonts w:asciiTheme="minorEastAsia" w:eastAsiaTheme="minorEastAsia" w:hAnsiTheme="minorEastAsia"/>
        </w:rPr>
        <w:t>Miniconda介绍</w:t>
      </w:r>
      <w:bookmarkEnd w:id="22"/>
    </w:p>
    <w:p w14:paraId="744818F0" w14:textId="2D1EDA00" w:rsidR="00D047F9" w:rsidRPr="008D5AA1" w:rsidRDefault="00D047F9" w:rsidP="00D047F9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Conda是一款软件管理软件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可以方便的安装各种Python所需的第三方库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同时也可以创建互相独立的虚拟环境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类似于电脑中的虚拟机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Miniconda只包含了Conda和Python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由于Conda安装包的时候源在国外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国内直连速度较慢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因此本实验只用到了Conda创建虚拟环境的功能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11567205" w14:textId="377F2CE8" w:rsidR="00D047F9" w:rsidRPr="008D5AA1" w:rsidRDefault="00D047F9" w:rsidP="00D047F9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  <w:sz w:val="21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30C68BE4" w14:textId="0F4ECB08" w:rsidR="0020153C" w:rsidRPr="008D5AA1" w:rsidRDefault="000D470D" w:rsidP="000D470D">
      <w:pPr>
        <w:pStyle w:val="1"/>
        <w:rPr>
          <w:rFonts w:asciiTheme="minorEastAsia" w:eastAsiaTheme="minorEastAsia" w:hAnsiTheme="minorEastAsia"/>
        </w:rPr>
      </w:pPr>
      <w:bookmarkStart w:id="23" w:name="_Toc47345767"/>
      <w:bookmarkEnd w:id="13"/>
      <w:r w:rsidRPr="008D5AA1">
        <w:rPr>
          <w:rFonts w:asciiTheme="minorEastAsia" w:eastAsiaTheme="minorEastAsia" w:hAnsiTheme="minorEastAsia" w:hint="eastAsia"/>
        </w:rPr>
        <w:lastRenderedPageBreak/>
        <w:t>Windows实验环境配置</w:t>
      </w:r>
      <w:bookmarkEnd w:id="23"/>
    </w:p>
    <w:p w14:paraId="246C1BE4" w14:textId="4050CA2E" w:rsidR="00546F07" w:rsidRPr="008D5AA1" w:rsidRDefault="00546F07" w:rsidP="00546F07">
      <w:pPr>
        <w:pStyle w:val="2"/>
        <w:rPr>
          <w:rFonts w:asciiTheme="minorEastAsia" w:eastAsiaTheme="minorEastAsia" w:hAnsiTheme="minorEastAsia"/>
          <w:lang w:eastAsia="zh-CN"/>
        </w:rPr>
      </w:pPr>
      <w:bookmarkStart w:id="24" w:name="_Toc47345768"/>
      <w:r w:rsidRPr="008D5AA1">
        <w:rPr>
          <w:rFonts w:asciiTheme="minorEastAsia" w:eastAsiaTheme="minorEastAsia" w:hAnsiTheme="minorEastAsia"/>
          <w:lang w:eastAsia="zh-CN"/>
        </w:rPr>
        <w:t>Miniconda安装</w:t>
      </w:r>
      <w:bookmarkEnd w:id="24"/>
    </w:p>
    <w:p w14:paraId="6C759AEF" w14:textId="76C5C01A" w:rsidR="00521192" w:rsidRPr="008D5AA1" w:rsidRDefault="000855F1" w:rsidP="00521192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从</w:t>
      </w:r>
      <w:r w:rsidRPr="008D5AA1">
        <w:rPr>
          <w:rFonts w:asciiTheme="minorEastAsia" w:eastAsiaTheme="minorEastAsia" w:hAnsiTheme="minorEastAsia" w:hint="eastAsia"/>
          <w:lang w:eastAsia="zh-CN"/>
        </w:rPr>
        <w:t>1</w:t>
      </w:r>
      <w:r w:rsidRPr="008D5AA1">
        <w:rPr>
          <w:rFonts w:asciiTheme="minorEastAsia" w:eastAsiaTheme="minorEastAsia" w:hAnsiTheme="minorEastAsia"/>
          <w:lang w:eastAsia="zh-CN"/>
        </w:rPr>
        <w:t>.1.2提供的链接下载Miniconda的Windows版本对应的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由于官方源下载速度慢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实验所用安装包为清华源下载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带有x86_64的为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3B454AA6" w14:textId="72D29D3A" w:rsidR="000855F1" w:rsidRPr="008D5AA1" w:rsidRDefault="000855F1" w:rsidP="0052119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14E6B39B" wp14:editId="0940718F">
            <wp:extent cx="5454000" cy="1748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1045" w14:textId="004067B1" w:rsidR="0066067A" w:rsidRPr="008D5AA1" w:rsidRDefault="0066067A" w:rsidP="0066067A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Miniconda</w:t>
      </w:r>
      <w:r w:rsidR="00B82D2C" w:rsidRPr="008D5AA1">
        <w:rPr>
          <w:rFonts w:asciiTheme="minorEastAsia" w:eastAsiaTheme="minorEastAsia" w:hAnsiTheme="minorEastAsia" w:hint="eastAsia"/>
        </w:rPr>
        <w:t>（Windows）</w:t>
      </w:r>
      <w:r w:rsidRPr="008D5AA1">
        <w:rPr>
          <w:rFonts w:asciiTheme="minorEastAsia" w:eastAsiaTheme="minorEastAsia" w:hAnsiTheme="minorEastAsia" w:hint="eastAsia"/>
        </w:rPr>
        <w:t>安装包下载界面</w:t>
      </w:r>
    </w:p>
    <w:p w14:paraId="473786A1" w14:textId="7253518D" w:rsidR="0066067A" w:rsidRPr="008D5AA1" w:rsidRDefault="0066067A" w:rsidP="001F59DD">
      <w:pPr>
        <w:pStyle w:val="30"/>
        <w:numPr>
          <w:ilvl w:val="5"/>
          <w:numId w:val="17"/>
        </w:numPr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双击安装包进行安装，点击next，然后选择安装位置，不要选择C盘。</w:t>
      </w:r>
    </w:p>
    <w:p w14:paraId="71CA664C" w14:textId="61091C33" w:rsidR="0066067A" w:rsidRPr="008D5AA1" w:rsidRDefault="0066067A" w:rsidP="0066067A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358BB18F" wp14:editId="4B279D68">
            <wp:extent cx="4800600" cy="3724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157B" w14:textId="7621215E" w:rsidR="00E8459A" w:rsidRPr="008D5AA1" w:rsidRDefault="00E8459A" w:rsidP="00E8459A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Miniconda安装界面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016C7E2B" w14:textId="11CEE3F6" w:rsidR="0066067A" w:rsidRPr="008D5AA1" w:rsidRDefault="0066067A" w:rsidP="00E8459A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环境变量打勾</w:t>
      </w:r>
      <w:r w:rsidR="00E8459A" w:rsidRPr="008D5AA1">
        <w:rPr>
          <w:rFonts w:asciiTheme="minorEastAsia" w:eastAsiaTheme="minorEastAsia" w:hAnsiTheme="minorEastAsia" w:hint="eastAsia"/>
        </w:rPr>
        <w:t>，这样可以直接在命令行中启动Miniconda。</w:t>
      </w:r>
    </w:p>
    <w:p w14:paraId="5B20AD79" w14:textId="53B77AB3" w:rsidR="0066067A" w:rsidRPr="008D5AA1" w:rsidRDefault="0066067A" w:rsidP="0066067A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40EB0037" wp14:editId="127419FF">
            <wp:extent cx="4800600" cy="3724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FF44" w14:textId="736725DC" w:rsidR="00E8459A" w:rsidRPr="008D5AA1" w:rsidRDefault="00E8459A" w:rsidP="00E8459A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Miniconda安装界面</w:t>
      </w:r>
      <w:r w:rsidRPr="008D5AA1">
        <w:rPr>
          <w:rFonts w:asciiTheme="minorEastAsia" w:eastAsiaTheme="minorEastAsia" w:hAnsiTheme="minorEastAsia" w:hint="eastAsia"/>
        </w:rPr>
        <w:t>（2）</w:t>
      </w:r>
    </w:p>
    <w:p w14:paraId="41098FD2" w14:textId="67D16736" w:rsidR="0066067A" w:rsidRPr="008D5AA1" w:rsidRDefault="0066067A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等待安装成功，然后点击Finish。</w:t>
      </w:r>
    </w:p>
    <w:p w14:paraId="56AE8DB9" w14:textId="2319481D" w:rsidR="00546F07" w:rsidRPr="008D5AA1" w:rsidRDefault="00546F07" w:rsidP="0066067A">
      <w:pPr>
        <w:pStyle w:val="2"/>
        <w:rPr>
          <w:rFonts w:asciiTheme="minorEastAsia" w:eastAsiaTheme="minorEastAsia" w:hAnsiTheme="minorEastAsia"/>
        </w:rPr>
      </w:pPr>
      <w:bookmarkStart w:id="25" w:name="_Toc47345769"/>
      <w:r w:rsidRPr="008D5AA1">
        <w:rPr>
          <w:rFonts w:asciiTheme="minorEastAsia" w:eastAsiaTheme="minorEastAsia" w:hAnsiTheme="minorEastAsia"/>
        </w:rPr>
        <w:t>创建虚拟环境</w:t>
      </w:r>
      <w:bookmarkEnd w:id="25"/>
    </w:p>
    <w:p w14:paraId="18F895D8" w14:textId="5A4BC0BE" w:rsidR="002E3467" w:rsidRPr="008D5AA1" w:rsidRDefault="0066067A" w:rsidP="002E3467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 w:hint="eastAsia"/>
          <w:lang w:eastAsia="zh-CN"/>
        </w:rPr>
        <w:t>在Window中有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多种方式开启命令行窗口，这里介绍两种，按下</w:t>
      </w:r>
      <w:r w:rsidR="002E3467" w:rsidRPr="008D5AA1">
        <w:rPr>
          <w:rFonts w:asciiTheme="minorEastAsia" w:eastAsiaTheme="minorEastAsia" w:hAnsiTheme="minorEastAsia"/>
          <w:lang w:eastAsia="zh-CN"/>
        </w:rPr>
        <w:t>win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+</w:t>
      </w:r>
      <w:r w:rsidR="002E3467" w:rsidRPr="008D5AA1">
        <w:rPr>
          <w:rFonts w:asciiTheme="minorEastAsia" w:eastAsiaTheme="minorEastAsia" w:hAnsiTheme="minorEastAsia"/>
          <w:lang w:eastAsia="zh-CN"/>
        </w:rPr>
        <w:t>R键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2E3467" w:rsidRPr="008D5AA1">
        <w:rPr>
          <w:rFonts w:asciiTheme="minorEastAsia" w:eastAsiaTheme="minorEastAsia" w:hAnsiTheme="minorEastAsia"/>
          <w:lang w:eastAsia="zh-CN"/>
        </w:rPr>
        <w:t>然后输入cmd点击确定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2E3467" w:rsidRPr="008D5AA1">
        <w:rPr>
          <w:rFonts w:asciiTheme="minorEastAsia" w:eastAsiaTheme="minorEastAsia" w:hAnsiTheme="minorEastAsia"/>
          <w:lang w:eastAsia="zh-CN"/>
        </w:rPr>
        <w:t>或者任意打开一个文件夹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2E3467" w:rsidRPr="008D5AA1">
        <w:rPr>
          <w:rFonts w:asciiTheme="minorEastAsia" w:eastAsiaTheme="minorEastAsia" w:hAnsiTheme="minorEastAsia"/>
          <w:lang w:eastAsia="zh-CN"/>
        </w:rPr>
        <w:t>在上方地址栏输入cmd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2E3467" w:rsidRPr="008D5AA1">
        <w:rPr>
          <w:rFonts w:asciiTheme="minorEastAsia" w:eastAsiaTheme="minorEastAsia" w:hAnsiTheme="minorEastAsia"/>
          <w:lang w:eastAsia="zh-CN"/>
        </w:rPr>
        <w:t>然后按回车键</w:t>
      </w:r>
      <w:r w:rsidR="002E3467"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33AA4D4A" w14:textId="464C9D69" w:rsidR="002E3467" w:rsidRPr="008D5AA1" w:rsidRDefault="002E3467" w:rsidP="002E346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43FA582" wp14:editId="18BD0FF8">
            <wp:extent cx="3943350" cy="22669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A06" w14:textId="72306A73" w:rsidR="00E8459A" w:rsidRPr="008D5AA1" w:rsidRDefault="00E8459A" w:rsidP="00E8459A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运行打开命令行界面</w:t>
      </w:r>
    </w:p>
    <w:p w14:paraId="4670C1E0" w14:textId="77777777" w:rsidR="00E8459A" w:rsidRPr="008D5AA1" w:rsidRDefault="00E8459A" w:rsidP="00E8459A">
      <w:pPr>
        <w:pStyle w:val="1f"/>
        <w:rPr>
          <w:rFonts w:asciiTheme="minorEastAsia" w:eastAsiaTheme="minorEastAsia" w:hAnsiTheme="minorEastAsia"/>
        </w:rPr>
      </w:pPr>
    </w:p>
    <w:p w14:paraId="26C38CC7" w14:textId="01DB8A72" w:rsidR="002E3467" w:rsidRPr="008D5AA1" w:rsidRDefault="002E3467" w:rsidP="002E346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5E5AEBF0" wp14:editId="722263C0">
            <wp:extent cx="5454000" cy="25549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5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1EDA" w14:textId="67221717" w:rsidR="002E3467" w:rsidRPr="008D5AA1" w:rsidRDefault="00E8459A" w:rsidP="00E8459A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地址栏打开命令行</w:t>
      </w:r>
    </w:p>
    <w:p w14:paraId="4D2F3B2A" w14:textId="2C9351F8" w:rsidR="002E3467" w:rsidRPr="008D5AA1" w:rsidRDefault="002E346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打开命令行窗口之后，输入以下命令创建</w:t>
      </w:r>
      <w:r w:rsidR="006A2C95" w:rsidRPr="008D5AA1">
        <w:rPr>
          <w:rFonts w:asciiTheme="minorEastAsia" w:eastAsiaTheme="minorEastAsia" w:hAnsiTheme="minorEastAsia" w:hint="eastAsia"/>
        </w:rPr>
        <w:t>虚拟环境，</w:t>
      </w:r>
      <w:r w:rsidR="00DA3CEF" w:rsidRPr="008D5AA1">
        <w:rPr>
          <w:rFonts w:asciiTheme="minorEastAsia" w:eastAsiaTheme="minorEastAsia" w:hAnsiTheme="minorEastAsia" w:hint="eastAsia"/>
        </w:rPr>
        <w:t>因为MindSpore和TensorFlow都需要大量的依赖包，如果</w:t>
      </w:r>
      <w:r w:rsidR="00F5355A" w:rsidRPr="008D5AA1">
        <w:rPr>
          <w:rFonts w:asciiTheme="minorEastAsia" w:eastAsiaTheme="minorEastAsia" w:hAnsiTheme="minorEastAsia" w:hint="eastAsia"/>
        </w:rPr>
        <w:t>安装在同一个环境可能会出现问题，所以需要为不同的框架创建不同的虚拟环境，输入以下命令分别为MindSpore和TensorFlow</w:t>
      </w:r>
      <w:r w:rsidR="00F5355A" w:rsidRPr="008D5AA1">
        <w:rPr>
          <w:rFonts w:asciiTheme="minorEastAsia" w:eastAsiaTheme="minorEastAsia" w:hAnsiTheme="minorEastAsia"/>
        </w:rPr>
        <w:t xml:space="preserve"> CPU版创建虚拟环境</w:t>
      </w:r>
      <w:r w:rsidR="00F5355A" w:rsidRPr="008D5AA1">
        <w:rPr>
          <w:rFonts w:asciiTheme="minorEastAsia" w:eastAsiaTheme="minorEastAsia" w:hAnsiTheme="minorEastAsia" w:hint="eastAsia"/>
        </w:rPr>
        <w:t>，如果Python版本不同会联网下载两个版本，指定3</w:t>
      </w:r>
      <w:r w:rsidR="00F5355A" w:rsidRPr="008D5AA1">
        <w:rPr>
          <w:rFonts w:asciiTheme="minorEastAsia" w:eastAsiaTheme="minorEastAsia" w:hAnsiTheme="minorEastAsia"/>
        </w:rPr>
        <w:t>.7.5</w:t>
      </w:r>
      <w:r w:rsidR="00E8459A" w:rsidRPr="008D5AA1">
        <w:rPr>
          <w:rFonts w:asciiTheme="minorEastAsia" w:eastAsiaTheme="minorEastAsia" w:hAnsiTheme="minorEastAsia"/>
        </w:rPr>
        <w:t>可</w:t>
      </w:r>
      <w:r w:rsidR="00F5355A" w:rsidRPr="008D5AA1">
        <w:rPr>
          <w:rFonts w:asciiTheme="minorEastAsia" w:eastAsiaTheme="minorEastAsia" w:hAnsiTheme="minorEastAsia"/>
        </w:rPr>
        <w:t>节省</w:t>
      </w:r>
      <w:r w:rsidR="00E8459A" w:rsidRPr="008D5AA1">
        <w:rPr>
          <w:rFonts w:asciiTheme="minorEastAsia" w:eastAsiaTheme="minorEastAsia" w:hAnsiTheme="minorEastAsia"/>
        </w:rPr>
        <w:t>下载</w:t>
      </w:r>
      <w:r w:rsidR="00F5355A" w:rsidRPr="008D5AA1">
        <w:rPr>
          <w:rFonts w:asciiTheme="minorEastAsia" w:eastAsiaTheme="minorEastAsia" w:hAnsiTheme="minorEastAsia"/>
        </w:rPr>
        <w:t>时间</w:t>
      </w:r>
      <w:r w:rsidR="00735A98" w:rsidRPr="008D5AA1">
        <w:rPr>
          <w:rFonts w:asciiTheme="minorEastAsia" w:eastAsiaTheme="minorEastAsia" w:hAnsiTheme="minorEastAsia" w:hint="eastAsia"/>
        </w:rPr>
        <w:t>，</w:t>
      </w:r>
      <w:r w:rsidR="00735A98" w:rsidRPr="008D5AA1">
        <w:rPr>
          <w:rFonts w:asciiTheme="minorEastAsia" w:eastAsiaTheme="minorEastAsia" w:hAnsiTheme="minorEastAsia"/>
        </w:rPr>
        <w:t>创建过程需要输入y确认</w:t>
      </w:r>
      <w:r w:rsidR="00F5355A" w:rsidRPr="008D5AA1">
        <w:rPr>
          <w:rFonts w:asciiTheme="minorEastAsia" w:eastAsiaTheme="minorEastAsia" w:hAnsiTheme="minorEastAsia" w:hint="eastAsia"/>
        </w:rPr>
        <w:t>。</w:t>
      </w:r>
    </w:p>
    <w:p w14:paraId="47884B19" w14:textId="56756989" w:rsidR="00F5355A" w:rsidRPr="008D5AA1" w:rsidRDefault="00F5355A" w:rsidP="00F5355A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conda create –n MindSpore python==3.7.5</w:t>
      </w:r>
    </w:p>
    <w:p w14:paraId="715E98BD" w14:textId="7E4082E0" w:rsidR="00F5355A" w:rsidRPr="008D5AA1" w:rsidRDefault="00F5355A" w:rsidP="00F5355A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conda create –n TensorFlow-CPU python==3.7.5</w:t>
      </w:r>
    </w:p>
    <w:p w14:paraId="0BAD0FB1" w14:textId="64CF2CEF" w:rsidR="00F5355A" w:rsidRPr="008D5AA1" w:rsidRDefault="00E8459A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虚拟环境创建成功后输入对应</w:t>
      </w:r>
      <w:r w:rsidR="00F5355A" w:rsidRPr="008D5AA1">
        <w:rPr>
          <w:rFonts w:asciiTheme="minorEastAsia" w:eastAsiaTheme="minorEastAsia" w:hAnsiTheme="minorEastAsia" w:hint="eastAsia"/>
        </w:rPr>
        <w:t>名称即可进入对应虚拟环境，红色部分为虚拟环境名称，根据自己实际设置进行更改。</w:t>
      </w:r>
    </w:p>
    <w:p w14:paraId="1B661E0D" w14:textId="379B89CD" w:rsidR="00F5355A" w:rsidRPr="008D5AA1" w:rsidRDefault="00F5355A" w:rsidP="00F5355A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/>
          <w:i/>
          <w:color w:val="FF0000"/>
        </w:rPr>
        <w:t>MindSpore</w:t>
      </w:r>
    </w:p>
    <w:p w14:paraId="1BF04818" w14:textId="5469FF8E" w:rsidR="00546F07" w:rsidRPr="008D5AA1" w:rsidRDefault="00546F07" w:rsidP="00F5355A">
      <w:pPr>
        <w:pStyle w:val="2"/>
        <w:rPr>
          <w:rFonts w:asciiTheme="minorEastAsia" w:eastAsiaTheme="minorEastAsia" w:hAnsiTheme="minorEastAsia"/>
        </w:rPr>
      </w:pPr>
      <w:bookmarkStart w:id="26" w:name="_Toc47345770"/>
      <w:r w:rsidRPr="008D5AA1">
        <w:rPr>
          <w:rFonts w:asciiTheme="minorEastAsia" w:eastAsiaTheme="minorEastAsia" w:hAnsiTheme="minorEastAsia"/>
        </w:rPr>
        <w:t>Pip换源</w:t>
      </w:r>
      <w:bookmarkEnd w:id="26"/>
    </w:p>
    <w:p w14:paraId="25B70B6B" w14:textId="7AAA100F" w:rsidR="00F5355A" w:rsidRPr="008D5AA1" w:rsidRDefault="00F5355A" w:rsidP="00F5355A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Python可以通过pip和conda两种方式来安装包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但是两者所安装的包并不完全兼容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在实际使用过程中</w:t>
      </w:r>
      <w:r w:rsidR="00F62DEC" w:rsidRPr="008D5AA1">
        <w:rPr>
          <w:rFonts w:asciiTheme="minorEastAsia" w:eastAsiaTheme="minorEastAsia" w:hAnsiTheme="minorEastAsia"/>
          <w:lang w:eastAsia="zh-CN"/>
        </w:rPr>
        <w:t>建议只选择一种方式来安装包</w:t>
      </w:r>
      <w:r w:rsidR="00F62DEC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F62DEC" w:rsidRPr="008D5AA1">
        <w:rPr>
          <w:rFonts w:asciiTheme="minorEastAsia" w:eastAsiaTheme="minorEastAsia" w:hAnsiTheme="minorEastAsia"/>
          <w:lang w:eastAsia="zh-CN"/>
        </w:rPr>
        <w:t>本实验使用的是pip</w:t>
      </w:r>
      <w:r w:rsidR="00F62DEC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F62DEC" w:rsidRPr="008D5AA1">
        <w:rPr>
          <w:rFonts w:asciiTheme="minorEastAsia" w:eastAsiaTheme="minorEastAsia" w:hAnsiTheme="minorEastAsia"/>
          <w:lang w:eastAsia="zh-CN"/>
        </w:rPr>
        <w:t>但是由于pip的官方源在国外</w:t>
      </w:r>
      <w:r w:rsidR="00F62DEC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F62DEC" w:rsidRPr="008D5AA1">
        <w:rPr>
          <w:rFonts w:asciiTheme="minorEastAsia" w:eastAsiaTheme="minorEastAsia" w:hAnsiTheme="minorEastAsia"/>
          <w:lang w:eastAsia="zh-CN"/>
        </w:rPr>
        <w:t>直连速度</w:t>
      </w:r>
      <w:r w:rsidR="00F62DEC" w:rsidRPr="008D5AA1">
        <w:rPr>
          <w:rFonts w:asciiTheme="minorEastAsia" w:eastAsiaTheme="minorEastAsia" w:hAnsiTheme="minorEastAsia" w:hint="eastAsia"/>
          <w:lang w:eastAsia="zh-CN"/>
        </w:rPr>
        <w:t>较慢，因此需要换为国内的镜像源。</w:t>
      </w:r>
    </w:p>
    <w:p w14:paraId="65025656" w14:textId="0F284A5D" w:rsidR="00F5355A" w:rsidRPr="008D5AA1" w:rsidRDefault="00F62DE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打开此电脑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进入C盘</w:t>
      </w:r>
      <w:r w:rsidRPr="008D5AA1">
        <w:rPr>
          <w:rFonts w:asciiTheme="minorEastAsia" w:eastAsiaTheme="minorEastAsia" w:hAnsiTheme="minorEastAsia" w:hint="eastAsia"/>
        </w:rPr>
        <w:t>、</w:t>
      </w:r>
      <w:r w:rsidRPr="008D5AA1">
        <w:rPr>
          <w:rFonts w:asciiTheme="minorEastAsia" w:eastAsiaTheme="minorEastAsia" w:hAnsiTheme="minorEastAsia"/>
        </w:rPr>
        <w:t>用户</w:t>
      </w:r>
      <w:r w:rsidRPr="008D5AA1">
        <w:rPr>
          <w:rFonts w:asciiTheme="minorEastAsia" w:eastAsiaTheme="minorEastAsia" w:hAnsiTheme="minorEastAsia" w:hint="eastAsia"/>
        </w:rPr>
        <w:t>、</w:t>
      </w:r>
      <w:r w:rsidRPr="008D5AA1">
        <w:rPr>
          <w:rFonts w:asciiTheme="minorEastAsia" w:eastAsiaTheme="minorEastAsia" w:hAnsiTheme="minorEastAsia"/>
        </w:rPr>
        <w:t>用户名，</w:t>
      </w:r>
      <w:r w:rsidRPr="008D5AA1">
        <w:rPr>
          <w:rFonts w:asciiTheme="minorEastAsia" w:eastAsiaTheme="minorEastAsia" w:hAnsiTheme="minorEastAsia" w:hint="eastAsia"/>
        </w:rPr>
        <w:t>然后新建一个pip</w:t>
      </w:r>
      <w:r w:rsidR="00E8459A" w:rsidRPr="008D5AA1">
        <w:rPr>
          <w:rFonts w:asciiTheme="minorEastAsia" w:eastAsiaTheme="minorEastAsia" w:hAnsiTheme="minorEastAsia" w:hint="eastAsia"/>
        </w:rPr>
        <w:t>文件夹。</w:t>
      </w:r>
    </w:p>
    <w:p w14:paraId="1860C58E" w14:textId="6DA1201D" w:rsidR="00F62DEC" w:rsidRPr="008D5AA1" w:rsidRDefault="00F62DEC" w:rsidP="00F62DE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5959E208" wp14:editId="4F02820F">
            <wp:extent cx="5454000" cy="301333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8018" w14:textId="55D635DC" w:rsidR="00E8459A" w:rsidRPr="008D5AA1" w:rsidRDefault="000A7CE4" w:rsidP="000A7CE4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Pip文件夹目录</w:t>
      </w:r>
    </w:p>
    <w:p w14:paraId="5BE6BC7F" w14:textId="0E0CAFEA" w:rsidR="00F62DEC" w:rsidRPr="008D5AA1" w:rsidRDefault="00F62DE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新建一个文本文件，然后改名</w:t>
      </w:r>
      <w:r w:rsidR="007E7AE0" w:rsidRPr="008D5AA1">
        <w:rPr>
          <w:rFonts w:asciiTheme="minorEastAsia" w:eastAsiaTheme="minorEastAsia" w:hAnsiTheme="minorEastAsia" w:hint="eastAsia"/>
        </w:rPr>
        <w:t>pip</w:t>
      </w:r>
      <w:r w:rsidR="007E7AE0" w:rsidRPr="008D5AA1">
        <w:rPr>
          <w:rFonts w:asciiTheme="minorEastAsia" w:eastAsiaTheme="minorEastAsia" w:hAnsiTheme="minorEastAsia"/>
        </w:rPr>
        <w:t>.ini</w:t>
      </w:r>
      <w:r w:rsidR="007E7AE0" w:rsidRPr="008D5AA1">
        <w:rPr>
          <w:rFonts w:asciiTheme="minorEastAsia" w:eastAsiaTheme="minorEastAsia" w:hAnsiTheme="minorEastAsia" w:hint="eastAsia"/>
        </w:rPr>
        <w:t>，</w:t>
      </w:r>
      <w:r w:rsidR="00EB51FD" w:rsidRPr="008D5AA1">
        <w:rPr>
          <w:rFonts w:asciiTheme="minorEastAsia" w:eastAsiaTheme="minorEastAsia" w:hAnsiTheme="minorEastAsia" w:hint="eastAsia"/>
        </w:rPr>
        <w:t>该文件就是pip的配置文件，</w:t>
      </w:r>
      <w:r w:rsidR="007E7AE0" w:rsidRPr="008D5AA1">
        <w:rPr>
          <w:rFonts w:asciiTheme="minorEastAsia" w:eastAsiaTheme="minorEastAsia" w:hAnsiTheme="minorEastAsia"/>
        </w:rPr>
        <w:t>如果改完之后图标没变化</w:t>
      </w:r>
      <w:r w:rsidR="007E7AE0" w:rsidRPr="008D5AA1">
        <w:rPr>
          <w:rFonts w:asciiTheme="minorEastAsia" w:eastAsiaTheme="minorEastAsia" w:hAnsiTheme="minorEastAsia" w:hint="eastAsia"/>
        </w:rPr>
        <w:t>，</w:t>
      </w:r>
      <w:r w:rsidR="007E7AE0" w:rsidRPr="008D5AA1">
        <w:rPr>
          <w:rFonts w:asciiTheme="minorEastAsia" w:eastAsiaTheme="minorEastAsia" w:hAnsiTheme="minorEastAsia"/>
        </w:rPr>
        <w:t>说明没有显示文件扩展名</w:t>
      </w:r>
      <w:r w:rsidR="007E7AE0" w:rsidRPr="008D5AA1">
        <w:rPr>
          <w:rFonts w:asciiTheme="minorEastAsia" w:eastAsiaTheme="minorEastAsia" w:hAnsiTheme="minorEastAsia" w:hint="eastAsia"/>
        </w:rPr>
        <w:t>，点击查看，随后勾选显示文件扩展名。</w:t>
      </w:r>
    </w:p>
    <w:p w14:paraId="12905477" w14:textId="3F84DEE9" w:rsidR="007E7AE0" w:rsidRPr="008D5AA1" w:rsidRDefault="000A7CE4" w:rsidP="007E7AE0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6768792B" wp14:editId="205D9282">
            <wp:extent cx="5454000" cy="2985609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29D7" w14:textId="536006B7" w:rsidR="000A7CE4" w:rsidRPr="008D5AA1" w:rsidRDefault="000A7CE4" w:rsidP="000A7CE4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Pip配置文件</w:t>
      </w:r>
    </w:p>
    <w:p w14:paraId="6BEE0302" w14:textId="77777777" w:rsidR="00E8459A" w:rsidRPr="008D5AA1" w:rsidRDefault="00E8459A" w:rsidP="007E7AE0">
      <w:pPr>
        <w:pStyle w:val="1f"/>
        <w:rPr>
          <w:rFonts w:asciiTheme="minorEastAsia" w:eastAsiaTheme="minorEastAsia" w:hAnsiTheme="minorEastAsia"/>
        </w:rPr>
      </w:pPr>
    </w:p>
    <w:p w14:paraId="76D88043" w14:textId="288DFDED" w:rsidR="007E7AE0" w:rsidRPr="008D5AA1" w:rsidRDefault="007E7AE0" w:rsidP="007E7AE0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A5336E6" wp14:editId="22C08A60">
            <wp:extent cx="5454000" cy="2985609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4457" w14:textId="37AE2B2E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W</w:t>
      </w:r>
      <w:r w:rsidRPr="008D5AA1">
        <w:rPr>
          <w:rFonts w:asciiTheme="minorEastAsia" w:eastAsiaTheme="minorEastAsia" w:hAnsiTheme="minorEastAsia"/>
        </w:rPr>
        <w:t>indows显示文件扩展名</w:t>
      </w:r>
    </w:p>
    <w:p w14:paraId="254DFF44" w14:textId="1CC31BC0" w:rsidR="007E7AE0" w:rsidRPr="008D5AA1" w:rsidRDefault="007E7AE0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打开pip.ini文件，将以下内容粘贴进去并保存。</w:t>
      </w:r>
    </w:p>
    <w:p w14:paraId="5452A713" w14:textId="2FBB55D5" w:rsidR="00BD7B26" w:rsidRPr="008D5AA1" w:rsidRDefault="007E7AE0" w:rsidP="00F915FE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[global]</w:t>
      </w:r>
      <w:r w:rsidRPr="008D5AA1">
        <w:rPr>
          <w:rFonts w:asciiTheme="minorEastAsia" w:eastAsiaTheme="minorEastAsia" w:hAnsiTheme="minorEastAsia" w:hint="eastAsia"/>
        </w:rPr>
        <w:br/>
        <w:t>index-url = https://mirrors.huaweicloud.com/repository/pypi/simple</w:t>
      </w:r>
      <w:r w:rsidRPr="008D5AA1">
        <w:rPr>
          <w:rFonts w:asciiTheme="minorEastAsia" w:eastAsiaTheme="minorEastAsia" w:hAnsiTheme="minorEastAsia" w:hint="eastAsia"/>
        </w:rPr>
        <w:br/>
        <w:t>trusted-host = mirrors.huaweicloud.com</w:t>
      </w:r>
      <w:r w:rsidRPr="008D5AA1">
        <w:rPr>
          <w:rFonts w:asciiTheme="minorEastAsia" w:eastAsiaTheme="minorEastAsia" w:hAnsiTheme="minorEastAsia" w:hint="eastAsia"/>
        </w:rPr>
        <w:br/>
        <w:t>timeout = 120</w:t>
      </w:r>
    </w:p>
    <w:p w14:paraId="02096B1D" w14:textId="1755F792" w:rsidR="00F915FE" w:rsidRPr="008D5AA1" w:rsidRDefault="00F915FE" w:rsidP="00F915FE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58075043" wp14:editId="03888DAF">
            <wp:extent cx="5454000" cy="373597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077" w14:textId="20E3D56F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Pip配置文件内容</w:t>
      </w:r>
    </w:p>
    <w:p w14:paraId="040C459B" w14:textId="553CD6D2" w:rsidR="00BD7B26" w:rsidRPr="008D5AA1" w:rsidRDefault="00BD7B26" w:rsidP="00F915FE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更多</w:t>
      </w:r>
      <w:r w:rsidR="00F915FE" w:rsidRPr="008D5AA1">
        <w:rPr>
          <w:rFonts w:asciiTheme="minorEastAsia" w:eastAsiaTheme="minorEastAsia" w:hAnsiTheme="minorEastAsia"/>
        </w:rPr>
        <w:t>关于pip换源的</w:t>
      </w:r>
      <w:r w:rsidRPr="008D5AA1">
        <w:rPr>
          <w:rFonts w:asciiTheme="minorEastAsia" w:eastAsiaTheme="minorEastAsia" w:hAnsiTheme="minorEastAsia"/>
        </w:rPr>
        <w:t>信息可以参考以下链接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1AB9945C" w14:textId="1A0A1347" w:rsidR="00BD7B26" w:rsidRPr="008D5AA1" w:rsidRDefault="008D5AA1" w:rsidP="00F915FE">
      <w:pPr>
        <w:pStyle w:val="1f"/>
        <w:rPr>
          <w:rFonts w:asciiTheme="minorEastAsia" w:eastAsiaTheme="minorEastAsia" w:hAnsiTheme="minorEastAsia"/>
        </w:rPr>
      </w:pPr>
      <w:hyperlink r:id="rId26" w:history="1">
        <w:r w:rsidR="00BD7B26" w:rsidRPr="008D5AA1">
          <w:rPr>
            <w:rStyle w:val="af"/>
            <w:rFonts w:asciiTheme="minorEastAsia" w:eastAsiaTheme="minorEastAsia" w:hAnsiTheme="minorEastAsia"/>
          </w:rPr>
          <w:t>https://mirrors.huaweicloud.com/</w:t>
        </w:r>
      </w:hyperlink>
    </w:p>
    <w:p w14:paraId="5D3587F7" w14:textId="320C164A" w:rsidR="00BD7B26" w:rsidRPr="008D5AA1" w:rsidRDefault="00BD7B26" w:rsidP="00BD7B26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E3D433A" wp14:editId="65F0AD4E">
            <wp:extent cx="5454000" cy="31644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6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D95F" w14:textId="11F60A27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华为开源镜像站</w:t>
      </w:r>
    </w:p>
    <w:p w14:paraId="017DBEA9" w14:textId="39493FD2" w:rsidR="00546F07" w:rsidRPr="008D5AA1" w:rsidRDefault="00546F07" w:rsidP="00BD7B26">
      <w:pPr>
        <w:pStyle w:val="2"/>
        <w:rPr>
          <w:rFonts w:asciiTheme="minorEastAsia" w:eastAsiaTheme="minorEastAsia" w:hAnsiTheme="minorEastAsia"/>
        </w:rPr>
      </w:pPr>
      <w:bookmarkStart w:id="27" w:name="_Toc47345771"/>
      <w:r w:rsidRPr="008D5AA1">
        <w:rPr>
          <w:rFonts w:asciiTheme="minorEastAsia" w:eastAsiaTheme="minorEastAsia" w:hAnsiTheme="minorEastAsia"/>
        </w:rPr>
        <w:t>安装MindSpore</w:t>
      </w:r>
      <w:bookmarkEnd w:id="27"/>
    </w:p>
    <w:p w14:paraId="42E1C4C7" w14:textId="7C720745" w:rsidR="00BD7B26" w:rsidRPr="008D5AA1" w:rsidRDefault="00BD7B26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新建一个命令行窗口，输入以下命令激活MindSpore安装虚拟环境。</w:t>
      </w:r>
    </w:p>
    <w:p w14:paraId="3D8DCD37" w14:textId="70DBB921" w:rsidR="00BD7B26" w:rsidRPr="008D5AA1" w:rsidRDefault="00BD7B26" w:rsidP="00BD7B26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/>
          <w:i/>
          <w:color w:val="FF0000"/>
        </w:rPr>
        <w:t>MindSpore</w:t>
      </w:r>
    </w:p>
    <w:p w14:paraId="7F111625" w14:textId="77777777" w:rsidR="00F915FE" w:rsidRPr="008D5AA1" w:rsidRDefault="00BD7B26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输入以下命令安装MindSpore 0.5版本</w:t>
      </w:r>
      <w:r w:rsidRPr="008D5AA1">
        <w:rPr>
          <w:rFonts w:asciiTheme="minorEastAsia" w:eastAsiaTheme="minorEastAsia" w:hAnsiTheme="minorEastAsia" w:hint="eastAsia"/>
        </w:rPr>
        <w:t>，</w:t>
      </w:r>
      <w:r w:rsidR="002A6748" w:rsidRPr="008D5AA1">
        <w:rPr>
          <w:rFonts w:asciiTheme="minorEastAsia" w:eastAsiaTheme="minorEastAsia" w:hAnsiTheme="minorEastAsia" w:hint="eastAsia"/>
        </w:rPr>
        <w:t>因为版本更新较快，可以参考官网安装不同的版本：</w:t>
      </w:r>
    </w:p>
    <w:p w14:paraId="385A264B" w14:textId="4D8B7AE2" w:rsidR="00BD7B26" w:rsidRPr="008D5AA1" w:rsidRDefault="008D5AA1" w:rsidP="00F915FE">
      <w:pPr>
        <w:pStyle w:val="1f"/>
        <w:ind w:left="1260"/>
        <w:rPr>
          <w:rFonts w:asciiTheme="minorEastAsia" w:eastAsiaTheme="minorEastAsia" w:hAnsiTheme="minorEastAsia"/>
        </w:rPr>
      </w:pPr>
      <w:hyperlink r:id="rId28" w:history="1">
        <w:r w:rsidR="002A6748" w:rsidRPr="008D5AA1">
          <w:rPr>
            <w:rStyle w:val="af"/>
            <w:rFonts w:asciiTheme="minorEastAsia" w:eastAsiaTheme="minorEastAsia" w:hAnsiTheme="minorEastAsia"/>
          </w:rPr>
          <w:t>https://www.mindspore.cn/install</w:t>
        </w:r>
      </w:hyperlink>
    </w:p>
    <w:p w14:paraId="1D18A72C" w14:textId="61169998" w:rsidR="00BD7B26" w:rsidRPr="008D5AA1" w:rsidRDefault="00BD7B26" w:rsidP="00BD7B26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 xml:space="preserve">pip install </w:t>
      </w:r>
      <w:hyperlink r:id="rId29" w:history="1">
        <w:r w:rsidR="002A6748" w:rsidRPr="008D5AA1">
          <w:rPr>
            <w:rStyle w:val="af"/>
            <w:rFonts w:asciiTheme="minorEastAsia" w:eastAsiaTheme="minorEastAsia" w:hAnsiTheme="minorEastAsia"/>
            <w:shd w:val="clear" w:color="auto" w:fill="FFFFFF"/>
          </w:rPr>
          <w:t>https://ms-release.obs.cn-north-4.myhuaweicloud.com/0.5.0-beta/MindSpore/cpu/windows_x64/mindspore-0.5.0-cp37-cp37m-win_amd64.whl</w:t>
        </w:r>
      </w:hyperlink>
    </w:p>
    <w:p w14:paraId="6A16862C" w14:textId="6AFAFD8D" w:rsidR="002A6748" w:rsidRPr="008D5AA1" w:rsidRDefault="002A6748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安装成功后输入Python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在命令行中进入开发环境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输入以下命令导入MindSpore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如果没有报错则安装成功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2D702009" w14:textId="77777777" w:rsidR="002A6748" w:rsidRPr="008D5AA1" w:rsidRDefault="002A6748" w:rsidP="002A6748">
      <w:pPr>
        <w:pStyle w:val="2f3"/>
        <w:rPr>
          <w:rFonts w:asciiTheme="minorEastAsia" w:eastAsiaTheme="minorEastAsia" w:hAnsiTheme="minorEastAsia"/>
          <w:color w:val="212529"/>
          <w:sz w:val="21"/>
          <w:szCs w:val="21"/>
        </w:rPr>
      </w:pPr>
      <w:r w:rsidRPr="008D5AA1">
        <w:rPr>
          <w:rFonts w:asciiTheme="minorEastAsia" w:eastAsiaTheme="minorEastAsia" w:hAnsiTheme="minorEastAsia"/>
        </w:rPr>
        <w:t>import mindspore</w:t>
      </w:r>
    </w:p>
    <w:p w14:paraId="4A221B21" w14:textId="78DCB004" w:rsidR="00546F07" w:rsidRPr="008D5AA1" w:rsidRDefault="00546F07" w:rsidP="00181F4B">
      <w:pPr>
        <w:pStyle w:val="2"/>
        <w:rPr>
          <w:rFonts w:asciiTheme="minorEastAsia" w:eastAsiaTheme="minorEastAsia" w:hAnsiTheme="minorEastAsia"/>
        </w:rPr>
      </w:pPr>
      <w:bookmarkStart w:id="28" w:name="_Toc47345772"/>
      <w:r w:rsidRPr="008D5AA1">
        <w:rPr>
          <w:rFonts w:asciiTheme="minorEastAsia" w:eastAsiaTheme="minorEastAsia" w:hAnsiTheme="minorEastAsia"/>
        </w:rPr>
        <w:t>安装TensorFlow CPU版</w:t>
      </w:r>
      <w:bookmarkEnd w:id="28"/>
    </w:p>
    <w:p w14:paraId="38AD5BE7" w14:textId="77777777" w:rsidR="00210365" w:rsidRPr="008D5AA1" w:rsidRDefault="0021036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建一个命令行窗口，输入以下命令激活MindSpore安装虚拟环境。</w:t>
      </w:r>
    </w:p>
    <w:p w14:paraId="6DAB918B" w14:textId="38DC66E1" w:rsidR="00210365" w:rsidRPr="008D5AA1" w:rsidRDefault="00210365" w:rsidP="00210365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 w:hint="eastAsia"/>
          <w:i/>
          <w:color w:val="FF0000"/>
          <w:lang w:eastAsia="zh-CN"/>
        </w:rPr>
        <w:t>TensorFlow-</w:t>
      </w:r>
      <w:r w:rsidRPr="008D5AA1">
        <w:rPr>
          <w:rFonts w:asciiTheme="minorEastAsia" w:eastAsiaTheme="minorEastAsia" w:hAnsiTheme="minorEastAsia"/>
          <w:i/>
          <w:color w:val="FF0000"/>
        </w:rPr>
        <w:t>CPU</w:t>
      </w:r>
    </w:p>
    <w:p w14:paraId="69FB7F86" w14:textId="26F034B0" w:rsidR="00210365" w:rsidRPr="008D5AA1" w:rsidRDefault="0021036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输入以下命令安装TensorFlow最新版本</w:t>
      </w:r>
      <w:r w:rsidRPr="008D5AA1">
        <w:rPr>
          <w:rFonts w:asciiTheme="minorEastAsia" w:eastAsiaTheme="minorEastAsia" w:hAnsiTheme="minorEastAsia" w:hint="eastAsia"/>
        </w:rPr>
        <w:t>，如果实验需要指定版本的TensorFlow，可以输入第二行命令指定版本，可以参考官网安装介绍：</w:t>
      </w:r>
      <w:hyperlink r:id="rId30" w:history="1">
        <w:r w:rsidRPr="008D5AA1">
          <w:rPr>
            <w:rStyle w:val="af"/>
            <w:rFonts w:asciiTheme="minorEastAsia" w:eastAsiaTheme="minorEastAsia" w:hAnsiTheme="minorEastAsia"/>
          </w:rPr>
          <w:t>https://tensorflow.google.cn/install</w:t>
        </w:r>
      </w:hyperlink>
    </w:p>
    <w:p w14:paraId="416EB4AD" w14:textId="0CE54169" w:rsidR="00210365" w:rsidRPr="008D5AA1" w:rsidRDefault="00210365" w:rsidP="00210365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>pip install tensorflow</w:t>
      </w:r>
      <w:r w:rsidR="00E64637"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-</w:t>
      </w:r>
      <w:r w:rsidR="00E64637" w:rsidRPr="008D5AA1">
        <w:rPr>
          <w:rFonts w:asciiTheme="minorEastAsia" w:eastAsiaTheme="minorEastAsia" w:hAnsiTheme="minorEastAsia"/>
          <w:shd w:val="clear" w:color="auto" w:fill="FFFFFF"/>
        </w:rPr>
        <w:t>cpu</w:t>
      </w:r>
    </w:p>
    <w:p w14:paraId="70582599" w14:textId="1A0E6D11" w:rsidR="00210365" w:rsidRPr="008D5AA1" w:rsidRDefault="00210365" w:rsidP="00210365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>pip install tensorflow</w:t>
      </w:r>
      <w:r w:rsidR="00E64637"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-</w:t>
      </w:r>
      <w:r w:rsidR="00E64637" w:rsidRPr="008D5AA1">
        <w:rPr>
          <w:rFonts w:asciiTheme="minorEastAsia" w:eastAsiaTheme="minorEastAsia" w:hAnsiTheme="minorEastAsia"/>
          <w:shd w:val="clear" w:color="auto" w:fill="FFFFFF"/>
        </w:rPr>
        <w:t>cpu</w:t>
      </w:r>
      <w:r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==</w:t>
      </w:r>
      <w:r w:rsidRPr="008D5AA1">
        <w:rPr>
          <w:rFonts w:asciiTheme="minorEastAsia" w:eastAsiaTheme="minorEastAsia" w:hAnsiTheme="minorEastAsia"/>
          <w:shd w:val="clear" w:color="auto" w:fill="FFFFFF"/>
        </w:rPr>
        <w:t>2.1</w:t>
      </w:r>
      <w:hyperlink r:id="rId31" w:history="1"/>
    </w:p>
    <w:p w14:paraId="00A74A55" w14:textId="7B3F6A40" w:rsidR="00210365" w:rsidRPr="008D5AA1" w:rsidRDefault="0021036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安装成功后输入Python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在命令行中进入开发环境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输入以下命令导入</w:t>
      </w:r>
      <w:r w:rsidRPr="008D5AA1">
        <w:rPr>
          <w:rFonts w:asciiTheme="minorEastAsia" w:eastAsiaTheme="minorEastAsia" w:hAnsiTheme="minorEastAsia" w:hint="eastAsia"/>
        </w:rPr>
        <w:t>TensorFlow，</w:t>
      </w:r>
      <w:r w:rsidRPr="008D5AA1">
        <w:rPr>
          <w:rFonts w:asciiTheme="minorEastAsia" w:eastAsiaTheme="minorEastAsia" w:hAnsiTheme="minorEastAsia"/>
        </w:rPr>
        <w:t>如果没有报错则安装成功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6CC7880D" w14:textId="44549BF3" w:rsidR="00210365" w:rsidRPr="008D5AA1" w:rsidRDefault="00210365" w:rsidP="00210365">
      <w:pPr>
        <w:pStyle w:val="2f3"/>
        <w:rPr>
          <w:rFonts w:asciiTheme="minorEastAsia" w:eastAsiaTheme="minorEastAsia" w:hAnsiTheme="minorEastAsia"/>
          <w:color w:val="212529"/>
          <w:sz w:val="21"/>
          <w:szCs w:val="21"/>
        </w:rPr>
      </w:pPr>
      <w:r w:rsidRPr="008D5AA1">
        <w:rPr>
          <w:rFonts w:asciiTheme="minorEastAsia" w:eastAsiaTheme="minorEastAsia" w:hAnsiTheme="minorEastAsia"/>
        </w:rPr>
        <w:t>import tensorflow</w:t>
      </w:r>
    </w:p>
    <w:p w14:paraId="455992DF" w14:textId="60EB99C4" w:rsidR="00546F07" w:rsidRPr="008D5AA1" w:rsidRDefault="00546F07" w:rsidP="00181F4B">
      <w:pPr>
        <w:pStyle w:val="2"/>
        <w:rPr>
          <w:rFonts w:asciiTheme="minorEastAsia" w:eastAsiaTheme="minorEastAsia" w:hAnsiTheme="minorEastAsia"/>
        </w:rPr>
      </w:pPr>
      <w:bookmarkStart w:id="29" w:name="_Toc47345773"/>
      <w:r w:rsidRPr="008D5AA1">
        <w:rPr>
          <w:rFonts w:asciiTheme="minorEastAsia" w:eastAsiaTheme="minorEastAsia" w:hAnsiTheme="minorEastAsia"/>
        </w:rPr>
        <w:t>安装TensorFlow GPU版</w:t>
      </w:r>
      <w:bookmarkEnd w:id="29"/>
    </w:p>
    <w:p w14:paraId="7CEF80FB" w14:textId="3B2B4232" w:rsidR="00210365" w:rsidRPr="008D5AA1" w:rsidRDefault="00210365" w:rsidP="00210365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安装GPU版的TensorFlow需要电脑安装有英伟达的显卡</w:t>
      </w:r>
      <w:r w:rsidRPr="008D5AA1">
        <w:rPr>
          <w:rFonts w:asciiTheme="minorEastAsia" w:eastAsiaTheme="minorEastAsia" w:hAnsiTheme="minorEastAsia" w:hint="eastAsia"/>
          <w:lang w:eastAsia="zh-CN"/>
        </w:rPr>
        <w:t>，可通过以下步骤查看显卡型号。</w:t>
      </w:r>
    </w:p>
    <w:p w14:paraId="059746D8" w14:textId="380E997E" w:rsidR="00210365" w:rsidRPr="008D5AA1" w:rsidRDefault="0021036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右击桌面上的此电脑，点击管理。</w:t>
      </w:r>
    </w:p>
    <w:p w14:paraId="232339D6" w14:textId="71D573D3" w:rsidR="00210365" w:rsidRPr="008D5AA1" w:rsidRDefault="00210365" w:rsidP="0021036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4C9687B" wp14:editId="5DB9EFDA">
            <wp:extent cx="2695575" cy="283845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EFCF" w14:textId="02265195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查看Windows电脑显卡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41336EBD" w14:textId="2B185C0E" w:rsidR="00210365" w:rsidRPr="008D5AA1" w:rsidRDefault="0021036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点击设备管理器，然后点击显示适配器</w:t>
      </w:r>
      <w:r w:rsidR="00841CC2" w:rsidRPr="008D5AA1">
        <w:rPr>
          <w:rFonts w:asciiTheme="minorEastAsia" w:eastAsiaTheme="minorEastAsia" w:hAnsiTheme="minorEastAsia" w:hint="eastAsia"/>
        </w:rPr>
        <w:t>，如果有英伟达的显卡，则可以继续操作，否则跳过这一步。</w:t>
      </w:r>
    </w:p>
    <w:p w14:paraId="7D654750" w14:textId="2D599D13" w:rsidR="00210365" w:rsidRPr="008D5AA1" w:rsidRDefault="00210365" w:rsidP="0021036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1EBB3F2" wp14:editId="16B3A627">
            <wp:extent cx="5454000" cy="3916490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1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F333" w14:textId="0BF5F05C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查看Windows电脑显卡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2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4F2543EA" w14:textId="013026C8" w:rsidR="006764A0" w:rsidRPr="008D5AA1" w:rsidRDefault="00841CC2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确认硬件支持之后，需要在电脑上安装CUDA和cuDNN，点击以下链接下载CUDA，</w:t>
      </w:r>
      <w:r w:rsidR="006764A0" w:rsidRPr="008D5AA1">
        <w:rPr>
          <w:rFonts w:asciiTheme="minorEastAsia" w:eastAsiaTheme="minorEastAsia" w:hAnsiTheme="minorEastAsia" w:hint="eastAsia"/>
        </w:rPr>
        <w:t>TensorFlow</w:t>
      </w:r>
      <w:r w:rsidR="006764A0" w:rsidRPr="008D5AA1">
        <w:rPr>
          <w:rFonts w:asciiTheme="minorEastAsia" w:eastAsiaTheme="minorEastAsia" w:hAnsiTheme="minorEastAsia"/>
        </w:rPr>
        <w:t>2.2需要的CUDA版本为</w:t>
      </w:r>
      <w:r w:rsidR="006764A0" w:rsidRPr="008D5AA1">
        <w:rPr>
          <w:rFonts w:asciiTheme="minorEastAsia" w:eastAsiaTheme="minorEastAsia" w:hAnsiTheme="minorEastAsia" w:hint="eastAsia"/>
        </w:rPr>
        <w:t>1</w:t>
      </w:r>
      <w:r w:rsidR="006764A0" w:rsidRPr="008D5AA1">
        <w:rPr>
          <w:rFonts w:asciiTheme="minorEastAsia" w:eastAsiaTheme="minorEastAsia" w:hAnsiTheme="minorEastAsia"/>
        </w:rPr>
        <w:t>0.1</w:t>
      </w:r>
      <w:r w:rsidR="00F915FE" w:rsidRPr="008D5AA1">
        <w:rPr>
          <w:rFonts w:asciiTheme="minorEastAsia" w:eastAsiaTheme="minorEastAsia" w:hAnsiTheme="minorEastAsia" w:hint="eastAsia"/>
        </w:rPr>
        <w:t>，建议选择下载离线安装包：</w:t>
      </w:r>
    </w:p>
    <w:p w14:paraId="60904B5E" w14:textId="63AB4F7B" w:rsidR="00841CC2" w:rsidRPr="008D5AA1" w:rsidRDefault="008D5AA1" w:rsidP="006764A0">
      <w:pPr>
        <w:pStyle w:val="1f"/>
        <w:rPr>
          <w:rFonts w:asciiTheme="minorEastAsia" w:eastAsiaTheme="minorEastAsia" w:hAnsiTheme="minorEastAsia"/>
        </w:rPr>
      </w:pPr>
      <w:hyperlink r:id="rId34" w:history="1">
        <w:r w:rsidR="00841CC2" w:rsidRPr="008D5AA1">
          <w:rPr>
            <w:rStyle w:val="af"/>
            <w:rFonts w:asciiTheme="minorEastAsia" w:eastAsiaTheme="minorEastAsia" w:hAnsiTheme="minorEastAsia"/>
          </w:rPr>
          <w:t>https://developer.nvidia.com/cuda-10.1-download-archive-update2?target_os=Windows&amp;target_arch=x86_64&amp;target_version=10</w:t>
        </w:r>
      </w:hyperlink>
    </w:p>
    <w:p w14:paraId="0E2CB23C" w14:textId="5543FCFA" w:rsidR="006764A0" w:rsidRPr="008D5AA1" w:rsidRDefault="006764A0" w:rsidP="006764A0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C4CEA5F" wp14:editId="45F80DBB">
            <wp:extent cx="5454000" cy="316782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A326" w14:textId="4E62A785" w:rsidR="00F915FE" w:rsidRPr="008D5AA1" w:rsidRDefault="00F915FE" w:rsidP="00F915FE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CUDA下载界面</w:t>
      </w:r>
    </w:p>
    <w:p w14:paraId="1AF003E4" w14:textId="26BAA72A" w:rsidR="00841CC2" w:rsidRPr="008D5AA1" w:rsidRDefault="006764A0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点击以下链接下载对应版本的cuDNN</w:t>
      </w:r>
      <w:r w:rsidR="00F915FE" w:rsidRPr="008D5AA1">
        <w:rPr>
          <w:rFonts w:asciiTheme="minorEastAsia" w:eastAsiaTheme="minorEastAsia" w:hAnsiTheme="minorEastAsia" w:hint="eastAsia"/>
        </w:rPr>
        <w:t>：</w:t>
      </w:r>
    </w:p>
    <w:p w14:paraId="605670BE" w14:textId="270AB305" w:rsidR="006764A0" w:rsidRPr="008D5AA1" w:rsidRDefault="008D5AA1" w:rsidP="006764A0">
      <w:pPr>
        <w:pStyle w:val="1f"/>
        <w:rPr>
          <w:rFonts w:asciiTheme="minorEastAsia" w:eastAsiaTheme="minorEastAsia" w:hAnsiTheme="minorEastAsia"/>
        </w:rPr>
      </w:pPr>
      <w:hyperlink r:id="rId36" w:history="1">
        <w:r w:rsidR="006764A0" w:rsidRPr="008D5AA1">
          <w:rPr>
            <w:rStyle w:val="af"/>
            <w:rFonts w:asciiTheme="minorEastAsia" w:eastAsiaTheme="minorEastAsia" w:hAnsiTheme="minorEastAsia"/>
          </w:rPr>
          <w:t>https://developer.nvidia.com/rdp/cudnn-download</w:t>
        </w:r>
      </w:hyperlink>
    </w:p>
    <w:p w14:paraId="32267F8E" w14:textId="2F3BFB7F" w:rsidR="006764A0" w:rsidRPr="008D5AA1" w:rsidRDefault="006764A0" w:rsidP="006764A0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B2C037E" wp14:editId="3965FB31">
            <wp:extent cx="5454000" cy="291600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6271" w14:textId="069FEF17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cuDNN下载界面</w:t>
      </w:r>
    </w:p>
    <w:p w14:paraId="1941CCA2" w14:textId="21C21692" w:rsidR="006764A0" w:rsidRPr="008D5AA1" w:rsidRDefault="006764A0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点击下载的CUDA安装包进行安装，</w:t>
      </w:r>
      <w:r w:rsidR="00A370A6" w:rsidRPr="008D5AA1">
        <w:rPr>
          <w:rFonts w:asciiTheme="minorEastAsia" w:eastAsiaTheme="minorEastAsia" w:hAnsiTheme="minorEastAsia" w:hint="eastAsia"/>
        </w:rPr>
        <w:t>第一步文件会自解压，这一步位置不用选，后续会自动清除。</w:t>
      </w:r>
    </w:p>
    <w:p w14:paraId="32FA520D" w14:textId="0F861FD4" w:rsidR="006764A0" w:rsidRPr="008D5AA1" w:rsidRDefault="006764A0" w:rsidP="006764A0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77FB19A" wp14:editId="68CD3384">
            <wp:extent cx="3971925" cy="18002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EC78" w14:textId="16C557B6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CUDA安装包自解压界面</w:t>
      </w:r>
    </w:p>
    <w:p w14:paraId="2DE8AE64" w14:textId="6FE46C69" w:rsidR="00A370A6" w:rsidRPr="008D5AA1" w:rsidRDefault="00A370A6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解压成功后会自动启动安装程序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点击同意并继续</w:t>
      </w:r>
      <w:r w:rsidRPr="008D5AA1">
        <w:rPr>
          <w:rFonts w:asciiTheme="minorEastAsia" w:eastAsiaTheme="minorEastAsia" w:hAnsiTheme="minorEastAsia" w:hint="eastAsia"/>
        </w:rPr>
        <w:t>，选择精简，然后等待安装结束即可。</w:t>
      </w:r>
    </w:p>
    <w:p w14:paraId="36C23C2A" w14:textId="5D89A548" w:rsidR="00A370A6" w:rsidRPr="008D5AA1" w:rsidRDefault="00A370A6" w:rsidP="00A370A6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0496AB8D" wp14:editId="6792DD90">
            <wp:extent cx="5454000" cy="404796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DDBE" w14:textId="69A1FBF2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CUDA安装界面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064B6F99" w14:textId="77777777" w:rsidR="00597400" w:rsidRPr="008D5AA1" w:rsidRDefault="00597400" w:rsidP="00597400">
      <w:pPr>
        <w:pStyle w:val="1f"/>
        <w:rPr>
          <w:rFonts w:asciiTheme="minorEastAsia" w:eastAsiaTheme="minorEastAsia" w:hAnsiTheme="minorEastAsia"/>
        </w:rPr>
      </w:pPr>
    </w:p>
    <w:p w14:paraId="3A39FB46" w14:textId="51B11202" w:rsidR="00A370A6" w:rsidRPr="008D5AA1" w:rsidRDefault="00A370A6" w:rsidP="00A370A6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110CC27A" wp14:editId="164D31A9">
            <wp:extent cx="5454000" cy="40479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1798" w14:textId="7AB32ECA" w:rsidR="00A370A6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CUDA安装界面</w:t>
      </w:r>
      <w:r w:rsidRPr="008D5AA1">
        <w:rPr>
          <w:rFonts w:asciiTheme="minorEastAsia" w:eastAsiaTheme="minorEastAsia" w:hAnsiTheme="minorEastAsia" w:hint="eastAsia"/>
        </w:rPr>
        <w:t>（2）</w:t>
      </w:r>
    </w:p>
    <w:p w14:paraId="425FFDBB" w14:textId="4989C709" w:rsidR="00A370A6" w:rsidRPr="008D5AA1" w:rsidRDefault="00F35264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解压下载的cuDNN，随后在C盘根目录新建一个名为tools的文件夹，把解压后的cuda文件夹拷贝进去。</w:t>
      </w:r>
    </w:p>
    <w:p w14:paraId="45A58753" w14:textId="776B8E59" w:rsidR="00F35264" w:rsidRPr="008D5AA1" w:rsidRDefault="00F35264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接下来需要配置环境变量，</w:t>
      </w:r>
      <w:r w:rsidR="00404053" w:rsidRPr="008D5AA1">
        <w:rPr>
          <w:rFonts w:asciiTheme="minorEastAsia" w:eastAsiaTheme="minorEastAsia" w:hAnsiTheme="minorEastAsia" w:hint="eastAsia"/>
        </w:rPr>
        <w:t>右击此电脑，点击属性。</w:t>
      </w:r>
    </w:p>
    <w:p w14:paraId="0391FE09" w14:textId="1438C8B0" w:rsidR="00404053" w:rsidRPr="008D5AA1" w:rsidRDefault="00404053" w:rsidP="0040405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6177BD96" wp14:editId="49B0FF6E">
            <wp:extent cx="2705100" cy="29241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E33C" w14:textId="1A597202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Windows环境变量配置界面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7440D4B4" w14:textId="47A527DD" w:rsidR="00404053" w:rsidRPr="008D5AA1" w:rsidRDefault="00597400" w:rsidP="00597400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随后</w:t>
      </w:r>
      <w:r w:rsidR="00404053" w:rsidRPr="008D5AA1">
        <w:rPr>
          <w:rFonts w:asciiTheme="minorEastAsia" w:eastAsiaTheme="minorEastAsia" w:hAnsiTheme="minorEastAsia" w:hint="eastAsia"/>
        </w:rPr>
        <w:t>点击高级系统设置</w:t>
      </w:r>
    </w:p>
    <w:p w14:paraId="3EA24B23" w14:textId="5877A5A7" w:rsidR="00404053" w:rsidRPr="008D5AA1" w:rsidRDefault="00404053" w:rsidP="0040405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11AEFDB" wp14:editId="13EDB6A5">
            <wp:extent cx="5454000" cy="30716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2498" w14:textId="3D78872B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Windows环境变量配置界面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2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22F6B152" w14:textId="414D2F8C" w:rsidR="00404053" w:rsidRPr="008D5AA1" w:rsidRDefault="00404053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点击环境变量</w:t>
      </w:r>
      <w:r w:rsidR="00597400" w:rsidRPr="008D5AA1">
        <w:rPr>
          <w:rFonts w:asciiTheme="minorEastAsia" w:eastAsiaTheme="minorEastAsia" w:hAnsiTheme="minorEastAsia" w:hint="eastAsia"/>
        </w:rPr>
        <w:t>。</w:t>
      </w:r>
    </w:p>
    <w:p w14:paraId="19FCF8CE" w14:textId="7E9D2B99" w:rsidR="00404053" w:rsidRPr="008D5AA1" w:rsidRDefault="00404053" w:rsidP="0040405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E9E9732" wp14:editId="551B5ADD">
            <wp:extent cx="4705350" cy="57721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ED3E" w14:textId="6B796012" w:rsidR="00597400" w:rsidRPr="008D5AA1" w:rsidRDefault="00597400" w:rsidP="00597400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Windows环境变量配置界面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3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1579BA50" w14:textId="46379F97" w:rsidR="00404053" w:rsidRPr="008D5AA1" w:rsidRDefault="00404053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下拉系统变量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找到Path一栏</w:t>
      </w:r>
      <w:r w:rsidR="00953D47" w:rsidRPr="008D5AA1">
        <w:rPr>
          <w:rFonts w:asciiTheme="minorEastAsia" w:eastAsiaTheme="minorEastAsia" w:hAnsiTheme="minorEastAsia" w:hint="eastAsia"/>
        </w:rPr>
        <w:t>。</w:t>
      </w:r>
    </w:p>
    <w:p w14:paraId="4A1BF682" w14:textId="77777777" w:rsidR="00953D47" w:rsidRPr="008D5AA1" w:rsidRDefault="00953D47" w:rsidP="00404053">
      <w:pPr>
        <w:pStyle w:val="1f"/>
        <w:rPr>
          <w:rFonts w:asciiTheme="minorEastAsia" w:eastAsiaTheme="minorEastAsia" w:hAnsiTheme="minorEastAsia"/>
          <w:noProof/>
          <w:lang w:eastAsia="zh-CN"/>
        </w:rPr>
      </w:pPr>
    </w:p>
    <w:p w14:paraId="3EA090EC" w14:textId="2CDE4EDF" w:rsidR="00404053" w:rsidRPr="008D5AA1" w:rsidRDefault="00404053" w:rsidP="0040405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7847B3B" wp14:editId="312444AC">
            <wp:extent cx="5454000" cy="5746948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7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862F" w14:textId="25C37933" w:rsidR="00404053" w:rsidRPr="008D5AA1" w:rsidRDefault="00953D47" w:rsidP="00953D47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Windows环境变量配置界面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4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4CA4865A" w14:textId="2862C55E" w:rsidR="00404053" w:rsidRPr="008D5AA1" w:rsidRDefault="00404053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选择之后点击编辑，然后点击新建，</w:t>
      </w:r>
      <w:r w:rsidR="00127FAF" w:rsidRPr="008D5AA1">
        <w:rPr>
          <w:rFonts w:asciiTheme="minorEastAsia" w:eastAsiaTheme="minorEastAsia" w:hAnsiTheme="minorEastAsia" w:hint="eastAsia"/>
        </w:rPr>
        <w:t>依次添加以下内容：</w:t>
      </w:r>
    </w:p>
    <w:p w14:paraId="4027FFAF" w14:textId="77777777" w:rsidR="00127FAF" w:rsidRPr="008D5AA1" w:rsidRDefault="00127FAF" w:rsidP="00127FAF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C:\Program Files\NVIDIA GPU Computing Toolkit\CUDA\v10.1\bin</w:t>
      </w:r>
    </w:p>
    <w:p w14:paraId="4097408D" w14:textId="77777777" w:rsidR="00127FAF" w:rsidRPr="008D5AA1" w:rsidRDefault="00127FAF" w:rsidP="00127FAF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C:\Program Files\NVIDIA GPU Computing Toolkit\CUDA\v10.1\bin</w:t>
      </w:r>
    </w:p>
    <w:p w14:paraId="7D89C637" w14:textId="77777777" w:rsidR="00127FAF" w:rsidRPr="008D5AA1" w:rsidRDefault="00127FAF" w:rsidP="00127FAF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C:\Program Files\NVIDIA GPU Computing Toolkit\CUDA\v10.1\include</w:t>
      </w:r>
    </w:p>
    <w:p w14:paraId="5988BA3C" w14:textId="6EDBD3C5" w:rsidR="00127FAF" w:rsidRPr="008D5AA1" w:rsidRDefault="00127FAF" w:rsidP="00127FAF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C:\tools\cuda\bin</w:t>
      </w:r>
    </w:p>
    <w:p w14:paraId="703A7F69" w14:textId="61B68F39" w:rsidR="00127FAF" w:rsidRPr="008D5AA1" w:rsidRDefault="00127FAF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点击确定，依次关闭各个界面。</w:t>
      </w:r>
    </w:p>
    <w:p w14:paraId="5892F43C" w14:textId="56D8D410" w:rsidR="00127FAF" w:rsidRPr="008D5AA1" w:rsidRDefault="00127FAF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新建一个命令行窗口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输入以下命令新建一个虚拟环境</w:t>
      </w:r>
      <w:r w:rsidR="00791F95" w:rsidRPr="008D5AA1">
        <w:rPr>
          <w:rFonts w:asciiTheme="minorEastAsia" w:eastAsiaTheme="minorEastAsia" w:hAnsiTheme="minorEastAsia" w:hint="eastAsia"/>
        </w:rPr>
        <w:t>，</w:t>
      </w:r>
      <w:r w:rsidR="00791F95" w:rsidRPr="008D5AA1">
        <w:rPr>
          <w:rFonts w:asciiTheme="minorEastAsia" w:eastAsiaTheme="minorEastAsia" w:hAnsiTheme="minorEastAsia"/>
        </w:rPr>
        <w:t>然后激活虚拟环境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421549AD" w14:textId="5038C9D6" w:rsidR="00127FAF" w:rsidRPr="008D5AA1" w:rsidRDefault="00127FAF" w:rsidP="00791F95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conda create –n TensorFlow</w:t>
      </w:r>
      <w:r w:rsidRPr="008D5AA1">
        <w:rPr>
          <w:rFonts w:asciiTheme="minorEastAsia" w:eastAsiaTheme="minorEastAsia" w:hAnsiTheme="minorEastAsia" w:hint="eastAsia"/>
          <w:lang w:eastAsia="zh-CN"/>
        </w:rPr>
        <w:t>-</w:t>
      </w:r>
      <w:r w:rsidRPr="008D5AA1">
        <w:rPr>
          <w:rFonts w:asciiTheme="minorEastAsia" w:eastAsiaTheme="minorEastAsia" w:hAnsiTheme="minorEastAsia"/>
        </w:rPr>
        <w:t>GPU python</w:t>
      </w:r>
      <w:r w:rsidRPr="008D5AA1">
        <w:rPr>
          <w:rFonts w:asciiTheme="minorEastAsia" w:eastAsiaTheme="minorEastAsia" w:hAnsiTheme="minorEastAsia" w:hint="eastAsia"/>
          <w:lang w:eastAsia="zh-CN"/>
        </w:rPr>
        <w:t>==</w:t>
      </w:r>
      <w:r w:rsidRPr="008D5AA1">
        <w:rPr>
          <w:rFonts w:asciiTheme="minorEastAsia" w:eastAsiaTheme="minorEastAsia" w:hAnsiTheme="minorEastAsia"/>
        </w:rPr>
        <w:t>3.7.5</w:t>
      </w:r>
    </w:p>
    <w:p w14:paraId="574C400E" w14:textId="0BA1D6E0" w:rsidR="00791F95" w:rsidRPr="008D5AA1" w:rsidRDefault="00791F95" w:rsidP="00791F95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/>
          <w:i/>
          <w:color w:val="FF0000"/>
        </w:rPr>
        <w:t>TensorFlow</w:t>
      </w:r>
      <w:r w:rsidRPr="008D5AA1">
        <w:rPr>
          <w:rFonts w:asciiTheme="minorEastAsia" w:eastAsiaTheme="minorEastAsia" w:hAnsiTheme="minorEastAsia" w:hint="eastAsia"/>
          <w:i/>
          <w:color w:val="FF0000"/>
          <w:lang w:eastAsia="zh-CN"/>
        </w:rPr>
        <w:t>-</w:t>
      </w:r>
      <w:r w:rsidRPr="008D5AA1">
        <w:rPr>
          <w:rFonts w:asciiTheme="minorEastAsia" w:eastAsiaTheme="minorEastAsia" w:hAnsiTheme="minorEastAsia"/>
          <w:i/>
          <w:color w:val="FF0000"/>
        </w:rPr>
        <w:t>GPU</w:t>
      </w:r>
    </w:p>
    <w:p w14:paraId="33A16436" w14:textId="5A36D0DA" w:rsidR="00127FAF" w:rsidRPr="008D5AA1" w:rsidRDefault="00791F95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</w:t>
      </w:r>
      <w:r w:rsidR="00127FAF" w:rsidRPr="008D5AA1">
        <w:rPr>
          <w:rFonts w:asciiTheme="minorEastAsia" w:eastAsiaTheme="minorEastAsia" w:hAnsiTheme="minorEastAsia"/>
        </w:rPr>
        <w:t>安装TensorFlow GPU版</w:t>
      </w:r>
      <w:r w:rsidR="00127FAF" w:rsidRPr="008D5AA1">
        <w:rPr>
          <w:rFonts w:asciiTheme="minorEastAsia" w:eastAsiaTheme="minorEastAsia" w:hAnsiTheme="minorEastAsia" w:hint="eastAsia"/>
        </w:rPr>
        <w:t>：</w:t>
      </w:r>
    </w:p>
    <w:p w14:paraId="28236118" w14:textId="4A14BD56" w:rsidR="00127FAF" w:rsidRPr="008D5AA1" w:rsidRDefault="00127FAF" w:rsidP="00127FAF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pip install tensorflow</w:t>
      </w:r>
      <w:r w:rsidRPr="008D5AA1">
        <w:rPr>
          <w:rFonts w:asciiTheme="minorEastAsia" w:eastAsiaTheme="minorEastAsia" w:hAnsiTheme="minorEastAsia" w:hint="eastAsia"/>
          <w:lang w:eastAsia="zh-CN"/>
        </w:rPr>
        <w:t>-</w:t>
      </w:r>
      <w:r w:rsidRPr="008D5AA1">
        <w:rPr>
          <w:rFonts w:asciiTheme="minorEastAsia" w:eastAsiaTheme="minorEastAsia" w:hAnsiTheme="minorEastAsia"/>
        </w:rPr>
        <w:t>gpu</w:t>
      </w:r>
    </w:p>
    <w:p w14:paraId="18B05CA5" w14:textId="5761D640" w:rsidR="00127FAF" w:rsidRPr="008D5AA1" w:rsidRDefault="00127FAF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安装</w:t>
      </w:r>
      <w:r w:rsidR="00791F95" w:rsidRPr="008D5AA1">
        <w:rPr>
          <w:rFonts w:asciiTheme="minorEastAsia" w:eastAsiaTheme="minorEastAsia" w:hAnsiTheme="minorEastAsia" w:hint="eastAsia"/>
        </w:rPr>
        <w:t>成功后输入</w:t>
      </w:r>
      <w:r w:rsidR="00791F95" w:rsidRPr="008D5AA1">
        <w:rPr>
          <w:rFonts w:asciiTheme="minorEastAsia" w:eastAsiaTheme="minorEastAsia" w:hAnsiTheme="minorEastAsia"/>
        </w:rPr>
        <w:t>Python</w:t>
      </w:r>
      <w:r w:rsidR="00791F95" w:rsidRPr="008D5AA1">
        <w:rPr>
          <w:rFonts w:asciiTheme="minorEastAsia" w:eastAsiaTheme="minorEastAsia" w:hAnsiTheme="minorEastAsia" w:hint="eastAsia"/>
        </w:rPr>
        <w:t>，</w:t>
      </w:r>
      <w:r w:rsidR="00791F95" w:rsidRPr="008D5AA1">
        <w:rPr>
          <w:rFonts w:asciiTheme="minorEastAsia" w:eastAsiaTheme="minorEastAsia" w:hAnsiTheme="minorEastAsia"/>
        </w:rPr>
        <w:t>在命令行中进入开发环境</w:t>
      </w:r>
      <w:r w:rsidR="00791F95" w:rsidRPr="008D5AA1">
        <w:rPr>
          <w:rFonts w:asciiTheme="minorEastAsia" w:eastAsiaTheme="minorEastAsia" w:hAnsiTheme="minorEastAsia" w:hint="eastAsia"/>
        </w:rPr>
        <w:t>，</w:t>
      </w:r>
      <w:r w:rsidR="00791F95" w:rsidRPr="008D5AA1">
        <w:rPr>
          <w:rFonts w:asciiTheme="minorEastAsia" w:eastAsiaTheme="minorEastAsia" w:hAnsiTheme="minorEastAsia"/>
        </w:rPr>
        <w:t>输入以下命令导入</w:t>
      </w:r>
      <w:r w:rsidR="00791F95" w:rsidRPr="008D5AA1">
        <w:rPr>
          <w:rFonts w:asciiTheme="minorEastAsia" w:eastAsiaTheme="minorEastAsia" w:hAnsiTheme="minorEastAsia" w:hint="eastAsia"/>
        </w:rPr>
        <w:t>TensorFlow，</w:t>
      </w:r>
      <w:r w:rsidR="00791F95" w:rsidRPr="008D5AA1">
        <w:rPr>
          <w:rFonts w:asciiTheme="minorEastAsia" w:eastAsiaTheme="minorEastAsia" w:hAnsiTheme="minorEastAsia"/>
        </w:rPr>
        <w:t>如果没有报错则安装成功</w:t>
      </w:r>
      <w:r w:rsidR="00791F95" w:rsidRPr="008D5AA1">
        <w:rPr>
          <w:rFonts w:asciiTheme="minorEastAsia" w:eastAsiaTheme="minorEastAsia" w:hAnsiTheme="minorEastAsia" w:hint="eastAsia"/>
        </w:rPr>
        <w:t>。</w:t>
      </w:r>
    </w:p>
    <w:p w14:paraId="5F653156" w14:textId="2D674456" w:rsidR="00791F95" w:rsidRPr="008D5AA1" w:rsidRDefault="00791F95" w:rsidP="00791F95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import tensorflow</w:t>
      </w:r>
    </w:p>
    <w:p w14:paraId="6B767D3F" w14:textId="7DEEE2A4" w:rsidR="00953D47" w:rsidRPr="008D5AA1" w:rsidRDefault="00953D47" w:rsidP="00953D47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 w:cs="Courier New"/>
          <w:sz w:val="18"/>
          <w:szCs w:val="18"/>
          <w:lang w:eastAsia="en-US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5CCF987E" w14:textId="0FF023A4" w:rsidR="000D470D" w:rsidRPr="008D5AA1" w:rsidRDefault="000D470D" w:rsidP="000D470D">
      <w:pPr>
        <w:pStyle w:val="1"/>
        <w:rPr>
          <w:rFonts w:asciiTheme="minorEastAsia" w:eastAsiaTheme="minorEastAsia" w:hAnsiTheme="minorEastAsia"/>
        </w:rPr>
      </w:pPr>
      <w:bookmarkStart w:id="30" w:name="_Toc47345774"/>
      <w:r w:rsidRPr="008D5AA1">
        <w:rPr>
          <w:rFonts w:asciiTheme="minorEastAsia" w:eastAsiaTheme="minorEastAsia" w:hAnsiTheme="minorEastAsia" w:hint="eastAsia"/>
        </w:rPr>
        <w:lastRenderedPageBreak/>
        <w:t>MacOS环境配置</w:t>
      </w:r>
      <w:bookmarkEnd w:id="30"/>
    </w:p>
    <w:p w14:paraId="7669262B" w14:textId="07C61F61" w:rsidR="00546F07" w:rsidRPr="008D5AA1" w:rsidRDefault="00546F07" w:rsidP="00546F07">
      <w:pPr>
        <w:pStyle w:val="2"/>
        <w:rPr>
          <w:rFonts w:asciiTheme="minorEastAsia" w:eastAsiaTheme="minorEastAsia" w:hAnsiTheme="minorEastAsia"/>
          <w:lang w:eastAsia="zh-CN"/>
        </w:rPr>
      </w:pPr>
      <w:bookmarkStart w:id="31" w:name="_Toc47345775"/>
      <w:r w:rsidRPr="008D5AA1">
        <w:rPr>
          <w:rFonts w:asciiTheme="minorEastAsia" w:eastAsiaTheme="minorEastAsia" w:hAnsiTheme="minorEastAsia"/>
          <w:lang w:eastAsia="zh-CN"/>
        </w:rPr>
        <w:t>Miniconda安装</w:t>
      </w:r>
      <w:bookmarkEnd w:id="31"/>
    </w:p>
    <w:p w14:paraId="22BFD6A9" w14:textId="53B930FB" w:rsidR="00181F4B" w:rsidRPr="008D5AA1" w:rsidRDefault="00181F4B" w:rsidP="00B82D2C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从</w:t>
      </w:r>
      <w:r w:rsidRPr="008D5AA1">
        <w:rPr>
          <w:rFonts w:asciiTheme="minorEastAsia" w:eastAsiaTheme="minorEastAsia" w:hAnsiTheme="minorEastAsia" w:hint="eastAsia"/>
          <w:lang w:eastAsia="zh-CN"/>
        </w:rPr>
        <w:t>1</w:t>
      </w:r>
      <w:r w:rsidRPr="008D5AA1">
        <w:rPr>
          <w:rFonts w:asciiTheme="minorEastAsia" w:eastAsiaTheme="minorEastAsia" w:hAnsiTheme="minorEastAsia"/>
          <w:lang w:eastAsia="zh-CN"/>
        </w:rPr>
        <w:t>.1.2提供的链接下载Miniconda的</w:t>
      </w:r>
      <w:r w:rsidRPr="008D5AA1">
        <w:rPr>
          <w:rFonts w:asciiTheme="minorEastAsia" w:eastAsiaTheme="minorEastAsia" w:hAnsiTheme="minorEastAsia" w:hint="eastAsia"/>
          <w:lang w:eastAsia="zh-CN"/>
        </w:rPr>
        <w:t>MacOS</w:t>
      </w:r>
      <w:r w:rsidRPr="008D5AA1">
        <w:rPr>
          <w:rFonts w:asciiTheme="minorEastAsia" w:eastAsiaTheme="minorEastAsia" w:hAnsiTheme="minorEastAsia"/>
          <w:lang w:eastAsia="zh-CN"/>
        </w:rPr>
        <w:t>版本对应的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由于官方源下载速度慢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实验所用安装包为清华源下载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带有x86_64的为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选择pkg结尾的安装包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349ACC5D" w14:textId="0993C7F5" w:rsidR="00181F4B" w:rsidRPr="008D5AA1" w:rsidRDefault="00181F4B" w:rsidP="00B82D2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56AC2D2" wp14:editId="69FC0519">
            <wp:extent cx="5454000" cy="246726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74F1" w14:textId="515DAD12" w:rsidR="00B82D2C" w:rsidRPr="008D5AA1" w:rsidRDefault="00B82D2C" w:rsidP="00B82D2C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Miniconda（MacOS）安装包下载界面</w:t>
      </w:r>
    </w:p>
    <w:p w14:paraId="18673B44" w14:textId="2F3AC64F" w:rsidR="00181F4B" w:rsidRPr="008D5AA1" w:rsidRDefault="000E41D9" w:rsidP="001F59DD">
      <w:pPr>
        <w:pStyle w:val="30"/>
        <w:numPr>
          <w:ilvl w:val="5"/>
          <w:numId w:val="18"/>
        </w:numPr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双击安装包</w:t>
      </w:r>
      <w:r w:rsidR="00B82D2C" w:rsidRPr="008D5AA1">
        <w:rPr>
          <w:rFonts w:asciiTheme="minorEastAsia" w:eastAsiaTheme="minorEastAsia" w:hAnsiTheme="minorEastAsia" w:hint="eastAsia"/>
        </w:rPr>
        <w:t>开始安装</w:t>
      </w:r>
      <w:r w:rsidRPr="008D5AA1">
        <w:rPr>
          <w:rFonts w:asciiTheme="minorEastAsia" w:eastAsiaTheme="minorEastAsia" w:hAnsiTheme="minorEastAsia" w:hint="eastAsia"/>
        </w:rPr>
        <w:t>，然后一直点击继续。</w:t>
      </w:r>
    </w:p>
    <w:p w14:paraId="7CD681B0" w14:textId="1B075320" w:rsidR="00B82D2C" w:rsidRPr="008D5AA1" w:rsidRDefault="00B82D2C" w:rsidP="00B82D2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036661A" wp14:editId="779F8046">
            <wp:extent cx="5454000" cy="3873655"/>
            <wp:effectExtent l="0" t="0" r="0" b="0"/>
            <wp:docPr id="36" name="图片 36" descr="D:\文档\文档\文件归档\进行中\专业建设\配套实验手册\MindSpore和TF2.1安装手册\未命名文件夹\未命名文件夹\截屏2020-07-30 下午3.23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文档\文档\文件归档\进行中\专业建设\配套实验手册\MindSpore和TF2.1安装手册\未命名文件夹\未命名文件夹\截屏2020-07-30 下午3.23.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8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8F70A" w14:textId="39B62D46" w:rsidR="00B82D2C" w:rsidRPr="008D5AA1" w:rsidRDefault="00B82D2C" w:rsidP="00B82D2C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</w:t>
      </w:r>
      <w:r w:rsidR="00953D47" w:rsidRPr="008D5AA1">
        <w:rPr>
          <w:rFonts w:asciiTheme="minorEastAsia" w:eastAsiaTheme="minorEastAsia" w:hAnsiTheme="minorEastAsia" w:hint="eastAsia"/>
        </w:rPr>
        <w:t>（MacOS）</w:t>
      </w:r>
      <w:r w:rsidRPr="008D5AA1">
        <w:rPr>
          <w:rFonts w:asciiTheme="minorEastAsia" w:eastAsiaTheme="minorEastAsia" w:hAnsiTheme="minorEastAsia"/>
        </w:rPr>
        <w:t>安装界面</w:t>
      </w:r>
    </w:p>
    <w:p w14:paraId="2364A3CA" w14:textId="626B98C4" w:rsidR="000E41D9" w:rsidRPr="008D5AA1" w:rsidRDefault="00B82D2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安装过程中需要同意使用协议</w:t>
      </w:r>
      <w:r w:rsidRPr="008D5AA1">
        <w:rPr>
          <w:rFonts w:asciiTheme="minorEastAsia" w:eastAsiaTheme="minorEastAsia" w:hAnsiTheme="minorEastAsia" w:hint="eastAsia"/>
        </w:rPr>
        <w:t>，</w:t>
      </w:r>
      <w:r w:rsidR="000E41D9" w:rsidRPr="008D5AA1">
        <w:rPr>
          <w:rFonts w:asciiTheme="minorEastAsia" w:eastAsiaTheme="minorEastAsia" w:hAnsiTheme="minorEastAsia"/>
        </w:rPr>
        <w:t>点击</w:t>
      </w:r>
      <w:r w:rsidR="000E41D9" w:rsidRPr="008D5AA1">
        <w:rPr>
          <w:rFonts w:asciiTheme="minorEastAsia" w:eastAsiaTheme="minorEastAsia" w:hAnsiTheme="minorEastAsia" w:hint="eastAsia"/>
        </w:rPr>
        <w:t>同意。</w:t>
      </w:r>
    </w:p>
    <w:p w14:paraId="54D07E14" w14:textId="6F86CDB9" w:rsidR="00B82D2C" w:rsidRPr="008D5AA1" w:rsidRDefault="00B82D2C" w:rsidP="00B82D2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C2E67E2" wp14:editId="21CC81D9">
            <wp:extent cx="5454000" cy="3836595"/>
            <wp:effectExtent l="0" t="0" r="0" b="0"/>
            <wp:docPr id="37" name="图片 37" descr="D:\文档\文档\文件归档\进行中\专业建设\配套实验手册\MindSpore和TF2.1安装手册\未命名文件夹\未命名文件夹\截屏2020-07-30 下午3.2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文档\文档\文件归档\进行中\专业建设\配套实验手册\MindSpore和TF2.1安装手册\未命名文件夹\未命名文件夹\截屏2020-07-30 下午3.27.2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8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25F1" w14:textId="20808164" w:rsidR="00B82D2C" w:rsidRPr="008D5AA1" w:rsidRDefault="00B82D2C" w:rsidP="00B82D2C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Miniconda协议同意界面</w:t>
      </w:r>
    </w:p>
    <w:p w14:paraId="2563DD3B" w14:textId="2C12ECE2" w:rsidR="000E41D9" w:rsidRPr="008D5AA1" w:rsidRDefault="00B82D2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同意协议之后需要</w:t>
      </w:r>
      <w:r w:rsidR="000E41D9" w:rsidRPr="008D5AA1">
        <w:rPr>
          <w:rFonts w:asciiTheme="minorEastAsia" w:eastAsiaTheme="minorEastAsia" w:hAnsiTheme="minorEastAsia"/>
        </w:rPr>
        <w:t>输入密码或使用指纹继续安装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然后点击完成即可</w:t>
      </w:r>
      <w:r w:rsidR="000E41D9" w:rsidRPr="008D5AA1">
        <w:rPr>
          <w:rFonts w:asciiTheme="minorEastAsia" w:eastAsiaTheme="minorEastAsia" w:hAnsiTheme="minorEastAsia" w:hint="eastAsia"/>
        </w:rPr>
        <w:t>。</w:t>
      </w:r>
    </w:p>
    <w:p w14:paraId="23F1676B" w14:textId="38C6D262" w:rsidR="00B82D2C" w:rsidRPr="008D5AA1" w:rsidRDefault="00B82D2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因为Miniconda没有图形化界面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所有操作都是通过命令行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因此需要设置一个较为简单的方式打开MacOS的终端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打开访达</w:t>
      </w:r>
      <w:r w:rsidRPr="008D5AA1">
        <w:rPr>
          <w:rFonts w:asciiTheme="minorEastAsia" w:eastAsiaTheme="minorEastAsia" w:hAnsiTheme="minorEastAsia" w:hint="eastAsia"/>
        </w:rPr>
        <w:t>（Finder），然后点击左上方访达，服务，服务偏好设置。</w:t>
      </w:r>
    </w:p>
    <w:p w14:paraId="3E81D7DD" w14:textId="76A82D50" w:rsidR="00B82D2C" w:rsidRPr="008D5AA1" w:rsidRDefault="00B82D2C" w:rsidP="00B82D2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A1607B9" wp14:editId="74E97A92">
            <wp:extent cx="5454000" cy="3932097"/>
            <wp:effectExtent l="0" t="0" r="0" b="0"/>
            <wp:docPr id="39" name="图片 39" descr="D:\文档\文档\文件归档\进行中\专业建设\配套实验手册\MindSpore和TF2.1安装手册\未命名文件夹\未命名文件夹\截屏2020-07-30 下午3.3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文档\文档\文件归档\进行中\专业建设\配套实验手册\MindSpore和TF2.1安装手册\未命名文件夹\未命名文件夹\截屏2020-07-30 下午3.33.1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9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25C1" w14:textId="4BD390B2" w:rsidR="00B82D2C" w:rsidRPr="008D5AA1" w:rsidRDefault="00B82D2C" w:rsidP="00B82D2C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访达服务设置界面</w:t>
      </w:r>
    </w:p>
    <w:p w14:paraId="4938DA2F" w14:textId="7947803C" w:rsidR="008951BC" w:rsidRPr="008D5AA1" w:rsidRDefault="00B82D2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勾选新建位于文件夹位置的终端窗口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470F8977" w14:textId="292FAB41" w:rsidR="00B82D2C" w:rsidRPr="008D5AA1" w:rsidRDefault="00B82D2C" w:rsidP="00B82D2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15CCE43B" wp14:editId="4C0A47E7">
            <wp:extent cx="5454000" cy="4725132"/>
            <wp:effectExtent l="0" t="0" r="0" b="0"/>
            <wp:docPr id="40" name="图片 40" descr="D:\文档\文档\文件归档\进行中\专业建设\配套实验手册\MindSpore和TF2.1安装手册\未命名文件夹\未命名文件夹\截屏2020-07-30 下午3.3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文档\文档\文件归档\进行中\专业建设\配套实验手册\MindSpore和TF2.1安装手册\未命名文件夹\未命名文件夹\截屏2020-07-30 下午3.33.3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72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2330" w14:textId="0F8E37FE" w:rsidR="00181F4B" w:rsidRPr="008D5AA1" w:rsidRDefault="00B82D2C" w:rsidP="00181F4B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服务设置偏好界面</w:t>
      </w:r>
    </w:p>
    <w:p w14:paraId="27ECF941" w14:textId="1F26E3A1" w:rsidR="00EB51FD" w:rsidRPr="008D5AA1" w:rsidRDefault="00EB51FD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设置完成后右击任意一个文件夹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然后点击新建位于文件夹位置的终端窗口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7A0BD47B" w14:textId="4242D12B" w:rsidR="00EB51FD" w:rsidRPr="008D5AA1" w:rsidRDefault="00EB51FD" w:rsidP="00EB51FD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F5CBA4E" wp14:editId="7561C155">
            <wp:extent cx="3313430" cy="6454140"/>
            <wp:effectExtent l="0" t="0" r="1270" b="3810"/>
            <wp:docPr id="41" name="图片 41" descr="D:\文档\文档\文件归档\进行中\专业建设\配套实验手册\MindSpore和TF2.1安装手册\未命名文件夹\未命名文件夹\截屏2020-07-30 下午3.3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文档\文档\文件归档\进行中\专业建设\配套实验手册\MindSpore和TF2.1安装手册\未命名文件夹\未命名文件夹\截屏2020-07-30 下午3.34.0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430" cy="64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5F32" w14:textId="13D097D1" w:rsidR="00EB51FD" w:rsidRPr="008D5AA1" w:rsidRDefault="00EB51FD" w:rsidP="00EB51FD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新建位于文件夹位置的终端窗口</w:t>
      </w:r>
    </w:p>
    <w:p w14:paraId="4976D276" w14:textId="15A9DA10" w:rsidR="00546F07" w:rsidRPr="008D5AA1" w:rsidRDefault="00546F07" w:rsidP="00181F4B">
      <w:pPr>
        <w:pStyle w:val="2"/>
        <w:rPr>
          <w:rFonts w:asciiTheme="minorEastAsia" w:eastAsiaTheme="minorEastAsia" w:hAnsiTheme="minorEastAsia"/>
        </w:rPr>
      </w:pPr>
      <w:bookmarkStart w:id="32" w:name="_Toc47345776"/>
      <w:r w:rsidRPr="008D5AA1">
        <w:rPr>
          <w:rFonts w:asciiTheme="minorEastAsia" w:eastAsiaTheme="minorEastAsia" w:hAnsiTheme="minorEastAsia"/>
        </w:rPr>
        <w:t>创建虚拟环境</w:t>
      </w:r>
      <w:bookmarkEnd w:id="32"/>
    </w:p>
    <w:p w14:paraId="7DBD9EC2" w14:textId="3A5289BC" w:rsidR="00EB51FD" w:rsidRPr="008D5AA1" w:rsidRDefault="00EB51FD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因为TensorFlow等机器学习框架都需要大量的依赖包，如果安装在同一个环境可能会出现问题，所以需要为不同的框架创建不同的虚拟环境，输入以下命令创建虚拟环境</w:t>
      </w:r>
      <w:r w:rsidR="00735A98" w:rsidRPr="008D5AA1">
        <w:rPr>
          <w:rFonts w:asciiTheme="minorEastAsia" w:eastAsiaTheme="minorEastAsia" w:hAnsiTheme="minorEastAsia" w:hint="eastAsia"/>
        </w:rPr>
        <w:t>，需要输入y确认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7092DF5E" w14:textId="3454A68C" w:rsidR="008951BC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</w:t>
      </w:r>
      <w:r w:rsidR="008951BC" w:rsidRPr="008D5AA1">
        <w:rPr>
          <w:rFonts w:asciiTheme="minorEastAsia" w:eastAsiaTheme="minorEastAsia" w:hAnsiTheme="minorEastAsia"/>
        </w:rPr>
        <w:t>onda create –n TensorFlow</w:t>
      </w:r>
      <w:r w:rsidR="008951BC" w:rsidRPr="008D5AA1">
        <w:rPr>
          <w:rFonts w:asciiTheme="minorEastAsia" w:eastAsiaTheme="minorEastAsia" w:hAnsiTheme="minorEastAsia" w:hint="eastAsia"/>
          <w:lang w:eastAsia="zh-CN"/>
        </w:rPr>
        <w:t>-</w:t>
      </w:r>
      <w:r w:rsidR="008951BC" w:rsidRPr="008D5AA1">
        <w:rPr>
          <w:rFonts w:asciiTheme="minorEastAsia" w:eastAsiaTheme="minorEastAsia" w:hAnsiTheme="minorEastAsia"/>
        </w:rPr>
        <w:t>CPU python</w:t>
      </w:r>
      <w:r w:rsidR="008951BC" w:rsidRPr="008D5AA1">
        <w:rPr>
          <w:rFonts w:asciiTheme="minorEastAsia" w:eastAsiaTheme="minorEastAsia" w:hAnsiTheme="minorEastAsia" w:hint="eastAsia"/>
          <w:lang w:eastAsia="zh-CN"/>
        </w:rPr>
        <w:t>==</w:t>
      </w:r>
      <w:r w:rsidR="008951BC" w:rsidRPr="008D5AA1">
        <w:rPr>
          <w:rFonts w:asciiTheme="minorEastAsia" w:eastAsiaTheme="minorEastAsia" w:hAnsiTheme="minorEastAsia"/>
        </w:rPr>
        <w:t>3.7.5</w:t>
      </w:r>
    </w:p>
    <w:p w14:paraId="2E8621E0" w14:textId="074671DE" w:rsidR="00EB51FD" w:rsidRPr="008D5AA1" w:rsidRDefault="00EB51FD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虚拟环境创建成功后输入以下命令激活对应虚拟环境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红色部分为实际虚拟环境名称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348AF95D" w14:textId="31AB779D" w:rsidR="00EB51FD" w:rsidRPr="008D5AA1" w:rsidRDefault="00EB51FD" w:rsidP="00EB51FD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conda activate </w:t>
      </w:r>
      <w:r w:rsidRPr="008D5AA1">
        <w:rPr>
          <w:rFonts w:asciiTheme="minorEastAsia" w:eastAsiaTheme="minorEastAsia" w:hAnsiTheme="minorEastAsia"/>
          <w:i/>
          <w:color w:val="FF0000"/>
        </w:rPr>
        <w:t>TensorFlow</w:t>
      </w:r>
      <w:r w:rsidRPr="008D5AA1">
        <w:rPr>
          <w:rFonts w:asciiTheme="minorEastAsia" w:eastAsiaTheme="minorEastAsia" w:hAnsiTheme="minorEastAsia" w:hint="eastAsia"/>
          <w:i/>
          <w:color w:val="FF0000"/>
          <w:lang w:eastAsia="zh-CN"/>
        </w:rPr>
        <w:t>-</w:t>
      </w:r>
      <w:r w:rsidRPr="008D5AA1">
        <w:rPr>
          <w:rFonts w:asciiTheme="minorEastAsia" w:eastAsiaTheme="minorEastAsia" w:hAnsiTheme="minorEastAsia"/>
          <w:i/>
          <w:color w:val="FF0000"/>
        </w:rPr>
        <w:t>CPU</w:t>
      </w:r>
    </w:p>
    <w:p w14:paraId="301F55C8" w14:textId="1F6153C6" w:rsidR="00546F07" w:rsidRPr="008D5AA1" w:rsidRDefault="00546F07" w:rsidP="00181F4B">
      <w:pPr>
        <w:pStyle w:val="2"/>
        <w:rPr>
          <w:rFonts w:asciiTheme="minorEastAsia" w:eastAsiaTheme="minorEastAsia" w:hAnsiTheme="minorEastAsia"/>
        </w:rPr>
      </w:pPr>
      <w:bookmarkStart w:id="33" w:name="_Toc47345777"/>
      <w:r w:rsidRPr="008D5AA1">
        <w:rPr>
          <w:rFonts w:asciiTheme="minorEastAsia" w:eastAsiaTheme="minorEastAsia" w:hAnsiTheme="minorEastAsia"/>
        </w:rPr>
        <w:t>Pip换源</w:t>
      </w:r>
      <w:bookmarkEnd w:id="33"/>
    </w:p>
    <w:p w14:paraId="255F398B" w14:textId="77777777" w:rsidR="008951BC" w:rsidRPr="008D5AA1" w:rsidRDefault="008951BC" w:rsidP="008951BC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Python可以通过pip和conda两种方式来安装包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但是两者所安装的包并不完全兼容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在实际使用过程中建议只选择一种方式来安装包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本实验使用的是pip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但是由于pip的官方源在国外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直连速度</w:t>
      </w:r>
      <w:r w:rsidRPr="008D5AA1">
        <w:rPr>
          <w:rFonts w:asciiTheme="minorEastAsia" w:eastAsiaTheme="minorEastAsia" w:hAnsiTheme="minorEastAsia" w:hint="eastAsia"/>
          <w:lang w:eastAsia="zh-CN"/>
        </w:rPr>
        <w:t>较慢，因此需要换为国内的镜像源。</w:t>
      </w:r>
    </w:p>
    <w:p w14:paraId="0A8B844D" w14:textId="16A0B3EE" w:rsidR="008951BC" w:rsidRPr="008D5AA1" w:rsidRDefault="00EB51FD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以下步骤会为pip创建一个配置文件</w:t>
      </w:r>
      <w:r w:rsidRPr="008D5AA1">
        <w:rPr>
          <w:rFonts w:asciiTheme="minorEastAsia" w:eastAsiaTheme="minorEastAsia" w:hAnsiTheme="minorEastAsia" w:hint="eastAsia"/>
        </w:rPr>
        <w:t>，</w:t>
      </w:r>
      <w:r w:rsidR="008951BC" w:rsidRPr="008D5AA1">
        <w:rPr>
          <w:rFonts w:asciiTheme="minorEastAsia" w:eastAsiaTheme="minorEastAsia" w:hAnsiTheme="minorEastAsia"/>
        </w:rPr>
        <w:t>打开一个终端</w:t>
      </w:r>
      <w:r w:rsidR="008951BC"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 w:hint="eastAsia"/>
        </w:rPr>
        <w:t>依次</w:t>
      </w:r>
      <w:r w:rsidR="008951BC" w:rsidRPr="008D5AA1">
        <w:rPr>
          <w:rFonts w:asciiTheme="minorEastAsia" w:eastAsiaTheme="minorEastAsia" w:hAnsiTheme="minorEastAsia"/>
        </w:rPr>
        <w:t>输入以下命令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5C88D634" w14:textId="0C4EF878" w:rsidR="008951BC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</w:t>
      </w:r>
      <w:r w:rsidR="008951BC" w:rsidRPr="008D5AA1">
        <w:rPr>
          <w:rFonts w:asciiTheme="minorEastAsia" w:eastAsiaTheme="minorEastAsia" w:hAnsiTheme="minorEastAsia"/>
        </w:rPr>
        <w:t xml:space="preserve">d </w:t>
      </w:r>
      <w:r w:rsidR="008951BC" w:rsidRPr="008D5AA1">
        <w:rPr>
          <w:rFonts w:asciiTheme="minorEastAsia" w:eastAsiaTheme="minorEastAsia" w:hAnsiTheme="minorEastAsia" w:hint="eastAsia"/>
        </w:rPr>
        <w:t>~</w:t>
      </w:r>
    </w:p>
    <w:p w14:paraId="50B0CB61" w14:textId="7774D03D" w:rsidR="008951BC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</w:t>
      </w:r>
      <w:r w:rsidR="008951BC" w:rsidRPr="008D5AA1">
        <w:rPr>
          <w:rFonts w:asciiTheme="minorEastAsia" w:eastAsiaTheme="minorEastAsia" w:hAnsiTheme="minorEastAsia"/>
        </w:rPr>
        <w:t>kdir .pip</w:t>
      </w:r>
    </w:p>
    <w:p w14:paraId="355A90E9" w14:textId="717ABFE9" w:rsidR="008951BC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</w:t>
      </w:r>
      <w:r w:rsidR="008951BC" w:rsidRPr="008D5AA1">
        <w:rPr>
          <w:rFonts w:asciiTheme="minorEastAsia" w:eastAsiaTheme="minorEastAsia" w:hAnsiTheme="minorEastAsia"/>
        </w:rPr>
        <w:t>d</w:t>
      </w:r>
      <w:r w:rsidR="008B7429" w:rsidRPr="008D5AA1">
        <w:rPr>
          <w:rFonts w:asciiTheme="minorEastAsia" w:eastAsiaTheme="minorEastAsia" w:hAnsiTheme="minorEastAsia"/>
        </w:rPr>
        <w:t xml:space="preserve"> .pip</w:t>
      </w:r>
    </w:p>
    <w:p w14:paraId="3EAF12F0" w14:textId="522FEA18" w:rsidR="008B7429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t</w:t>
      </w:r>
      <w:r w:rsidR="008B7429" w:rsidRPr="008D5AA1">
        <w:rPr>
          <w:rFonts w:asciiTheme="minorEastAsia" w:eastAsiaTheme="minorEastAsia" w:hAnsiTheme="minorEastAsia"/>
        </w:rPr>
        <w:t>ouch pip.conf</w:t>
      </w:r>
    </w:p>
    <w:p w14:paraId="3A5EE390" w14:textId="33494E9D" w:rsidR="008B7429" w:rsidRPr="008D5AA1" w:rsidRDefault="00EB51FD" w:rsidP="00EB51FD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v</w:t>
      </w:r>
      <w:r w:rsidR="008B7429" w:rsidRPr="008D5AA1">
        <w:rPr>
          <w:rFonts w:asciiTheme="minorEastAsia" w:eastAsiaTheme="minorEastAsia" w:hAnsiTheme="minorEastAsia"/>
        </w:rPr>
        <w:t>im pip.conf</w:t>
      </w:r>
    </w:p>
    <w:p w14:paraId="226FF212" w14:textId="64B0684A" w:rsidR="00B47B37" w:rsidRPr="008D5AA1" w:rsidRDefault="00EB51FD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上面命令输入完成后</w:t>
      </w:r>
      <w:r w:rsidR="001A5036" w:rsidRPr="008D5AA1">
        <w:rPr>
          <w:rFonts w:asciiTheme="minorEastAsia" w:eastAsiaTheme="minorEastAsia" w:hAnsiTheme="minorEastAsia"/>
        </w:rPr>
        <w:t>会</w:t>
      </w:r>
      <w:r w:rsidR="00B47B37" w:rsidRPr="008D5AA1">
        <w:rPr>
          <w:rFonts w:asciiTheme="minorEastAsia" w:eastAsiaTheme="minorEastAsia" w:hAnsiTheme="minorEastAsia"/>
        </w:rPr>
        <w:t>进入文件编辑界面</w:t>
      </w:r>
      <w:r w:rsidR="00B47B37" w:rsidRPr="008D5AA1">
        <w:rPr>
          <w:rFonts w:asciiTheme="minorEastAsia" w:eastAsiaTheme="minorEastAsia" w:hAnsiTheme="minorEastAsia" w:hint="eastAsia"/>
        </w:rPr>
        <w:t>，</w:t>
      </w:r>
      <w:r w:rsidR="00B47B37" w:rsidRPr="008D5AA1">
        <w:rPr>
          <w:rFonts w:asciiTheme="minorEastAsia" w:eastAsiaTheme="minorEastAsia" w:hAnsiTheme="minorEastAsia"/>
        </w:rPr>
        <w:t>在英文输入模式下按i键进入编辑模式</w:t>
      </w:r>
      <w:r w:rsidR="00B47B37" w:rsidRPr="008D5AA1">
        <w:rPr>
          <w:rFonts w:asciiTheme="minorEastAsia" w:eastAsiaTheme="minorEastAsia" w:hAnsiTheme="minorEastAsia" w:hint="eastAsia"/>
        </w:rPr>
        <w:t>，</w:t>
      </w:r>
      <w:r w:rsidR="00B47B37" w:rsidRPr="008D5AA1">
        <w:rPr>
          <w:rFonts w:asciiTheme="minorEastAsia" w:eastAsiaTheme="minorEastAsia" w:hAnsiTheme="minorEastAsia"/>
        </w:rPr>
        <w:t>然后</w:t>
      </w:r>
      <w:r w:rsidR="008B7429" w:rsidRPr="008D5AA1">
        <w:rPr>
          <w:rFonts w:asciiTheme="minorEastAsia" w:eastAsiaTheme="minorEastAsia" w:hAnsiTheme="minorEastAsia"/>
        </w:rPr>
        <w:t>粘贴以下内容</w:t>
      </w:r>
      <w:r w:rsidR="00B47B37" w:rsidRPr="008D5AA1">
        <w:rPr>
          <w:rFonts w:asciiTheme="minorEastAsia" w:eastAsiaTheme="minorEastAsia" w:hAnsiTheme="minorEastAsia"/>
        </w:rPr>
        <w:t>进去</w:t>
      </w:r>
      <w:r w:rsidR="008B7429" w:rsidRPr="008D5AA1">
        <w:rPr>
          <w:rFonts w:asciiTheme="minorEastAsia" w:eastAsiaTheme="minorEastAsia" w:hAnsiTheme="minorEastAsia" w:hint="eastAsia"/>
        </w:rPr>
        <w:t>，</w:t>
      </w:r>
      <w:r w:rsidR="00B47B37" w:rsidRPr="008D5AA1">
        <w:rPr>
          <w:rFonts w:asciiTheme="minorEastAsia" w:eastAsiaTheme="minorEastAsia" w:hAnsiTheme="minorEastAsia" w:hint="eastAsia"/>
        </w:rPr>
        <w:t>粘贴完成后按Esc键，然后输入：，再输入wq</w:t>
      </w:r>
      <w:r w:rsidR="001A5036" w:rsidRPr="008D5AA1">
        <w:rPr>
          <w:rFonts w:asciiTheme="minorEastAsia" w:eastAsiaTheme="minorEastAsia" w:hAnsiTheme="minorEastAsia" w:hint="eastAsia"/>
        </w:rPr>
        <w:t>！退出并保存文件</w:t>
      </w:r>
      <w:r w:rsidR="00B47B37" w:rsidRPr="008D5AA1">
        <w:rPr>
          <w:rFonts w:asciiTheme="minorEastAsia" w:eastAsiaTheme="minorEastAsia" w:hAnsiTheme="minorEastAsia" w:hint="eastAsia"/>
        </w:rPr>
        <w:t>。</w:t>
      </w:r>
    </w:p>
    <w:p w14:paraId="4A83CA12" w14:textId="3BA661C6" w:rsidR="00B47B37" w:rsidRPr="008D5AA1" w:rsidRDefault="00B47B37" w:rsidP="00B47B37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[global]</w:t>
      </w:r>
      <w:r w:rsidRPr="008D5AA1">
        <w:rPr>
          <w:rFonts w:asciiTheme="minorEastAsia" w:eastAsiaTheme="minorEastAsia" w:hAnsiTheme="minorEastAsia" w:hint="eastAsia"/>
        </w:rPr>
        <w:br/>
        <w:t>index-url = https://mirrors.huaweicloud.com/repository/pypi/simple</w:t>
      </w:r>
      <w:r w:rsidRPr="008D5AA1">
        <w:rPr>
          <w:rFonts w:asciiTheme="minorEastAsia" w:eastAsiaTheme="minorEastAsia" w:hAnsiTheme="minorEastAsia" w:hint="eastAsia"/>
        </w:rPr>
        <w:br/>
        <w:t>trusted-host = mirrors.huaweicloud.com</w:t>
      </w:r>
      <w:r w:rsidRPr="008D5AA1">
        <w:rPr>
          <w:rFonts w:asciiTheme="minorEastAsia" w:eastAsiaTheme="minorEastAsia" w:hAnsiTheme="minorEastAsia" w:hint="eastAsia"/>
        </w:rPr>
        <w:br/>
        <w:t>timeout = 120</w:t>
      </w:r>
    </w:p>
    <w:p w14:paraId="37466F9B" w14:textId="56E3114B" w:rsidR="00B47B37" w:rsidRPr="008D5AA1" w:rsidRDefault="00B47B3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如果保存文件时提示权限不足，则输入以下命令：</w:t>
      </w:r>
    </w:p>
    <w:p w14:paraId="1E105E4E" w14:textId="601B5FCF" w:rsidR="00B47B37" w:rsidRPr="008D5AA1" w:rsidRDefault="00B47B37" w:rsidP="00B47B37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sudo vim pip.conf</w:t>
      </w:r>
    </w:p>
    <w:p w14:paraId="1BA2AAEB" w14:textId="42D93D4D" w:rsidR="00B47B37" w:rsidRPr="008D5AA1" w:rsidRDefault="00B47B3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更多换源的信息可参考以下链接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596C85D2" w14:textId="77777777" w:rsidR="00B47B37" w:rsidRPr="008D5AA1" w:rsidRDefault="008D5AA1" w:rsidP="00B47B37">
      <w:pPr>
        <w:pStyle w:val="2f3"/>
        <w:rPr>
          <w:rFonts w:asciiTheme="minorEastAsia" w:eastAsiaTheme="minorEastAsia" w:hAnsiTheme="minorEastAsia"/>
        </w:rPr>
      </w:pPr>
      <w:hyperlink r:id="rId51" w:history="1">
        <w:r w:rsidR="00B47B37" w:rsidRPr="008D5AA1">
          <w:rPr>
            <w:rFonts w:asciiTheme="minorEastAsia" w:eastAsiaTheme="minorEastAsia" w:hAnsiTheme="minorEastAsia"/>
          </w:rPr>
          <w:t>https://mirrors.huaweicloud.com/</w:t>
        </w:r>
      </w:hyperlink>
    </w:p>
    <w:p w14:paraId="44FBCE5C" w14:textId="0A2DD65A" w:rsidR="00B47B37" w:rsidRPr="008D5AA1" w:rsidRDefault="00B47B37" w:rsidP="00B47B3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1B84FD16" wp14:editId="57EDE5EB">
            <wp:extent cx="5454000" cy="280452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EF81" w14:textId="568CFB65" w:rsidR="008B7429" w:rsidRPr="008D5AA1" w:rsidRDefault="001A5036" w:rsidP="001F59DD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华为开源</w:t>
      </w:r>
      <w:r w:rsidR="00B47B37" w:rsidRPr="008D5AA1">
        <w:rPr>
          <w:rFonts w:asciiTheme="minorEastAsia" w:eastAsiaTheme="minorEastAsia" w:hAnsiTheme="minorEastAsia"/>
        </w:rPr>
        <w:t>镜像站界面</w:t>
      </w:r>
    </w:p>
    <w:p w14:paraId="73D79769" w14:textId="5B41759E" w:rsidR="00546F07" w:rsidRPr="008D5AA1" w:rsidRDefault="00546F07" w:rsidP="00181F4B">
      <w:pPr>
        <w:pStyle w:val="2"/>
        <w:rPr>
          <w:rFonts w:asciiTheme="minorEastAsia" w:eastAsiaTheme="minorEastAsia" w:hAnsiTheme="minorEastAsia"/>
        </w:rPr>
      </w:pPr>
      <w:bookmarkStart w:id="34" w:name="_Toc47345778"/>
      <w:r w:rsidRPr="008D5AA1">
        <w:rPr>
          <w:rFonts w:asciiTheme="minorEastAsia" w:eastAsiaTheme="minorEastAsia" w:hAnsiTheme="minorEastAsia"/>
        </w:rPr>
        <w:t>安装TensorFlow CPU版</w:t>
      </w:r>
      <w:bookmarkEnd w:id="34"/>
    </w:p>
    <w:p w14:paraId="206C2830" w14:textId="00C8D2EF" w:rsidR="00B47B37" w:rsidRPr="008D5AA1" w:rsidRDefault="00B47B3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打开一个终端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输入以下命令激活对应虚拟环境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3350C66F" w14:textId="38B441B3" w:rsidR="00B47B37" w:rsidRPr="008D5AA1" w:rsidRDefault="00B47B37" w:rsidP="00B47B37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conda activate </w:t>
      </w:r>
      <w:r w:rsidRPr="008D5AA1">
        <w:rPr>
          <w:rFonts w:asciiTheme="minorEastAsia" w:eastAsiaTheme="minorEastAsia" w:hAnsiTheme="minorEastAsia"/>
          <w:i/>
          <w:color w:val="FF0000"/>
        </w:rPr>
        <w:t>TensorFlow</w:t>
      </w:r>
      <w:r w:rsidRPr="008D5AA1">
        <w:rPr>
          <w:rFonts w:asciiTheme="minorEastAsia" w:eastAsiaTheme="minorEastAsia" w:hAnsiTheme="minorEastAsia" w:hint="eastAsia"/>
          <w:i/>
          <w:color w:val="FF0000"/>
          <w:lang w:eastAsia="zh-CN"/>
        </w:rPr>
        <w:t>-</w:t>
      </w:r>
      <w:r w:rsidRPr="008D5AA1">
        <w:rPr>
          <w:rFonts w:asciiTheme="minorEastAsia" w:eastAsiaTheme="minorEastAsia" w:hAnsiTheme="minorEastAsia"/>
          <w:i/>
          <w:color w:val="FF0000"/>
        </w:rPr>
        <w:t>CPU</w:t>
      </w:r>
    </w:p>
    <w:p w14:paraId="76494A50" w14:textId="13372ED0" w:rsidR="00B47B37" w:rsidRPr="008D5AA1" w:rsidRDefault="00B47B3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输入以下命令安装TensorFlow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0E554E90" w14:textId="68CBB7DB" w:rsidR="00B47B37" w:rsidRPr="008D5AA1" w:rsidRDefault="001A5036" w:rsidP="00B47B37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</w:t>
      </w:r>
      <w:r w:rsidR="00B47B37" w:rsidRPr="008D5AA1">
        <w:rPr>
          <w:rFonts w:asciiTheme="minorEastAsia" w:eastAsiaTheme="minorEastAsia" w:hAnsiTheme="minorEastAsia"/>
        </w:rPr>
        <w:t>ip install tensorflow</w:t>
      </w:r>
      <w:r w:rsidR="00E64637" w:rsidRPr="008D5AA1">
        <w:rPr>
          <w:rFonts w:asciiTheme="minorEastAsia" w:eastAsiaTheme="minorEastAsia" w:hAnsiTheme="minorEastAsia" w:hint="eastAsia"/>
          <w:lang w:eastAsia="zh-CN"/>
        </w:rPr>
        <w:t>-</w:t>
      </w:r>
      <w:r w:rsidR="00E64637" w:rsidRPr="008D5AA1">
        <w:rPr>
          <w:rFonts w:asciiTheme="minorEastAsia" w:eastAsiaTheme="minorEastAsia" w:hAnsiTheme="minorEastAsia"/>
        </w:rPr>
        <w:t>cpu</w:t>
      </w:r>
    </w:p>
    <w:p w14:paraId="348510EA" w14:textId="332A0C7A" w:rsidR="00B47B37" w:rsidRPr="008D5AA1" w:rsidRDefault="00B47B37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安装成功后输入</w:t>
      </w:r>
      <w:r w:rsidRPr="008D5AA1">
        <w:rPr>
          <w:rFonts w:asciiTheme="minorEastAsia" w:eastAsiaTheme="minorEastAsia" w:hAnsiTheme="minorEastAsia"/>
        </w:rPr>
        <w:t>Python，在终端中进入开发环境，输入以下命令导入TensorFlow，如果没有报错则安装成功。</w:t>
      </w:r>
    </w:p>
    <w:p w14:paraId="6FE6AE08" w14:textId="77777777" w:rsidR="00B47B37" w:rsidRPr="008D5AA1" w:rsidRDefault="00B47B37" w:rsidP="00B47B37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import tensorflow</w:t>
      </w:r>
    </w:p>
    <w:p w14:paraId="5ED769AF" w14:textId="794AC2D5" w:rsidR="001A5036" w:rsidRPr="008D5AA1" w:rsidRDefault="001A5036" w:rsidP="001A5036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 w:cs="Courier New"/>
          <w:sz w:val="18"/>
          <w:szCs w:val="18"/>
          <w:lang w:eastAsia="en-US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7C68D1D1" w14:textId="4242A04E" w:rsidR="00C454EC" w:rsidRPr="008D5AA1" w:rsidRDefault="00C454EC" w:rsidP="00C454EC">
      <w:pPr>
        <w:pStyle w:val="1"/>
        <w:rPr>
          <w:rFonts w:asciiTheme="minorEastAsia" w:eastAsiaTheme="minorEastAsia" w:hAnsiTheme="minorEastAsia"/>
        </w:rPr>
      </w:pPr>
      <w:bookmarkStart w:id="35" w:name="_Toc47345779"/>
      <w:r w:rsidRPr="008D5AA1">
        <w:rPr>
          <w:rFonts w:asciiTheme="minorEastAsia" w:eastAsiaTheme="minorEastAsia" w:hAnsiTheme="minorEastAsia"/>
        </w:rPr>
        <w:lastRenderedPageBreak/>
        <w:t>Ubuntu环境配置</w:t>
      </w:r>
      <w:bookmarkEnd w:id="35"/>
    </w:p>
    <w:p w14:paraId="110CB711" w14:textId="024B8867" w:rsidR="00C454EC" w:rsidRPr="008D5AA1" w:rsidRDefault="00C454EC" w:rsidP="00C454EC">
      <w:pPr>
        <w:pStyle w:val="2"/>
        <w:rPr>
          <w:rFonts w:asciiTheme="minorEastAsia" w:eastAsiaTheme="minorEastAsia" w:hAnsiTheme="minorEastAsia"/>
          <w:lang w:eastAsia="zh-CN"/>
        </w:rPr>
      </w:pPr>
      <w:bookmarkStart w:id="36" w:name="_Toc47345780"/>
      <w:r w:rsidRPr="008D5AA1">
        <w:rPr>
          <w:rFonts w:asciiTheme="minorEastAsia" w:eastAsiaTheme="minorEastAsia" w:hAnsiTheme="minorEastAsia"/>
          <w:lang w:eastAsia="zh-CN"/>
        </w:rPr>
        <w:t>Miniconda安装</w:t>
      </w:r>
      <w:bookmarkEnd w:id="36"/>
    </w:p>
    <w:p w14:paraId="59FD31C5" w14:textId="49AC6003" w:rsidR="00280958" w:rsidRPr="008D5AA1" w:rsidRDefault="00280958" w:rsidP="00B47B37">
      <w:pPr>
        <w:pStyle w:val="1f"/>
        <w:rPr>
          <w:rFonts w:asciiTheme="minorEastAsia" w:eastAsiaTheme="minorEastAsia" w:hAnsiTheme="minorEastAsia"/>
          <w:caps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从</w:t>
      </w:r>
      <w:r w:rsidRPr="008D5AA1">
        <w:rPr>
          <w:rFonts w:asciiTheme="minorEastAsia" w:eastAsiaTheme="minorEastAsia" w:hAnsiTheme="minorEastAsia" w:hint="eastAsia"/>
          <w:lang w:eastAsia="zh-CN"/>
        </w:rPr>
        <w:t>1</w:t>
      </w:r>
      <w:r w:rsidRPr="008D5AA1">
        <w:rPr>
          <w:rFonts w:asciiTheme="minorEastAsia" w:eastAsiaTheme="minorEastAsia" w:hAnsiTheme="minorEastAsia"/>
          <w:lang w:eastAsia="zh-CN"/>
        </w:rPr>
        <w:t>.1.2提供的链接下载Miniconda的</w:t>
      </w:r>
      <w:r w:rsidRPr="008D5AA1">
        <w:rPr>
          <w:rFonts w:asciiTheme="minorEastAsia" w:eastAsiaTheme="minorEastAsia" w:hAnsiTheme="minorEastAsia" w:hint="eastAsia"/>
          <w:lang w:eastAsia="zh-CN"/>
        </w:rPr>
        <w:t>Linux</w:t>
      </w:r>
      <w:r w:rsidRPr="008D5AA1">
        <w:rPr>
          <w:rFonts w:asciiTheme="minorEastAsia" w:eastAsiaTheme="minorEastAsia" w:hAnsiTheme="minorEastAsia"/>
          <w:lang w:eastAsia="zh-CN"/>
        </w:rPr>
        <w:t>版本对应的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由于官方源下载速度慢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实验所用安装包为清华源下载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带有x86_64的为</w:t>
      </w:r>
      <w:r w:rsidRPr="008D5AA1">
        <w:rPr>
          <w:rFonts w:asciiTheme="minorEastAsia" w:eastAsiaTheme="minorEastAsia" w:hAnsiTheme="minorEastAsia" w:hint="eastAsia"/>
          <w:lang w:eastAsia="zh-CN"/>
        </w:rPr>
        <w:t>6</w:t>
      </w:r>
      <w:r w:rsidRPr="008D5AA1">
        <w:rPr>
          <w:rFonts w:asciiTheme="minorEastAsia" w:eastAsiaTheme="minorEastAsia" w:hAnsiTheme="minorEastAsia"/>
          <w:lang w:eastAsia="zh-CN"/>
        </w:rPr>
        <w:t>4位安装包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74EC3EFC" w14:textId="4F346699" w:rsidR="00280958" w:rsidRPr="008D5AA1" w:rsidRDefault="00280958" w:rsidP="00B47B37">
      <w:pPr>
        <w:pStyle w:val="1f"/>
        <w:rPr>
          <w:rFonts w:asciiTheme="minorEastAsia" w:eastAsiaTheme="minorEastAsia" w:hAnsiTheme="minorEastAsia"/>
          <w:caps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850EA7A" wp14:editId="3B1AACEF">
            <wp:extent cx="5454000" cy="1601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2CF6" w14:textId="312A902F" w:rsidR="00B47B37" w:rsidRPr="008D5AA1" w:rsidRDefault="00B47B37" w:rsidP="00B47B37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</w:t>
      </w:r>
      <w:r w:rsidRPr="008D5AA1">
        <w:rPr>
          <w:rFonts w:asciiTheme="minorEastAsia" w:eastAsiaTheme="minorEastAsia" w:hAnsiTheme="minorEastAsia" w:hint="eastAsia"/>
        </w:rPr>
        <w:t>（Ubuntu）</w:t>
      </w:r>
      <w:r w:rsidRPr="008D5AA1">
        <w:rPr>
          <w:rFonts w:asciiTheme="minorEastAsia" w:eastAsiaTheme="minorEastAsia" w:hAnsiTheme="minorEastAsia"/>
        </w:rPr>
        <w:t>安装包下载界面</w:t>
      </w:r>
    </w:p>
    <w:p w14:paraId="7F7629D3" w14:textId="18ECD6C8" w:rsidR="008915AB" w:rsidRPr="008D5AA1" w:rsidRDefault="001A5036" w:rsidP="001F59DD">
      <w:pPr>
        <w:pStyle w:val="30"/>
        <w:numPr>
          <w:ilvl w:val="5"/>
          <w:numId w:val="19"/>
        </w:numPr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找到下载的文件，然后右击文件，点击Properties</w:t>
      </w:r>
      <w:r w:rsidR="00280958" w:rsidRPr="008D5AA1">
        <w:rPr>
          <w:rFonts w:asciiTheme="minorEastAsia" w:eastAsiaTheme="minorEastAsia" w:hAnsiTheme="minorEastAsia" w:hint="eastAsia"/>
        </w:rPr>
        <w:t>，然后点击permissions，下方执行那里</w:t>
      </w:r>
      <w:r w:rsidR="008915AB" w:rsidRPr="008D5AA1">
        <w:rPr>
          <w:rFonts w:asciiTheme="minorEastAsia" w:eastAsiaTheme="minorEastAsia" w:hAnsiTheme="minorEastAsia" w:hint="eastAsia"/>
        </w:rPr>
        <w:t>打勾，添加</w:t>
      </w:r>
      <w:r w:rsidR="00280958" w:rsidRPr="008D5AA1">
        <w:rPr>
          <w:rFonts w:asciiTheme="minorEastAsia" w:eastAsiaTheme="minorEastAsia" w:hAnsiTheme="minorEastAsia" w:hint="eastAsia"/>
        </w:rPr>
        <w:t>文件执行</w:t>
      </w:r>
      <w:r w:rsidR="008915AB" w:rsidRPr="008D5AA1">
        <w:rPr>
          <w:rFonts w:asciiTheme="minorEastAsia" w:eastAsiaTheme="minorEastAsia" w:hAnsiTheme="minorEastAsia" w:hint="eastAsia"/>
        </w:rPr>
        <w:t>权限</w:t>
      </w:r>
      <w:r w:rsidR="00280958" w:rsidRPr="008D5AA1">
        <w:rPr>
          <w:rFonts w:asciiTheme="minorEastAsia" w:eastAsiaTheme="minorEastAsia" w:hAnsiTheme="minorEastAsia" w:hint="eastAsia"/>
        </w:rPr>
        <w:t>。</w:t>
      </w:r>
    </w:p>
    <w:p w14:paraId="4F01FBFA" w14:textId="7EA5A7D2" w:rsidR="00280958" w:rsidRPr="008D5AA1" w:rsidRDefault="00280958" w:rsidP="0028095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342428BD" wp14:editId="64223786">
            <wp:extent cx="5454000" cy="3574696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EADF" w14:textId="74FAB32C" w:rsidR="00735A98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文件执行权限配置界面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4AE2BEBE" w14:textId="77777777" w:rsidR="00735A98" w:rsidRPr="008D5AA1" w:rsidRDefault="00735A98" w:rsidP="00735A98">
      <w:pPr>
        <w:pStyle w:val="1f"/>
        <w:rPr>
          <w:rFonts w:asciiTheme="minorEastAsia" w:eastAsiaTheme="minorEastAsia" w:hAnsiTheme="minorEastAsia"/>
          <w:lang w:eastAsia="zh-CN"/>
        </w:rPr>
      </w:pPr>
    </w:p>
    <w:p w14:paraId="732F7757" w14:textId="2B60B345" w:rsidR="008915AB" w:rsidRPr="008D5AA1" w:rsidRDefault="008915AB" w:rsidP="0028095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37CA3462" wp14:editId="63487708">
            <wp:extent cx="4648200" cy="4495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937F" w14:textId="781EA667" w:rsidR="00735A98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文件执行权限配置界面</w:t>
      </w:r>
    </w:p>
    <w:p w14:paraId="6E0B492B" w14:textId="2EEF7814" w:rsidR="008915AB" w:rsidRPr="008D5AA1" w:rsidRDefault="008915AB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在文件所在文件夹位置右击空白处，新建一个终端，如果使用普通用户登录，需要输入以下命令切换到bash模式。</w:t>
      </w:r>
    </w:p>
    <w:p w14:paraId="653F9528" w14:textId="207EB792" w:rsidR="00735A98" w:rsidRPr="008D5AA1" w:rsidRDefault="00735A98" w:rsidP="00735A98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bash</w:t>
      </w:r>
    </w:p>
    <w:p w14:paraId="12A0C5D1" w14:textId="1846840D" w:rsidR="00735A98" w:rsidRPr="008D5AA1" w:rsidRDefault="00735A98" w:rsidP="00735A9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64449A59" wp14:editId="36E227F1">
            <wp:extent cx="2628900" cy="1771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6CA4" w14:textId="5A4642FF" w:rsidR="00735A98" w:rsidRPr="008D5AA1" w:rsidRDefault="00735A98" w:rsidP="001F59DD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新建终端界面</w:t>
      </w:r>
    </w:p>
    <w:p w14:paraId="50F888ED" w14:textId="77777777" w:rsidR="001A5036" w:rsidRPr="008D5AA1" w:rsidRDefault="001A5036" w:rsidP="001A5036">
      <w:pPr>
        <w:pStyle w:val="1f"/>
        <w:rPr>
          <w:rFonts w:asciiTheme="minorEastAsia" w:eastAsiaTheme="minorEastAsia" w:hAnsiTheme="minorEastAsia"/>
        </w:rPr>
      </w:pPr>
    </w:p>
    <w:p w14:paraId="7CDA6DD4" w14:textId="541CDB39" w:rsidR="008915AB" w:rsidRPr="008D5AA1" w:rsidRDefault="008915AB" w:rsidP="00735A9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7212FE09" wp14:editId="5B7CA19A">
            <wp:extent cx="5454000" cy="361883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B55" w14:textId="0FEE8EE2" w:rsidR="00735A98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切换终端到bash模式</w:t>
      </w:r>
    </w:p>
    <w:p w14:paraId="176F7500" w14:textId="2DB428BC" w:rsidR="008915AB" w:rsidRPr="008D5AA1" w:rsidRDefault="008915AB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输入以下命令执行安装文件，红色部分以实际下载文件名称为准：</w:t>
      </w:r>
    </w:p>
    <w:p w14:paraId="5F9E2754" w14:textId="74C22D44" w:rsidR="008915AB" w:rsidRPr="008D5AA1" w:rsidRDefault="008915AB" w:rsidP="008915AB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>./</w:t>
      </w:r>
      <w:r w:rsidRPr="008D5AA1">
        <w:rPr>
          <w:rFonts w:asciiTheme="minorEastAsia" w:eastAsiaTheme="minorEastAsia" w:hAnsiTheme="minorEastAsia"/>
          <w:i/>
          <w:color w:val="FF0000"/>
        </w:rPr>
        <w:t>Miniconda3-py38_4.8.2-Linux-x86_64.sh</w:t>
      </w:r>
    </w:p>
    <w:p w14:paraId="738B8105" w14:textId="76026C33" w:rsidR="008915AB" w:rsidRPr="008D5AA1" w:rsidRDefault="008915AB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安装过程需要同意安装协议，默认为no，需要手动输入yes。</w:t>
      </w:r>
    </w:p>
    <w:p w14:paraId="55FDE380" w14:textId="71DDF5C6" w:rsidR="008915AB" w:rsidRPr="008D5AA1" w:rsidRDefault="008915AB" w:rsidP="008915A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6B2AAD21" wp14:editId="5A9D7A2F">
            <wp:extent cx="5454000" cy="3611478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5D21" w14:textId="5C1AD20C" w:rsidR="008915AB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lastRenderedPageBreak/>
        <w:t>同意安装协议界面</w:t>
      </w:r>
    </w:p>
    <w:p w14:paraId="1EC4785F" w14:textId="5A3317CA" w:rsidR="008915AB" w:rsidRPr="008D5AA1" w:rsidRDefault="00735A98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安装结束需要</w:t>
      </w:r>
      <w:r w:rsidR="008915AB" w:rsidRPr="008D5AA1">
        <w:rPr>
          <w:rFonts w:asciiTheme="minorEastAsia" w:eastAsiaTheme="minorEastAsia" w:hAnsiTheme="minorEastAsia" w:hint="eastAsia"/>
        </w:rPr>
        <w:t>输入yes初始化</w:t>
      </w:r>
      <w:r w:rsidR="00533F72" w:rsidRPr="008D5AA1">
        <w:rPr>
          <w:rFonts w:asciiTheme="minorEastAsia" w:eastAsiaTheme="minorEastAsia" w:hAnsiTheme="minorEastAsia" w:hint="eastAsia"/>
        </w:rPr>
        <w:t>M</w:t>
      </w:r>
      <w:r w:rsidR="008915AB" w:rsidRPr="008D5AA1">
        <w:rPr>
          <w:rFonts w:asciiTheme="minorEastAsia" w:eastAsiaTheme="minorEastAsia" w:hAnsiTheme="minorEastAsia" w:hint="eastAsia"/>
        </w:rPr>
        <w:t>iniconda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545B4F9A" w14:textId="33E85D84" w:rsidR="008915AB" w:rsidRPr="008D5AA1" w:rsidRDefault="008915AB" w:rsidP="008915AB">
      <w:pPr>
        <w:pStyle w:val="1f"/>
        <w:rPr>
          <w:rFonts w:asciiTheme="minorEastAsia" w:eastAsiaTheme="minorEastAsia" w:hAnsiTheme="minorEastAsia"/>
          <w:caps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745854E9" wp14:editId="64C5BA10">
            <wp:extent cx="5454000" cy="3618835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F120" w14:textId="164A0005" w:rsidR="00735A98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Miniconda初始化确认界面</w:t>
      </w:r>
    </w:p>
    <w:p w14:paraId="02D8A0B5" w14:textId="17582F5A" w:rsidR="008915AB" w:rsidRPr="008D5AA1" w:rsidRDefault="00735A98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完成以上操作后</w:t>
      </w:r>
      <w:r w:rsidR="00533F72" w:rsidRPr="008D5AA1">
        <w:rPr>
          <w:rFonts w:asciiTheme="minorEastAsia" w:eastAsiaTheme="minorEastAsia" w:hAnsiTheme="minorEastAsia" w:hint="eastAsia"/>
        </w:rPr>
        <w:t>M</w:t>
      </w:r>
      <w:r w:rsidR="00CF2FDC" w:rsidRPr="008D5AA1">
        <w:rPr>
          <w:rFonts w:asciiTheme="minorEastAsia" w:eastAsiaTheme="minorEastAsia" w:hAnsiTheme="minorEastAsia" w:hint="eastAsia"/>
        </w:rPr>
        <w:t>iniconda安装成功</w:t>
      </w:r>
      <w:r w:rsidRPr="008D5AA1">
        <w:rPr>
          <w:rFonts w:asciiTheme="minorEastAsia" w:eastAsiaTheme="minorEastAsia" w:hAnsiTheme="minorEastAsia" w:hint="eastAsia"/>
        </w:rPr>
        <w:t>，需要关闭当前终端，新建一个终端完成后续操作</w:t>
      </w:r>
      <w:r w:rsidR="00CF2FDC" w:rsidRPr="008D5AA1">
        <w:rPr>
          <w:rFonts w:asciiTheme="minorEastAsia" w:eastAsiaTheme="minorEastAsia" w:hAnsiTheme="minorEastAsia" w:hint="eastAsia"/>
        </w:rPr>
        <w:t>。</w:t>
      </w:r>
    </w:p>
    <w:p w14:paraId="458833A2" w14:textId="347C42DA" w:rsidR="00CF2FDC" w:rsidRPr="008D5AA1" w:rsidRDefault="00CF2FDC" w:rsidP="008915AB">
      <w:pPr>
        <w:pStyle w:val="1f"/>
        <w:rPr>
          <w:rFonts w:asciiTheme="minorEastAsia" w:eastAsiaTheme="minorEastAsia" w:hAnsiTheme="minorEastAsia"/>
          <w:caps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1E1D7F09" wp14:editId="4083D456">
            <wp:extent cx="5454000" cy="3248746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639" w14:textId="22BBE377" w:rsidR="00CF2FDC" w:rsidRPr="008D5AA1" w:rsidRDefault="00735A98" w:rsidP="00735A98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lastRenderedPageBreak/>
        <w:t>Miniconda安装完成界面</w:t>
      </w:r>
    </w:p>
    <w:p w14:paraId="26BC995B" w14:textId="1B18C982" w:rsidR="00C454EC" w:rsidRPr="008D5AA1" w:rsidRDefault="00C454EC" w:rsidP="00CF2FDC">
      <w:pPr>
        <w:pStyle w:val="2"/>
        <w:rPr>
          <w:rFonts w:asciiTheme="minorEastAsia" w:eastAsiaTheme="minorEastAsia" w:hAnsiTheme="minorEastAsia"/>
        </w:rPr>
      </w:pPr>
      <w:bookmarkStart w:id="37" w:name="_Toc47345781"/>
      <w:r w:rsidRPr="008D5AA1">
        <w:rPr>
          <w:rFonts w:asciiTheme="minorEastAsia" w:eastAsiaTheme="minorEastAsia" w:hAnsiTheme="minorEastAsia"/>
        </w:rPr>
        <w:t>创建虚拟环境</w:t>
      </w:r>
      <w:bookmarkEnd w:id="37"/>
    </w:p>
    <w:p w14:paraId="2F918ACE" w14:textId="75247BDE" w:rsidR="00735A98" w:rsidRPr="008D5AA1" w:rsidRDefault="00735A98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打开命令行窗口之后，输入以下命令创建虚拟环境，因为</w:t>
      </w:r>
      <w:r w:rsidRPr="008D5AA1">
        <w:rPr>
          <w:rFonts w:asciiTheme="minorEastAsia" w:eastAsiaTheme="minorEastAsia" w:hAnsiTheme="minorEastAsia"/>
        </w:rPr>
        <w:t>MindSpore和TensorFlow都需要大量的依赖包，如果安装在同一个环境可能会出现问题，所以需要为不同的框架创建不同的虚拟环境，输入以下命令分别为MindSpore和TensorFlow CPU版创建虚拟环境，如果Python版本不同会联网下载两个版本，指定3.7.5节省</w:t>
      </w:r>
      <w:r w:rsidR="00533F72" w:rsidRPr="008D5AA1">
        <w:rPr>
          <w:rFonts w:asciiTheme="minorEastAsia" w:eastAsiaTheme="minorEastAsia" w:hAnsiTheme="minorEastAsia"/>
        </w:rPr>
        <w:t>下载</w:t>
      </w:r>
      <w:r w:rsidRPr="008D5AA1">
        <w:rPr>
          <w:rFonts w:asciiTheme="minorEastAsia" w:eastAsiaTheme="minorEastAsia" w:hAnsiTheme="minorEastAsia"/>
        </w:rPr>
        <w:t>时间，创建过程需要输入y确认。</w:t>
      </w:r>
    </w:p>
    <w:p w14:paraId="293DD1F6" w14:textId="5AD07AAC" w:rsidR="00CF2FDC" w:rsidRPr="008D5AA1" w:rsidRDefault="00CF2FDC" w:rsidP="00CF2FDC">
      <w:pPr>
        <w:pStyle w:val="2f3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</w:rPr>
        <w:t>conda create –n MindSpore python</w:t>
      </w:r>
      <w:r w:rsidRPr="008D5AA1">
        <w:rPr>
          <w:rFonts w:asciiTheme="minorEastAsia" w:eastAsiaTheme="minorEastAsia" w:hAnsiTheme="minorEastAsia" w:hint="eastAsia"/>
          <w:lang w:eastAsia="zh-CN"/>
        </w:rPr>
        <w:t>==</w:t>
      </w:r>
      <w:r w:rsidRPr="008D5AA1">
        <w:rPr>
          <w:rFonts w:asciiTheme="minorEastAsia" w:eastAsiaTheme="minorEastAsia" w:hAnsiTheme="minorEastAsia"/>
        </w:rPr>
        <w:t>3.7.5</w:t>
      </w:r>
    </w:p>
    <w:p w14:paraId="199CC996" w14:textId="47CA3FB8" w:rsidR="00CF2FDC" w:rsidRPr="008D5AA1" w:rsidRDefault="00CF2FDC" w:rsidP="00CF2FD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conda create –n TensorFlow</w:t>
      </w:r>
      <w:r w:rsidRPr="008D5AA1">
        <w:rPr>
          <w:rFonts w:asciiTheme="minorEastAsia" w:eastAsiaTheme="minorEastAsia" w:hAnsiTheme="minorEastAsia" w:hint="eastAsia"/>
          <w:lang w:eastAsia="zh-CN"/>
        </w:rPr>
        <w:t>-</w:t>
      </w:r>
      <w:r w:rsidRPr="008D5AA1">
        <w:rPr>
          <w:rFonts w:asciiTheme="minorEastAsia" w:eastAsiaTheme="minorEastAsia" w:hAnsiTheme="minorEastAsia"/>
        </w:rPr>
        <w:t>CPU python</w:t>
      </w:r>
      <w:r w:rsidRPr="008D5AA1">
        <w:rPr>
          <w:rFonts w:asciiTheme="minorEastAsia" w:eastAsiaTheme="minorEastAsia" w:hAnsiTheme="minorEastAsia" w:hint="eastAsia"/>
          <w:lang w:eastAsia="zh-CN"/>
        </w:rPr>
        <w:t>==</w:t>
      </w:r>
      <w:r w:rsidRPr="008D5AA1">
        <w:rPr>
          <w:rFonts w:asciiTheme="minorEastAsia" w:eastAsiaTheme="minorEastAsia" w:hAnsiTheme="minorEastAsia"/>
        </w:rPr>
        <w:t>3.7.5</w:t>
      </w:r>
    </w:p>
    <w:p w14:paraId="34FB56CD" w14:textId="627C8C7E" w:rsidR="00CF2FDC" w:rsidRPr="008D5AA1" w:rsidRDefault="00CF2FDC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输入以下命令可以激活对应虚拟环境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7AB74801" w14:textId="7692D91F" w:rsidR="00CF2FDC" w:rsidRPr="008D5AA1" w:rsidRDefault="00CF2FDC" w:rsidP="00CF2FD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conda activate</w:t>
      </w:r>
      <w:r w:rsidRPr="008D5AA1">
        <w:rPr>
          <w:rFonts w:asciiTheme="minorEastAsia" w:eastAsiaTheme="minorEastAsia" w:hAnsiTheme="minorEastAsia"/>
          <w:i/>
          <w:color w:val="FF0000"/>
        </w:rPr>
        <w:t xml:space="preserve"> MindSpore</w:t>
      </w:r>
    </w:p>
    <w:p w14:paraId="20F7314F" w14:textId="5C5804D7" w:rsidR="00C454EC" w:rsidRPr="008D5AA1" w:rsidRDefault="00C454EC" w:rsidP="00CF2FDC">
      <w:pPr>
        <w:pStyle w:val="2"/>
        <w:rPr>
          <w:rFonts w:asciiTheme="minorEastAsia" w:eastAsiaTheme="minorEastAsia" w:hAnsiTheme="minorEastAsia"/>
        </w:rPr>
      </w:pPr>
      <w:bookmarkStart w:id="38" w:name="_Toc47345782"/>
      <w:r w:rsidRPr="008D5AA1">
        <w:rPr>
          <w:rFonts w:asciiTheme="minorEastAsia" w:eastAsiaTheme="minorEastAsia" w:hAnsiTheme="minorEastAsia"/>
        </w:rPr>
        <w:t>Pip换源</w:t>
      </w:r>
      <w:bookmarkEnd w:id="38"/>
    </w:p>
    <w:p w14:paraId="2F96739B" w14:textId="6D6A00EA" w:rsidR="00CF2FDC" w:rsidRPr="008D5AA1" w:rsidRDefault="00CF2FDC" w:rsidP="00CF2FDC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Python可以通过pip和conda两种方式来安装包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但是两者所安装的包并不完全兼容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在实际使用过程中建议只选择一种方式来安装包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本实验使用的是pip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但是由于pip的官方源在国外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直连速度</w:t>
      </w:r>
      <w:r w:rsidRPr="008D5AA1">
        <w:rPr>
          <w:rFonts w:asciiTheme="minorEastAsia" w:eastAsiaTheme="minorEastAsia" w:hAnsiTheme="minorEastAsia" w:hint="eastAsia"/>
          <w:lang w:eastAsia="zh-CN"/>
        </w:rPr>
        <w:t>较慢，因此需要换为国内的镜像源</w:t>
      </w:r>
      <w:r w:rsidR="000F3590" w:rsidRPr="008D5AA1">
        <w:rPr>
          <w:rFonts w:asciiTheme="minorEastAsia" w:eastAsiaTheme="minorEastAsia" w:hAnsiTheme="minorEastAsia" w:hint="eastAsia"/>
          <w:lang w:eastAsia="zh-CN"/>
        </w:rPr>
        <w:t>，</w:t>
      </w:r>
      <w:r w:rsidR="00FC2B0E" w:rsidRPr="008D5AA1">
        <w:rPr>
          <w:rFonts w:asciiTheme="minorEastAsia" w:eastAsiaTheme="minorEastAsia" w:hAnsiTheme="minorEastAsia" w:hint="eastAsia"/>
          <w:lang w:eastAsia="zh-CN"/>
        </w:rPr>
        <w:t>Ubuntu系统本身也需要换源，</w:t>
      </w:r>
      <w:r w:rsidR="004D73B1" w:rsidRPr="008D5AA1">
        <w:rPr>
          <w:rFonts w:asciiTheme="minorEastAsia" w:eastAsiaTheme="minorEastAsia" w:hAnsiTheme="minorEastAsia" w:hint="eastAsia"/>
          <w:lang w:eastAsia="zh-CN"/>
        </w:rPr>
        <w:t>这里默认系统已经完成换源设置，可参考实验手册《Windows安装Ubuntu</w:t>
      </w:r>
      <w:r w:rsidR="004D73B1" w:rsidRPr="008D5AA1">
        <w:rPr>
          <w:rFonts w:asciiTheme="minorEastAsia" w:eastAsiaTheme="minorEastAsia" w:hAnsiTheme="minorEastAsia"/>
          <w:lang w:eastAsia="zh-CN"/>
        </w:rPr>
        <w:t>18.04.4虚拟机实验手册</w:t>
      </w:r>
      <w:r w:rsidR="004D73B1" w:rsidRPr="008D5AA1">
        <w:rPr>
          <w:rFonts w:asciiTheme="minorEastAsia" w:eastAsiaTheme="minorEastAsia" w:hAnsiTheme="minorEastAsia" w:hint="eastAsia"/>
          <w:lang w:eastAsia="zh-CN"/>
        </w:rPr>
        <w:t>》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323ED5A2" w14:textId="4906903B" w:rsidR="00CF2FDC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新建一个终端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然后逐行输入以下命令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更新索引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安装vim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BD7F86F" w14:textId="76A7D0EA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sudo apt</w:t>
      </w:r>
      <w:r w:rsidRPr="008D5AA1">
        <w:rPr>
          <w:rFonts w:asciiTheme="minorEastAsia" w:eastAsiaTheme="minorEastAsia" w:hAnsiTheme="minorEastAsia" w:hint="eastAsia"/>
          <w:lang w:eastAsia="zh-CN"/>
        </w:rPr>
        <w:t>-</w:t>
      </w:r>
      <w:r w:rsidRPr="008D5AA1">
        <w:rPr>
          <w:rFonts w:asciiTheme="minorEastAsia" w:eastAsiaTheme="minorEastAsia" w:hAnsiTheme="minorEastAsia"/>
        </w:rPr>
        <w:t>get update</w:t>
      </w:r>
    </w:p>
    <w:p w14:paraId="16B1F902" w14:textId="5DE1B516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sudo apt-get install vim</w:t>
      </w:r>
    </w:p>
    <w:p w14:paraId="78D824BB" w14:textId="08687DE9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依次输入以下命令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创建并编辑pip配置文件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0865AB58" w14:textId="77777777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mkdir ~/.pip/</w:t>
      </w:r>
    </w:p>
    <w:p w14:paraId="3F6B15C7" w14:textId="77777777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touch ~/.pip/pip.conf</w:t>
      </w:r>
    </w:p>
    <w:p w14:paraId="2BB300AE" w14:textId="0A2F3FB9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vim ~/.pip/pip.conf</w:t>
      </w:r>
    </w:p>
    <w:p w14:paraId="24C208BD" w14:textId="1DBE9FBE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按i键进入编辑模式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然后将以下内容拷贝到文件中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随后按Esc键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然后输入</w:t>
      </w:r>
      <w:r w:rsidRPr="008D5AA1">
        <w:rPr>
          <w:rFonts w:asciiTheme="minorEastAsia" w:eastAsiaTheme="minorEastAsia" w:hAnsiTheme="minorEastAsia" w:hint="eastAsia"/>
        </w:rPr>
        <w:t>：，</w:t>
      </w:r>
      <w:r w:rsidRPr="008D5AA1">
        <w:rPr>
          <w:rFonts w:asciiTheme="minorEastAsia" w:eastAsiaTheme="minorEastAsia" w:hAnsiTheme="minorEastAsia"/>
        </w:rPr>
        <w:t>再输入wq</w:t>
      </w:r>
      <w:r w:rsidRPr="008D5AA1">
        <w:rPr>
          <w:rFonts w:asciiTheme="minorEastAsia" w:eastAsiaTheme="minorEastAsia" w:hAnsiTheme="minorEastAsia" w:hint="eastAsia"/>
        </w:rPr>
        <w:t>！</w:t>
      </w:r>
      <w:r w:rsidRPr="008D5AA1">
        <w:rPr>
          <w:rFonts w:asciiTheme="minorEastAsia" w:eastAsiaTheme="minorEastAsia" w:hAnsiTheme="minorEastAsia"/>
        </w:rPr>
        <w:t>保存并退出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4D88883F" w14:textId="77777777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[global]</w:t>
      </w:r>
      <w:r w:rsidRPr="008D5AA1">
        <w:rPr>
          <w:rFonts w:asciiTheme="minorEastAsia" w:eastAsiaTheme="minorEastAsia" w:hAnsiTheme="minorEastAsia" w:hint="eastAsia"/>
        </w:rPr>
        <w:br/>
        <w:t>index-url = https://mirrors.huaweicloud.com/repository/pypi/simple</w:t>
      </w:r>
      <w:r w:rsidRPr="008D5AA1">
        <w:rPr>
          <w:rFonts w:asciiTheme="minorEastAsia" w:eastAsiaTheme="minorEastAsia" w:hAnsiTheme="minorEastAsia" w:hint="eastAsia"/>
        </w:rPr>
        <w:br/>
        <w:t>trusted-host = mirrors.huaweicloud.com</w:t>
      </w:r>
      <w:r w:rsidRPr="008D5AA1">
        <w:rPr>
          <w:rFonts w:asciiTheme="minorEastAsia" w:eastAsiaTheme="minorEastAsia" w:hAnsiTheme="minorEastAsia" w:hint="eastAsia"/>
        </w:rPr>
        <w:br/>
        <w:t>timeout = 120</w:t>
      </w:r>
    </w:p>
    <w:p w14:paraId="5C19CF6F" w14:textId="19245683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更多Python换源的内容可参考以下链接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7E8B782C" w14:textId="77777777" w:rsidR="004D73B1" w:rsidRPr="008D5AA1" w:rsidRDefault="008D5AA1" w:rsidP="004D73B1">
      <w:pPr>
        <w:pStyle w:val="2f3"/>
        <w:rPr>
          <w:rFonts w:asciiTheme="minorEastAsia" w:eastAsiaTheme="minorEastAsia" w:hAnsiTheme="minorEastAsia"/>
        </w:rPr>
      </w:pPr>
      <w:hyperlink r:id="rId61" w:history="1">
        <w:r w:rsidR="004D73B1" w:rsidRPr="008D5AA1">
          <w:rPr>
            <w:rFonts w:asciiTheme="minorEastAsia" w:eastAsiaTheme="minorEastAsia" w:hAnsiTheme="minorEastAsia"/>
          </w:rPr>
          <w:t>https://mirrors.huaweicloud.com/</w:t>
        </w:r>
      </w:hyperlink>
    </w:p>
    <w:p w14:paraId="3C489275" w14:textId="6B809F5C" w:rsidR="004D73B1" w:rsidRPr="008D5AA1" w:rsidRDefault="004D73B1" w:rsidP="004D73B1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406E78D8" wp14:editId="691ECA03">
            <wp:extent cx="5454000" cy="280452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EB89" w14:textId="5DE879D3" w:rsidR="00533F72" w:rsidRPr="008D5AA1" w:rsidRDefault="00533F72" w:rsidP="00533F72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华为开源镜像站界面</w:t>
      </w:r>
    </w:p>
    <w:p w14:paraId="384BFDF5" w14:textId="651B91F8" w:rsidR="00C454EC" w:rsidRPr="008D5AA1" w:rsidRDefault="00C454EC" w:rsidP="004D73B1">
      <w:pPr>
        <w:pStyle w:val="2"/>
        <w:rPr>
          <w:rFonts w:asciiTheme="minorEastAsia" w:eastAsiaTheme="minorEastAsia" w:hAnsiTheme="minorEastAsia"/>
        </w:rPr>
      </w:pPr>
      <w:bookmarkStart w:id="39" w:name="_Toc47345783"/>
      <w:r w:rsidRPr="008D5AA1">
        <w:rPr>
          <w:rFonts w:asciiTheme="minorEastAsia" w:eastAsiaTheme="minorEastAsia" w:hAnsiTheme="minorEastAsia"/>
        </w:rPr>
        <w:t>安装MindSpore</w:t>
      </w:r>
      <w:bookmarkEnd w:id="39"/>
    </w:p>
    <w:p w14:paraId="4F5EDB51" w14:textId="77777777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新建一个命令行窗口，输入以下命令激活MindSpore安装虚拟环境。</w:t>
      </w:r>
    </w:p>
    <w:p w14:paraId="051083BA" w14:textId="77777777" w:rsidR="004D73B1" w:rsidRPr="008D5AA1" w:rsidRDefault="004D73B1" w:rsidP="004D73B1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/>
          <w:i/>
          <w:color w:val="FF0000"/>
        </w:rPr>
        <w:t>MindSpore</w:t>
      </w:r>
    </w:p>
    <w:p w14:paraId="659A2D1E" w14:textId="77777777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输入以下命令安装MindSpore 0.5版本</w:t>
      </w:r>
      <w:r w:rsidRPr="008D5AA1">
        <w:rPr>
          <w:rFonts w:asciiTheme="minorEastAsia" w:eastAsiaTheme="minorEastAsia" w:hAnsiTheme="minorEastAsia" w:hint="eastAsia"/>
        </w:rPr>
        <w:t>，因为版本更新较快，可以参考官网安装不同的版本：</w:t>
      </w:r>
      <w:hyperlink r:id="rId62" w:history="1">
        <w:r w:rsidRPr="008D5AA1">
          <w:rPr>
            <w:rStyle w:val="af"/>
            <w:rFonts w:asciiTheme="minorEastAsia" w:eastAsiaTheme="minorEastAsia" w:hAnsiTheme="minorEastAsia"/>
          </w:rPr>
          <w:t>https://www.mindspore.cn/install</w:t>
        </w:r>
      </w:hyperlink>
      <w:r w:rsidRPr="008D5AA1">
        <w:rPr>
          <w:rFonts w:asciiTheme="minorEastAsia" w:eastAsiaTheme="minorEastAsia" w:hAnsiTheme="minorEastAsia" w:hint="eastAsia"/>
        </w:rPr>
        <w:t>。</w:t>
      </w:r>
    </w:p>
    <w:p w14:paraId="33EDF67E" w14:textId="7348E385" w:rsidR="004D73B1" w:rsidRPr="008D5AA1" w:rsidRDefault="004D73B1" w:rsidP="004D73B1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 xml:space="preserve">pip install </w:t>
      </w:r>
      <w:hyperlink r:id="rId63" w:history="1">
        <w:r w:rsidRPr="008D5AA1">
          <w:rPr>
            <w:rStyle w:val="af"/>
            <w:rFonts w:asciiTheme="minorEastAsia" w:eastAsiaTheme="minorEastAsia" w:hAnsiTheme="minorEastAsia"/>
            <w:shd w:val="clear" w:color="auto" w:fill="FFFFFF"/>
          </w:rPr>
          <w:t>https://ms-release.obs.cn-north-4.myhuaweicloud.com/0.5.0-beta/MindSpore/cpu/ubuntu_x86/mindspore-0.5.0-cp37-cp37m-linux_x86_64.whl</w:t>
        </w:r>
      </w:hyperlink>
    </w:p>
    <w:p w14:paraId="312561D0" w14:textId="4B160202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安装成功后输入Python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在命令行中进入开发环境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输入以下命令导入MindSpore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如果没有报错则安装成功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4D34216B" w14:textId="776DFDF4" w:rsidR="00E64637" w:rsidRPr="008D5AA1" w:rsidRDefault="00E64637" w:rsidP="00E6463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注意</w:t>
      </w:r>
      <w:r w:rsidRPr="008D5AA1">
        <w:rPr>
          <w:rFonts w:asciiTheme="minorEastAsia" w:eastAsiaTheme="minorEastAsia" w:hAnsiTheme="minorEastAsia" w:hint="eastAsia"/>
          <w:lang w:eastAsia="zh-CN"/>
        </w:rPr>
        <w:t>：由于</w:t>
      </w:r>
      <w:r w:rsidRPr="008D5AA1">
        <w:rPr>
          <w:rFonts w:asciiTheme="minorEastAsia" w:eastAsiaTheme="minorEastAsia" w:hAnsiTheme="minorEastAsia" w:hint="eastAsia"/>
        </w:rPr>
        <w:t>G</w:t>
      </w:r>
      <w:r w:rsidRPr="008D5AA1">
        <w:rPr>
          <w:rFonts w:asciiTheme="minorEastAsia" w:eastAsiaTheme="minorEastAsia" w:hAnsiTheme="minorEastAsia"/>
        </w:rPr>
        <w:t>LIBC包的依赖问题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</w:rPr>
        <w:t>ubuntu16.04系统不支持mindspore需要ubuntu18以上的版本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5D38C33C" w14:textId="4E4D55C9" w:rsidR="004D73B1" w:rsidRPr="008D5AA1" w:rsidRDefault="004D73B1" w:rsidP="004D73B1">
      <w:pPr>
        <w:pStyle w:val="2f3"/>
        <w:rPr>
          <w:rFonts w:asciiTheme="minorEastAsia" w:eastAsiaTheme="minorEastAsia" w:hAnsiTheme="minorEastAsia"/>
          <w:color w:val="212529"/>
          <w:sz w:val="21"/>
          <w:szCs w:val="21"/>
        </w:rPr>
      </w:pPr>
      <w:r w:rsidRPr="008D5AA1">
        <w:rPr>
          <w:rFonts w:asciiTheme="minorEastAsia" w:eastAsiaTheme="minorEastAsia" w:hAnsiTheme="minorEastAsia"/>
        </w:rPr>
        <w:t>import mindspore</w:t>
      </w:r>
    </w:p>
    <w:p w14:paraId="37BEA5A4" w14:textId="00903B9F" w:rsidR="00C454EC" w:rsidRPr="008D5AA1" w:rsidRDefault="00C454EC" w:rsidP="00C454EC">
      <w:pPr>
        <w:pStyle w:val="3"/>
        <w:rPr>
          <w:rFonts w:asciiTheme="minorEastAsia" w:eastAsiaTheme="minorEastAsia" w:hAnsiTheme="minorEastAsia"/>
        </w:rPr>
      </w:pPr>
      <w:bookmarkStart w:id="40" w:name="_Toc47345784"/>
      <w:r w:rsidRPr="008D5AA1">
        <w:rPr>
          <w:rFonts w:asciiTheme="minorEastAsia" w:eastAsiaTheme="minorEastAsia" w:hAnsiTheme="minorEastAsia"/>
        </w:rPr>
        <w:t>安装TensorFlow CPU版</w:t>
      </w:r>
      <w:bookmarkEnd w:id="40"/>
    </w:p>
    <w:p w14:paraId="36F7B751" w14:textId="77777777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建一个命令行窗口，输入以下命令激活MindSpore安装虚拟环境。</w:t>
      </w:r>
    </w:p>
    <w:p w14:paraId="58407C62" w14:textId="77777777" w:rsidR="004D73B1" w:rsidRPr="008D5AA1" w:rsidRDefault="004D73B1" w:rsidP="004D73B1">
      <w:pPr>
        <w:pStyle w:val="2f3"/>
        <w:rPr>
          <w:rFonts w:asciiTheme="minorEastAsia" w:eastAsiaTheme="minorEastAsia" w:hAnsiTheme="minorEastAsia"/>
          <w:i/>
          <w:color w:val="FF0000"/>
        </w:rPr>
      </w:pPr>
      <w:r w:rsidRPr="008D5AA1">
        <w:rPr>
          <w:rFonts w:asciiTheme="minorEastAsia" w:eastAsiaTheme="minorEastAsia" w:hAnsiTheme="minorEastAsia"/>
        </w:rPr>
        <w:t xml:space="preserve">activate </w:t>
      </w:r>
      <w:r w:rsidRPr="008D5AA1">
        <w:rPr>
          <w:rFonts w:asciiTheme="minorEastAsia" w:eastAsiaTheme="minorEastAsia" w:hAnsiTheme="minorEastAsia" w:hint="eastAsia"/>
          <w:i/>
          <w:color w:val="FF0000"/>
          <w:lang w:eastAsia="zh-CN"/>
        </w:rPr>
        <w:t>TensorFlow-</w:t>
      </w:r>
      <w:r w:rsidRPr="008D5AA1">
        <w:rPr>
          <w:rFonts w:asciiTheme="minorEastAsia" w:eastAsiaTheme="minorEastAsia" w:hAnsiTheme="minorEastAsia"/>
          <w:i/>
          <w:color w:val="FF0000"/>
        </w:rPr>
        <w:t>CPU</w:t>
      </w:r>
    </w:p>
    <w:p w14:paraId="3CF0B343" w14:textId="3A966CF8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输入以下命令安装TensorFlow最新版本</w:t>
      </w:r>
      <w:r w:rsidRPr="008D5AA1">
        <w:rPr>
          <w:rFonts w:asciiTheme="minorEastAsia" w:eastAsiaTheme="minorEastAsia" w:hAnsiTheme="minorEastAsia" w:hint="eastAsia"/>
        </w:rPr>
        <w:t>，如果实验需要指定版本的TensorFlow，可以输入第二行命令指定版本，可以参考官网安装介绍：</w:t>
      </w:r>
      <w:hyperlink r:id="rId64" w:history="1">
        <w:r w:rsidRPr="008D5AA1">
          <w:rPr>
            <w:rStyle w:val="af"/>
            <w:rFonts w:asciiTheme="minorEastAsia" w:eastAsiaTheme="minorEastAsia" w:hAnsiTheme="minorEastAsia"/>
          </w:rPr>
          <w:t>https://tensorflow.google.cn/install</w:t>
        </w:r>
      </w:hyperlink>
    </w:p>
    <w:p w14:paraId="7919EE3F" w14:textId="4747C270" w:rsidR="004D73B1" w:rsidRPr="008D5AA1" w:rsidRDefault="004D73B1" w:rsidP="004D73B1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>pip install tensorflow</w:t>
      </w:r>
      <w:r w:rsidR="00E64637"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-</w:t>
      </w:r>
      <w:r w:rsidR="00E64637" w:rsidRPr="008D5AA1">
        <w:rPr>
          <w:rFonts w:asciiTheme="minorEastAsia" w:eastAsiaTheme="minorEastAsia" w:hAnsiTheme="minorEastAsia"/>
          <w:shd w:val="clear" w:color="auto" w:fill="FFFFFF"/>
        </w:rPr>
        <w:t>cpu</w:t>
      </w:r>
    </w:p>
    <w:p w14:paraId="72D5F014" w14:textId="5B6AA87F" w:rsidR="004D73B1" w:rsidRPr="008D5AA1" w:rsidRDefault="004D73B1" w:rsidP="004D73B1">
      <w:pPr>
        <w:pStyle w:val="2f3"/>
        <w:rPr>
          <w:rFonts w:asciiTheme="minorEastAsia" w:eastAsiaTheme="minorEastAsia" w:hAnsiTheme="minorEastAsia"/>
          <w:shd w:val="clear" w:color="auto" w:fill="FFFFFF"/>
        </w:rPr>
      </w:pPr>
      <w:r w:rsidRPr="008D5AA1">
        <w:rPr>
          <w:rFonts w:asciiTheme="minorEastAsia" w:eastAsiaTheme="minorEastAsia" w:hAnsiTheme="minorEastAsia"/>
          <w:shd w:val="clear" w:color="auto" w:fill="FFFFFF"/>
        </w:rPr>
        <w:t>pip install tensorflow</w:t>
      </w:r>
      <w:r w:rsidR="00E64637"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-</w:t>
      </w:r>
      <w:r w:rsidR="00E64637" w:rsidRPr="008D5AA1">
        <w:rPr>
          <w:rFonts w:asciiTheme="minorEastAsia" w:eastAsiaTheme="minorEastAsia" w:hAnsiTheme="minorEastAsia"/>
          <w:shd w:val="clear" w:color="auto" w:fill="FFFFFF"/>
        </w:rPr>
        <w:t>cpu</w:t>
      </w:r>
      <w:r w:rsidRPr="008D5AA1">
        <w:rPr>
          <w:rFonts w:asciiTheme="minorEastAsia" w:eastAsiaTheme="minorEastAsia" w:hAnsiTheme="minorEastAsia" w:hint="eastAsia"/>
          <w:shd w:val="clear" w:color="auto" w:fill="FFFFFF"/>
          <w:lang w:eastAsia="zh-CN"/>
        </w:rPr>
        <w:t>==</w:t>
      </w:r>
      <w:r w:rsidRPr="008D5AA1">
        <w:rPr>
          <w:rFonts w:asciiTheme="minorEastAsia" w:eastAsiaTheme="minorEastAsia" w:hAnsiTheme="minorEastAsia"/>
          <w:shd w:val="clear" w:color="auto" w:fill="FFFFFF"/>
        </w:rPr>
        <w:t>2.1</w:t>
      </w:r>
      <w:hyperlink r:id="rId65" w:history="1"/>
    </w:p>
    <w:p w14:paraId="14681F96" w14:textId="77777777" w:rsidR="004D73B1" w:rsidRPr="008D5AA1" w:rsidRDefault="004D73B1" w:rsidP="004D73B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安装成功后输入Python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在命令行中进入开发环境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输入以下命令导入</w:t>
      </w:r>
      <w:r w:rsidRPr="008D5AA1">
        <w:rPr>
          <w:rFonts w:asciiTheme="minorEastAsia" w:eastAsiaTheme="minorEastAsia" w:hAnsiTheme="minorEastAsia" w:hint="eastAsia"/>
        </w:rPr>
        <w:t>TensorFlow，</w:t>
      </w:r>
      <w:r w:rsidRPr="008D5AA1">
        <w:rPr>
          <w:rFonts w:asciiTheme="minorEastAsia" w:eastAsiaTheme="minorEastAsia" w:hAnsiTheme="minorEastAsia"/>
        </w:rPr>
        <w:t>如果没有报错则安装成功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07E0CC3A" w14:textId="36E89925" w:rsidR="004D73B1" w:rsidRPr="008D5AA1" w:rsidRDefault="004D73B1" w:rsidP="004D73B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import tensorflow</w:t>
      </w:r>
    </w:p>
    <w:p w14:paraId="106B9DA5" w14:textId="0A5ED879" w:rsidR="00533F72" w:rsidRPr="008D5AA1" w:rsidRDefault="00533F72" w:rsidP="00533F72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 w:cs="Courier New"/>
          <w:sz w:val="18"/>
          <w:szCs w:val="18"/>
          <w:lang w:eastAsia="en-US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2966CACD" w14:textId="380A13B0" w:rsidR="004811A2" w:rsidRPr="008D5AA1" w:rsidRDefault="004811A2" w:rsidP="004811A2">
      <w:pPr>
        <w:pStyle w:val="1"/>
        <w:rPr>
          <w:rFonts w:asciiTheme="minorEastAsia" w:eastAsiaTheme="minorEastAsia" w:hAnsiTheme="minorEastAsia"/>
        </w:rPr>
      </w:pPr>
      <w:bookmarkStart w:id="41" w:name="_Toc47345785"/>
      <w:r w:rsidRPr="008D5AA1">
        <w:rPr>
          <w:rFonts w:asciiTheme="minorEastAsia" w:eastAsiaTheme="minorEastAsia" w:hAnsiTheme="minorEastAsia"/>
        </w:rPr>
        <w:lastRenderedPageBreak/>
        <w:t>本地IDE使用配置</w:t>
      </w:r>
      <w:bookmarkEnd w:id="41"/>
    </w:p>
    <w:p w14:paraId="3BBE9F11" w14:textId="457A4F7D" w:rsidR="00C454EC" w:rsidRPr="008D5AA1" w:rsidRDefault="00C454EC" w:rsidP="00C454EC">
      <w:pPr>
        <w:pStyle w:val="2"/>
        <w:rPr>
          <w:rFonts w:asciiTheme="minorEastAsia" w:eastAsiaTheme="minorEastAsia" w:hAnsiTheme="minorEastAsia"/>
          <w:lang w:eastAsia="zh-CN"/>
        </w:rPr>
      </w:pPr>
      <w:bookmarkStart w:id="42" w:name="_Toc47345786"/>
      <w:r w:rsidRPr="008D5AA1">
        <w:rPr>
          <w:rFonts w:asciiTheme="minorEastAsia" w:eastAsiaTheme="minorEastAsia" w:hAnsiTheme="minorEastAsia"/>
          <w:lang w:eastAsia="zh-CN"/>
        </w:rPr>
        <w:t>Jupyter notebook配置</w:t>
      </w:r>
      <w:bookmarkEnd w:id="42"/>
    </w:p>
    <w:p w14:paraId="7527BD2F" w14:textId="11EF0F03" w:rsidR="00DA2493" w:rsidRPr="008D5AA1" w:rsidRDefault="004D73B1" w:rsidP="00DA249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Jupyter notebook通过终端</w:t>
      </w:r>
      <w:r w:rsidRPr="008D5AA1">
        <w:rPr>
          <w:rFonts w:asciiTheme="minorEastAsia" w:eastAsiaTheme="minorEastAsia" w:hAnsiTheme="minorEastAsia" w:hint="eastAsia"/>
        </w:rPr>
        <w:t>（命令行）启动，然后通过浏览器编辑代码，对于不同的操作系统差异不大，这部分内容适用于Windows、MacOS、Ubuntu。</w:t>
      </w:r>
    </w:p>
    <w:p w14:paraId="1603CCBC" w14:textId="19F2F04C" w:rsidR="00DA2493" w:rsidRPr="008D5AA1" w:rsidRDefault="00DA2493" w:rsidP="00DA2493">
      <w:pPr>
        <w:pStyle w:val="3"/>
        <w:rPr>
          <w:rFonts w:asciiTheme="minorEastAsia" w:eastAsiaTheme="minorEastAsia" w:hAnsiTheme="minorEastAsia"/>
        </w:rPr>
      </w:pPr>
      <w:bookmarkStart w:id="43" w:name="_Toc47345787"/>
      <w:r w:rsidRPr="008D5AA1">
        <w:rPr>
          <w:rFonts w:asciiTheme="minorEastAsia" w:eastAsiaTheme="minorEastAsia" w:hAnsiTheme="minorEastAsia"/>
        </w:rPr>
        <w:t>Jupyter notebook安装</w:t>
      </w:r>
      <w:bookmarkEnd w:id="43"/>
    </w:p>
    <w:p w14:paraId="1B1FA435" w14:textId="0D62C414" w:rsidR="004D73B1" w:rsidRPr="008D5AA1" w:rsidRDefault="00A1709C" w:rsidP="00A1709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在任意位置启动一个终端</w:t>
      </w:r>
      <w:r w:rsidRPr="008D5AA1">
        <w:rPr>
          <w:rFonts w:asciiTheme="minorEastAsia" w:eastAsiaTheme="minorEastAsia" w:hAnsiTheme="minorEastAsia" w:hint="eastAsia"/>
        </w:rPr>
        <w:t>（命令行），然后输入以下命令激活miniconda的base环境：</w:t>
      </w:r>
    </w:p>
    <w:p w14:paraId="42F2C8C0" w14:textId="18C6132A" w:rsidR="00A1709C" w:rsidRPr="008D5AA1" w:rsidRDefault="00A1709C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  <w:lang w:eastAsia="zh-CN"/>
        </w:rPr>
        <w:t>#</w:t>
      </w:r>
      <w:r w:rsidRPr="008D5AA1">
        <w:rPr>
          <w:rFonts w:asciiTheme="minorEastAsia" w:eastAsiaTheme="minorEastAsia" w:hAnsiTheme="minorEastAsia"/>
        </w:rPr>
        <w:t>Windows</w:t>
      </w:r>
    </w:p>
    <w:p w14:paraId="2108F3B5" w14:textId="5F26B646" w:rsidR="00A1709C" w:rsidRPr="008D5AA1" w:rsidRDefault="000227C6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a</w:t>
      </w:r>
      <w:r w:rsidR="00A1709C" w:rsidRPr="008D5AA1">
        <w:rPr>
          <w:rFonts w:asciiTheme="minorEastAsia" w:eastAsiaTheme="minorEastAsia" w:hAnsiTheme="minorEastAsia"/>
        </w:rPr>
        <w:t>ctivate</w:t>
      </w:r>
    </w:p>
    <w:p w14:paraId="01D9E464" w14:textId="3701CAF2" w:rsidR="00A1709C" w:rsidRPr="008D5AA1" w:rsidRDefault="00A1709C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  <w:lang w:eastAsia="zh-CN"/>
        </w:rPr>
        <w:t>#</w:t>
      </w:r>
      <w:r w:rsidRPr="008D5AA1">
        <w:rPr>
          <w:rFonts w:asciiTheme="minorEastAsia" w:eastAsiaTheme="minorEastAsia" w:hAnsiTheme="minorEastAsia"/>
        </w:rPr>
        <w:t>MacOS</w:t>
      </w:r>
      <w:r w:rsidRPr="008D5AA1">
        <w:rPr>
          <w:rFonts w:asciiTheme="minorEastAsia" w:eastAsiaTheme="minorEastAsia" w:hAnsiTheme="minorEastAsia" w:hint="eastAsia"/>
          <w:lang w:eastAsia="zh-CN"/>
        </w:rPr>
        <w:t>、</w:t>
      </w:r>
      <w:r w:rsidRPr="008D5AA1">
        <w:rPr>
          <w:rFonts w:asciiTheme="minorEastAsia" w:eastAsiaTheme="minorEastAsia" w:hAnsiTheme="minorEastAsia"/>
        </w:rPr>
        <w:t>Ubuntu</w:t>
      </w:r>
    </w:p>
    <w:p w14:paraId="2EE66C65" w14:textId="013DFBB4" w:rsidR="00A1709C" w:rsidRPr="008D5AA1" w:rsidRDefault="000227C6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c</w:t>
      </w:r>
      <w:r w:rsidR="00A1709C" w:rsidRPr="008D5AA1">
        <w:rPr>
          <w:rFonts w:asciiTheme="minorEastAsia" w:eastAsiaTheme="minorEastAsia" w:hAnsiTheme="minorEastAsia"/>
        </w:rPr>
        <w:t>onda activate</w:t>
      </w:r>
    </w:p>
    <w:p w14:paraId="159F528D" w14:textId="04621CE5" w:rsidR="007A2C10" w:rsidRPr="008D5AA1" w:rsidRDefault="00A1709C" w:rsidP="001F59DD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依次输入以下命令安装jupyter notebook和ipykernl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6D50B309" w14:textId="5BA8B5E0" w:rsidR="00A1709C" w:rsidRPr="008D5AA1" w:rsidRDefault="000227C6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</w:t>
      </w:r>
      <w:r w:rsidR="00A1709C" w:rsidRPr="008D5AA1">
        <w:rPr>
          <w:rFonts w:asciiTheme="minorEastAsia" w:eastAsiaTheme="minorEastAsia" w:hAnsiTheme="minorEastAsia"/>
        </w:rPr>
        <w:t>ip install jupyter notebook</w:t>
      </w:r>
    </w:p>
    <w:p w14:paraId="0A246759" w14:textId="6F21A931" w:rsidR="00A1709C" w:rsidRPr="008D5AA1" w:rsidRDefault="000227C6" w:rsidP="00A1709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</w:t>
      </w:r>
      <w:r w:rsidR="00A1709C" w:rsidRPr="008D5AA1">
        <w:rPr>
          <w:rFonts w:asciiTheme="minorEastAsia" w:eastAsiaTheme="minorEastAsia" w:hAnsiTheme="minorEastAsia"/>
        </w:rPr>
        <w:t>ip install ipykernel</w:t>
      </w:r>
    </w:p>
    <w:p w14:paraId="41B414E4" w14:textId="49EFACFF" w:rsidR="00A45DC1" w:rsidRPr="008D5AA1" w:rsidRDefault="007A2C10" w:rsidP="00A45DC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激活你创建的虚拟环境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如MindSpore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然后输入以下命令安装ipykernl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1468D275" w14:textId="2868E479" w:rsidR="007A2C10" w:rsidRPr="008D5AA1" w:rsidRDefault="000227C6" w:rsidP="007A2C10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</w:t>
      </w:r>
      <w:r w:rsidR="007A2C10" w:rsidRPr="008D5AA1">
        <w:rPr>
          <w:rFonts w:asciiTheme="minorEastAsia" w:eastAsiaTheme="minorEastAsia" w:hAnsiTheme="minorEastAsia"/>
        </w:rPr>
        <w:t>ip install ipykernel</w:t>
      </w:r>
    </w:p>
    <w:p w14:paraId="2EF7FBAC" w14:textId="7734578C" w:rsidR="0049363C" w:rsidRPr="008D5AA1" w:rsidRDefault="0049363C" w:rsidP="0049363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输入以下命令将当前环境添加到jupyter notebook的kernel中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其中第一个标红部分为虚拟环境的名称</w:t>
      </w:r>
      <w:r w:rsidR="00A45DC1" w:rsidRPr="008D5AA1">
        <w:rPr>
          <w:rFonts w:asciiTheme="minorEastAsia" w:eastAsiaTheme="minorEastAsia" w:hAnsiTheme="minorEastAsia" w:hint="eastAsia"/>
        </w:rPr>
        <w:t>，</w:t>
      </w:r>
      <w:r w:rsidR="00A45DC1" w:rsidRPr="008D5AA1">
        <w:rPr>
          <w:rFonts w:asciiTheme="minorEastAsia" w:eastAsiaTheme="minorEastAsia" w:hAnsiTheme="minorEastAsia"/>
        </w:rPr>
        <w:t>必须与创建的虚拟环境名称一致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第二个标红部分为jupyter notebook中的显示名称</w:t>
      </w:r>
      <w:r w:rsidR="00A45DC1" w:rsidRPr="008D5AA1">
        <w:rPr>
          <w:rFonts w:asciiTheme="minorEastAsia" w:eastAsiaTheme="minorEastAsia" w:hAnsiTheme="minorEastAsia" w:hint="eastAsia"/>
        </w:rPr>
        <w:t>，</w:t>
      </w:r>
      <w:r w:rsidR="00A45DC1" w:rsidRPr="008D5AA1">
        <w:rPr>
          <w:rFonts w:asciiTheme="minorEastAsia" w:eastAsiaTheme="minorEastAsia" w:hAnsiTheme="minorEastAsia"/>
        </w:rPr>
        <w:t>可根据自己喜欢取名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50AB5A9A" w14:textId="3F7A63AF" w:rsidR="0020496B" w:rsidRPr="008D5AA1" w:rsidRDefault="0049363C" w:rsidP="0049363C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 xml:space="preserve">python -m ipykernel install --user --name </w:t>
      </w:r>
      <w:r w:rsidRPr="008D5AA1">
        <w:rPr>
          <w:rFonts w:asciiTheme="minorEastAsia" w:eastAsiaTheme="minorEastAsia" w:hAnsiTheme="minorEastAsia"/>
          <w:i/>
          <w:color w:val="FF0000"/>
        </w:rPr>
        <w:t>MindSpore</w:t>
      </w:r>
      <w:r w:rsidR="005E0E4E" w:rsidRPr="008D5AA1">
        <w:rPr>
          <w:rFonts w:asciiTheme="minorEastAsia" w:eastAsiaTheme="minorEastAsia" w:hAnsiTheme="minorEastAsia"/>
          <w:i/>
          <w:color w:val="FF0000"/>
        </w:rPr>
        <w:t xml:space="preserve"> </w:t>
      </w:r>
      <w:r w:rsidRPr="008D5AA1">
        <w:rPr>
          <w:rFonts w:asciiTheme="minorEastAsia" w:eastAsiaTheme="minorEastAsia" w:hAnsiTheme="minorEastAsia"/>
        </w:rPr>
        <w:t>--display-name "</w:t>
      </w:r>
      <w:r w:rsidR="008E3EEB" w:rsidRPr="008D5AA1">
        <w:rPr>
          <w:rFonts w:asciiTheme="minorEastAsia" w:eastAsiaTheme="minorEastAsia" w:hAnsiTheme="minorEastAsia"/>
          <w:i/>
          <w:color w:val="FF0000"/>
        </w:rPr>
        <w:t>MindSpore</w:t>
      </w:r>
      <w:r w:rsidR="005E0E4E" w:rsidRPr="008D5AA1">
        <w:rPr>
          <w:rFonts w:asciiTheme="minorEastAsia" w:eastAsiaTheme="minorEastAsia" w:hAnsiTheme="minorEastAsia"/>
          <w:i/>
          <w:color w:val="FF0000"/>
        </w:rPr>
        <w:t>(0.5)</w:t>
      </w:r>
      <w:r w:rsidRPr="008D5AA1">
        <w:rPr>
          <w:rFonts w:asciiTheme="minorEastAsia" w:eastAsiaTheme="minorEastAsia" w:hAnsiTheme="minorEastAsia"/>
        </w:rPr>
        <w:t>"</w:t>
      </w:r>
    </w:p>
    <w:p w14:paraId="0ACC8297" w14:textId="289ECBC6" w:rsidR="00A45DC1" w:rsidRPr="008D5AA1" w:rsidRDefault="00A45DC1" w:rsidP="00A45DC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重复步骤</w:t>
      </w:r>
      <w:r w:rsidRPr="008D5AA1">
        <w:rPr>
          <w:rFonts w:asciiTheme="minorEastAsia" w:eastAsiaTheme="minorEastAsia" w:hAnsiTheme="minorEastAsia" w:hint="eastAsia"/>
        </w:rPr>
        <w:t>3、步骤4，把所有虚拟环境都添加到jupyter</w:t>
      </w:r>
      <w:r w:rsidRPr="008D5AA1">
        <w:rPr>
          <w:rFonts w:asciiTheme="minorEastAsia" w:eastAsiaTheme="minorEastAsia" w:hAnsiTheme="minorEastAsia"/>
        </w:rPr>
        <w:t xml:space="preserve"> notebook的kernel中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51F4401A" w14:textId="21BEBA1F" w:rsidR="00DA2493" w:rsidRPr="008D5AA1" w:rsidRDefault="00DA2493" w:rsidP="00DA2493">
      <w:pPr>
        <w:pStyle w:val="3"/>
        <w:rPr>
          <w:rFonts w:asciiTheme="minorEastAsia" w:eastAsiaTheme="minorEastAsia" w:hAnsiTheme="minorEastAsia"/>
        </w:rPr>
      </w:pPr>
      <w:bookmarkStart w:id="44" w:name="_Toc47345788"/>
      <w:r w:rsidRPr="008D5AA1">
        <w:rPr>
          <w:rFonts w:asciiTheme="minorEastAsia" w:eastAsiaTheme="minorEastAsia" w:hAnsiTheme="minorEastAsia"/>
        </w:rPr>
        <w:t>Jupyter notebook内核切换</w:t>
      </w:r>
      <w:bookmarkEnd w:id="44"/>
    </w:p>
    <w:p w14:paraId="6EFC2F90" w14:textId="2B7F52F1" w:rsidR="00A45DC1" w:rsidRPr="008D5AA1" w:rsidRDefault="00A45DC1" w:rsidP="00A45DC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在放有代码的文件夹启动一个终端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随后输入以下命令启动jupyter notebook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Windows系统可直接在</w:t>
      </w:r>
      <w:r w:rsidRPr="008D5AA1">
        <w:rPr>
          <w:rFonts w:asciiTheme="minorEastAsia" w:eastAsiaTheme="minorEastAsia" w:hAnsiTheme="minorEastAsia" w:hint="eastAsia"/>
        </w:rPr>
        <w:t>地址栏输入以下命令启动jupyter</w:t>
      </w:r>
      <w:r w:rsidRPr="008D5AA1">
        <w:rPr>
          <w:rFonts w:asciiTheme="minorEastAsia" w:eastAsiaTheme="minorEastAsia" w:hAnsiTheme="minorEastAsia"/>
        </w:rPr>
        <w:t xml:space="preserve"> </w:t>
      </w:r>
      <w:r w:rsidRPr="008D5AA1">
        <w:rPr>
          <w:rFonts w:asciiTheme="minorEastAsia" w:eastAsiaTheme="minorEastAsia" w:hAnsiTheme="minorEastAsia" w:hint="eastAsia"/>
        </w:rPr>
        <w:t>notebook：</w:t>
      </w:r>
    </w:p>
    <w:p w14:paraId="4B6F0CED" w14:textId="5529D91C" w:rsidR="00A45DC1" w:rsidRPr="008D5AA1" w:rsidRDefault="000227C6" w:rsidP="00A45DC1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</w:t>
      </w:r>
      <w:r w:rsidR="00A45DC1" w:rsidRPr="008D5AA1">
        <w:rPr>
          <w:rFonts w:asciiTheme="minorEastAsia" w:eastAsiaTheme="minorEastAsia" w:hAnsiTheme="minorEastAsia"/>
        </w:rPr>
        <w:t>upyter notebook</w:t>
      </w:r>
    </w:p>
    <w:p w14:paraId="33761016" w14:textId="281B1B7F" w:rsidR="00A45DC1" w:rsidRPr="008D5AA1" w:rsidRDefault="00A45DC1" w:rsidP="00A45DC1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32FA9242" wp14:editId="23494F56">
            <wp:extent cx="5454000" cy="2983912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E04" w14:textId="1C6C0487" w:rsidR="000227C6" w:rsidRPr="008D5AA1" w:rsidRDefault="000227C6" w:rsidP="000227C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Windows启动Jupyter notebook</w:t>
      </w:r>
    </w:p>
    <w:p w14:paraId="4E9DBB2C" w14:textId="130BB489" w:rsidR="00A45DC1" w:rsidRPr="008D5AA1" w:rsidRDefault="00A45DC1" w:rsidP="00A45DC1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</w:t>
      </w:r>
      <w:r w:rsidRPr="008D5AA1">
        <w:rPr>
          <w:rFonts w:asciiTheme="minorEastAsia" w:eastAsiaTheme="minorEastAsia" w:hAnsiTheme="minorEastAsia" w:hint="eastAsia"/>
        </w:rPr>
        <w:t>upyter</w:t>
      </w:r>
      <w:r w:rsidRPr="008D5AA1">
        <w:rPr>
          <w:rFonts w:asciiTheme="minorEastAsia" w:eastAsiaTheme="minorEastAsia" w:hAnsiTheme="minorEastAsia"/>
        </w:rPr>
        <w:t xml:space="preserve"> </w:t>
      </w:r>
      <w:r w:rsidRPr="008D5AA1">
        <w:rPr>
          <w:rFonts w:asciiTheme="minorEastAsia" w:eastAsiaTheme="minorEastAsia" w:hAnsiTheme="minorEastAsia" w:hint="eastAsia"/>
        </w:rPr>
        <w:t>notebook启动成功后会自动打开浏览器，如果浏览器没有弹出，可以根据命令行提示自己粘贴</w:t>
      </w:r>
      <w:r w:rsidR="008E3EEB" w:rsidRPr="008D5AA1">
        <w:rPr>
          <w:rFonts w:asciiTheme="minorEastAsia" w:eastAsiaTheme="minorEastAsia" w:hAnsiTheme="minorEastAsia" w:hint="eastAsia"/>
        </w:rPr>
        <w:t>url到浏览器地址。</w:t>
      </w:r>
    </w:p>
    <w:p w14:paraId="4319AD68" w14:textId="3A077A94" w:rsidR="008E3EEB" w:rsidRPr="008D5AA1" w:rsidRDefault="008E3EEB" w:rsidP="008E3EE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4BF64812" wp14:editId="12B3E767">
            <wp:extent cx="5454000" cy="2853192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0820" w14:textId="382DDE37" w:rsidR="000227C6" w:rsidRPr="008D5AA1" w:rsidRDefault="000227C6" w:rsidP="000227C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Jupyter notebook后台日志</w:t>
      </w:r>
    </w:p>
    <w:p w14:paraId="2F215523" w14:textId="780AEFDB" w:rsidR="008E3EEB" w:rsidRPr="008D5AA1" w:rsidRDefault="005E0E4E" w:rsidP="008E3EEB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点击右上角即可创建指定kernel的文件。</w:t>
      </w:r>
    </w:p>
    <w:p w14:paraId="56A0995F" w14:textId="0E3BF23F" w:rsidR="005E0E4E" w:rsidRPr="008D5AA1" w:rsidRDefault="005E0E4E" w:rsidP="005E0E4E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CC926B7" wp14:editId="60D99B02">
            <wp:extent cx="5454000" cy="1478658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94E3" w14:textId="51D77AE0" w:rsidR="000227C6" w:rsidRPr="008D5AA1" w:rsidRDefault="000227C6" w:rsidP="000227C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Jupyter notebook创建工程文件</w:t>
      </w:r>
    </w:p>
    <w:p w14:paraId="44165D91" w14:textId="7041B4EC" w:rsidR="005E0E4E" w:rsidRPr="008D5AA1" w:rsidRDefault="005E0E4E" w:rsidP="000227C6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文件创建成功后也可以更改kernel，更多关于jupyter</w:t>
      </w:r>
      <w:r w:rsidRPr="008D5AA1">
        <w:rPr>
          <w:rFonts w:asciiTheme="minorEastAsia" w:eastAsiaTheme="minorEastAsia" w:hAnsiTheme="minorEastAsia"/>
        </w:rPr>
        <w:t xml:space="preserve"> </w:t>
      </w:r>
      <w:r w:rsidRPr="008D5AA1">
        <w:rPr>
          <w:rFonts w:asciiTheme="minorEastAsia" w:eastAsiaTheme="minorEastAsia" w:hAnsiTheme="minorEastAsia" w:hint="eastAsia"/>
        </w:rPr>
        <w:t>notebook的操作可以参考以下链接：</w:t>
      </w:r>
    </w:p>
    <w:p w14:paraId="23C6C5E9" w14:textId="1155F305" w:rsidR="005E0E4E" w:rsidRPr="008D5AA1" w:rsidRDefault="008D5AA1" w:rsidP="005E0E4E">
      <w:pPr>
        <w:pStyle w:val="1f"/>
        <w:rPr>
          <w:rFonts w:asciiTheme="minorEastAsia" w:eastAsiaTheme="minorEastAsia" w:hAnsiTheme="minorEastAsia"/>
        </w:rPr>
      </w:pPr>
      <w:hyperlink r:id="rId69" w:history="1">
        <w:r w:rsidR="005E0E4E" w:rsidRPr="008D5AA1">
          <w:rPr>
            <w:rStyle w:val="af"/>
            <w:rFonts w:asciiTheme="minorEastAsia" w:eastAsiaTheme="minorEastAsia" w:hAnsiTheme="minorEastAsia"/>
          </w:rPr>
          <w:t>https://jupyter.org/</w:t>
        </w:r>
      </w:hyperlink>
    </w:p>
    <w:p w14:paraId="7E3850E7" w14:textId="0F7F4ACE" w:rsidR="005E0E4E" w:rsidRPr="008D5AA1" w:rsidRDefault="005E0E4E" w:rsidP="005E0E4E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1657703" wp14:editId="4498D3F1">
            <wp:extent cx="5454000" cy="1592400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8AFC" w14:textId="474036AF" w:rsidR="000227C6" w:rsidRPr="008D5AA1" w:rsidRDefault="000227C6" w:rsidP="000227C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Jupyter notebook切换kernel</w:t>
      </w:r>
    </w:p>
    <w:p w14:paraId="00484961" w14:textId="2B51EC8B" w:rsidR="00C454EC" w:rsidRPr="008D5AA1" w:rsidRDefault="000227C6" w:rsidP="008B7429">
      <w:pPr>
        <w:pStyle w:val="2"/>
        <w:rPr>
          <w:rFonts w:asciiTheme="minorEastAsia" w:eastAsiaTheme="minorEastAsia" w:hAnsiTheme="minorEastAsia"/>
        </w:rPr>
      </w:pPr>
      <w:bookmarkStart w:id="45" w:name="_Toc47345789"/>
      <w:r w:rsidRPr="008D5AA1">
        <w:rPr>
          <w:rFonts w:asciiTheme="minorEastAsia" w:eastAsiaTheme="minorEastAsia" w:hAnsiTheme="minorEastAsia"/>
        </w:rPr>
        <w:t>PyCharm</w:t>
      </w:r>
      <w:r w:rsidR="00DA2493" w:rsidRPr="008D5AA1">
        <w:rPr>
          <w:rFonts w:asciiTheme="minorEastAsia" w:eastAsiaTheme="minorEastAsia" w:hAnsiTheme="minorEastAsia"/>
        </w:rPr>
        <w:t>安装</w:t>
      </w:r>
      <w:bookmarkEnd w:id="45"/>
    </w:p>
    <w:p w14:paraId="4E141EC4" w14:textId="2681AA51" w:rsidR="000227C6" w:rsidRPr="008D5AA1" w:rsidRDefault="000227C6" w:rsidP="000227C6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PyCharm是一款Python IDE，带有一整套可以帮助用户在使用Python语言开发时提高其效率的工具，比如调试、语法高亮、Project管理、代码跳转、智能提示、自动完成、单元测试、版本控制。此外，该IDE提供了一些高级功能，以用于支持Django框架下的专业Web开发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相较于Jupyter notebook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PyCharm功能更为强大</w:t>
      </w:r>
      <w:r w:rsidRPr="008D5AA1">
        <w:rPr>
          <w:rFonts w:asciiTheme="minorEastAsia" w:eastAsiaTheme="minorEastAsia" w:hAnsiTheme="minorEastAsia" w:hint="eastAsia"/>
          <w:lang w:eastAsia="zh-CN"/>
        </w:rPr>
        <w:t>。</w:t>
      </w:r>
    </w:p>
    <w:p w14:paraId="29B82585" w14:textId="2C256069" w:rsidR="008B7429" w:rsidRPr="008D5AA1" w:rsidRDefault="000227C6" w:rsidP="000227C6">
      <w:pPr>
        <w:pStyle w:val="3"/>
        <w:rPr>
          <w:rFonts w:asciiTheme="minorEastAsia" w:eastAsiaTheme="minorEastAsia" w:hAnsiTheme="minorEastAsia"/>
        </w:rPr>
      </w:pPr>
      <w:bookmarkStart w:id="46" w:name="_Toc47345790"/>
      <w:r w:rsidRPr="008D5AA1">
        <w:rPr>
          <w:rFonts w:asciiTheme="minorEastAsia" w:eastAsiaTheme="minorEastAsia" w:hAnsiTheme="minorEastAsia"/>
        </w:rPr>
        <w:t>PyCharm</w:t>
      </w:r>
      <w:r w:rsidR="00DA2493" w:rsidRPr="008D5AA1">
        <w:rPr>
          <w:rFonts w:asciiTheme="minorEastAsia" w:eastAsiaTheme="minorEastAsia" w:hAnsiTheme="minorEastAsia"/>
        </w:rPr>
        <w:t>安装</w:t>
      </w:r>
      <w:r w:rsidR="00DA2493" w:rsidRPr="008D5AA1">
        <w:rPr>
          <w:rFonts w:asciiTheme="minorEastAsia" w:eastAsiaTheme="minorEastAsia" w:hAnsiTheme="minorEastAsia" w:hint="eastAsia"/>
        </w:rPr>
        <w:t>（Windows）</w:t>
      </w:r>
      <w:bookmarkEnd w:id="46"/>
    </w:p>
    <w:p w14:paraId="3CFF7925" w14:textId="781AEEDA" w:rsidR="00C57D8C" w:rsidRPr="008D5AA1" w:rsidRDefault="00D6362E" w:rsidP="00C57D8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通过</w:t>
      </w:r>
      <w:r w:rsidRPr="008D5AA1">
        <w:rPr>
          <w:rFonts w:asciiTheme="minorEastAsia" w:eastAsiaTheme="minorEastAsia" w:hAnsiTheme="minorEastAsia" w:hint="eastAsia"/>
        </w:rPr>
        <w:t>1</w:t>
      </w:r>
      <w:r w:rsidRPr="008D5AA1">
        <w:rPr>
          <w:rFonts w:asciiTheme="minorEastAsia" w:eastAsiaTheme="minorEastAsia" w:hAnsiTheme="minorEastAsia"/>
        </w:rPr>
        <w:t>.1.2提供的链接下载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社区版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然后双击安装包进行安装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284E17CB" w14:textId="05DF7753" w:rsidR="00D6362E" w:rsidRPr="008D5AA1" w:rsidRDefault="000227C6" w:rsidP="00C57D8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选择软件安装位置，可根据自己需求更改位置。</w:t>
      </w:r>
    </w:p>
    <w:p w14:paraId="45A75137" w14:textId="4B6D56DD" w:rsidR="00D6362E" w:rsidRPr="008D5AA1" w:rsidRDefault="00D6362E" w:rsidP="00D6362E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3CAA427D" wp14:editId="6AC585F5">
            <wp:extent cx="4800600" cy="37242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5C14" w14:textId="42592E08" w:rsidR="000227C6" w:rsidRPr="008D5AA1" w:rsidRDefault="000227C6" w:rsidP="000227C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P</w:t>
      </w:r>
      <w:r w:rsidRPr="008D5AA1">
        <w:rPr>
          <w:rFonts w:asciiTheme="minorEastAsia" w:eastAsiaTheme="minorEastAsia" w:hAnsiTheme="minorEastAsia"/>
        </w:rPr>
        <w:t>yCharm安装位置选择</w:t>
      </w:r>
    </w:p>
    <w:p w14:paraId="3CC1EE73" w14:textId="386C75F6" w:rsidR="00D6362E" w:rsidRPr="008D5AA1" w:rsidRDefault="00D6362E" w:rsidP="00D6362E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勾选增加环境变量和右键</w:t>
      </w:r>
      <w:r w:rsidR="0006542B" w:rsidRPr="008D5AA1">
        <w:rPr>
          <w:rFonts w:asciiTheme="minorEastAsia" w:eastAsiaTheme="minorEastAsia" w:hAnsiTheme="minorEastAsia"/>
        </w:rPr>
        <w:t>关联</w:t>
      </w:r>
      <w:r w:rsidRPr="008D5AA1">
        <w:rPr>
          <w:rFonts w:asciiTheme="minorEastAsia" w:eastAsiaTheme="minorEastAsia" w:hAnsiTheme="minorEastAsia"/>
        </w:rPr>
        <w:t>功能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随后点击下一步即可安装完成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安装完成后需要重启电脑</w:t>
      </w:r>
      <w:r w:rsidRPr="008D5AA1">
        <w:rPr>
          <w:rFonts w:asciiTheme="minorEastAsia" w:eastAsiaTheme="minorEastAsia" w:hAnsiTheme="minorEastAsia" w:hint="eastAsia"/>
        </w:rPr>
        <w:t>，勾选</w:t>
      </w:r>
      <w:r w:rsidR="0006542B" w:rsidRPr="008D5AA1">
        <w:rPr>
          <w:rFonts w:asciiTheme="minorEastAsia" w:eastAsiaTheme="minorEastAsia" w:hAnsiTheme="minorEastAsia" w:hint="eastAsia"/>
        </w:rPr>
        <w:t>增加环境变量之后可以在命令行中输入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="0006542B" w:rsidRPr="008D5AA1">
        <w:rPr>
          <w:rFonts w:asciiTheme="minorEastAsia" w:eastAsiaTheme="minorEastAsia" w:hAnsiTheme="minorEastAsia" w:hint="eastAsia"/>
        </w:rPr>
        <w:t>来启动程序，勾选右键关联功能则可以在新建文件夹的同时初始化一些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="0006542B" w:rsidRPr="008D5AA1">
        <w:rPr>
          <w:rFonts w:asciiTheme="minorEastAsia" w:eastAsiaTheme="minorEastAsia" w:hAnsiTheme="minorEastAsia" w:hint="eastAsia"/>
        </w:rPr>
        <w:t>工程配置文件。</w:t>
      </w:r>
    </w:p>
    <w:p w14:paraId="25389570" w14:textId="2CC1E2CA" w:rsidR="00A10BCF" w:rsidRPr="008D5AA1" w:rsidRDefault="00A10BCF" w:rsidP="00A10BCF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52636C0" wp14:editId="460F35A6">
            <wp:extent cx="4800600" cy="37242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E93C" w14:textId="259ECA30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lastRenderedPageBreak/>
        <w:t>P</w:t>
      </w:r>
      <w:r w:rsidRPr="008D5AA1">
        <w:rPr>
          <w:rFonts w:asciiTheme="minorEastAsia" w:eastAsiaTheme="minorEastAsia" w:hAnsiTheme="minorEastAsia"/>
        </w:rPr>
        <w:t>yCharm安装设置选项</w:t>
      </w:r>
    </w:p>
    <w:p w14:paraId="41BDD114" w14:textId="4FE61536" w:rsidR="0006542B" w:rsidRPr="008D5AA1" w:rsidRDefault="0006542B" w:rsidP="0006542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48C88831" wp14:editId="501D95E5">
            <wp:extent cx="4095750" cy="34575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5DB1" w14:textId="6CD6B020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PyCharm右键关联功能</w:t>
      </w:r>
    </w:p>
    <w:p w14:paraId="55F6B829" w14:textId="6C9417B0" w:rsidR="00462F17" w:rsidRPr="008D5AA1" w:rsidRDefault="00944922" w:rsidP="00462F17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打开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="00A10BCF" w:rsidRPr="008D5AA1">
        <w:rPr>
          <w:rFonts w:asciiTheme="minorEastAsia" w:eastAsiaTheme="minorEastAsia" w:hAnsiTheme="minorEastAsia" w:hint="eastAsia"/>
        </w:rPr>
        <w:t>，然后勾选同意隐私</w:t>
      </w:r>
      <w:r w:rsidRPr="008D5AA1">
        <w:rPr>
          <w:rFonts w:asciiTheme="minorEastAsia" w:eastAsiaTheme="minorEastAsia" w:hAnsiTheme="minorEastAsia" w:hint="eastAsia"/>
        </w:rPr>
        <w:t>协议。</w:t>
      </w:r>
    </w:p>
    <w:p w14:paraId="01BDC5EF" w14:textId="7F15E510" w:rsidR="00944922" w:rsidRPr="008D5AA1" w:rsidRDefault="00944922" w:rsidP="0094492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0601961F" wp14:editId="3DCB215D">
            <wp:extent cx="5454000" cy="423414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D04A" w14:textId="498CB378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PyCharm同意隐私协议界面</w:t>
      </w:r>
    </w:p>
    <w:p w14:paraId="148D09CD" w14:textId="06D7A3B2" w:rsidR="00944922" w:rsidRPr="008D5AA1" w:rsidRDefault="00944922" w:rsidP="00462F17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进入程序个性化设置界面，如果想使用默认设置也可点击左下角跳过。</w:t>
      </w:r>
    </w:p>
    <w:p w14:paraId="19AF9A70" w14:textId="0F91FC6A" w:rsidR="00944922" w:rsidRPr="008D5AA1" w:rsidRDefault="00944922" w:rsidP="0094492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E8D2FFE" wp14:editId="68E240CB">
            <wp:extent cx="5454000" cy="4584801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8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401" w14:textId="08F247FA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PyCharm个性化设置界面</w:t>
      </w:r>
    </w:p>
    <w:p w14:paraId="5640AB15" w14:textId="59B025D8" w:rsidR="00944922" w:rsidRPr="008D5AA1" w:rsidRDefault="00A10BCF" w:rsidP="00944922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随后进入程序开始</w:t>
      </w:r>
      <w:r w:rsidR="00944922" w:rsidRPr="008D5AA1">
        <w:rPr>
          <w:rFonts w:asciiTheme="minorEastAsia" w:eastAsiaTheme="minorEastAsia" w:hAnsiTheme="minorEastAsia" w:hint="eastAsia"/>
        </w:rPr>
        <w:t>界面，点击新建工程。</w:t>
      </w:r>
    </w:p>
    <w:p w14:paraId="174A27DA" w14:textId="4B7D7A60" w:rsidR="00944922" w:rsidRPr="008D5AA1" w:rsidRDefault="00944922" w:rsidP="0094492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7CC9B27" wp14:editId="55631561">
            <wp:extent cx="5454000" cy="398722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19E1" w14:textId="52436C3F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PyCharm开始界面</w:t>
      </w:r>
    </w:p>
    <w:p w14:paraId="61446100" w14:textId="79FA5CF7" w:rsidR="00944922" w:rsidRPr="008D5AA1" w:rsidRDefault="00712BB8" w:rsidP="00944922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接下来需要设置Python解释器位置，也就是告诉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Pr="008D5AA1">
        <w:rPr>
          <w:rFonts w:asciiTheme="minorEastAsia" w:eastAsiaTheme="minorEastAsia" w:hAnsiTheme="minorEastAsia" w:hint="eastAsia"/>
        </w:rPr>
        <w:t>使用哪个虚拟环境来运行代码，选择Existing</w:t>
      </w:r>
      <w:r w:rsidRPr="008D5AA1">
        <w:rPr>
          <w:rFonts w:asciiTheme="minorEastAsia" w:eastAsiaTheme="minorEastAsia" w:hAnsiTheme="minorEastAsia"/>
        </w:rPr>
        <w:t xml:space="preserve"> interpreter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然后点击右边三个点</w:t>
      </w:r>
      <w:r w:rsidR="00944922" w:rsidRPr="008D5AA1">
        <w:rPr>
          <w:rFonts w:asciiTheme="minorEastAsia" w:eastAsiaTheme="minorEastAsia" w:hAnsiTheme="minorEastAsia" w:hint="eastAsia"/>
        </w:rPr>
        <w:t>。</w:t>
      </w:r>
    </w:p>
    <w:p w14:paraId="56AA7D8C" w14:textId="3C35C55D" w:rsidR="00944922" w:rsidRPr="008D5AA1" w:rsidRDefault="00944922" w:rsidP="0094492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75E14CE9" wp14:editId="5B926BFB">
            <wp:extent cx="5454000" cy="398722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5B45" w14:textId="7B755E83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PyCharm解释器设置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0F0890DF" w14:textId="04E8CEF7" w:rsidR="00944922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因为使用的是</w:t>
      </w:r>
      <w:r w:rsidR="00A10BCF" w:rsidRPr="008D5AA1">
        <w:rPr>
          <w:rFonts w:asciiTheme="minorEastAsia" w:eastAsiaTheme="minorEastAsia" w:hAnsiTheme="minorEastAsia"/>
        </w:rPr>
        <w:t>M</w:t>
      </w:r>
      <w:r w:rsidRPr="008D5AA1">
        <w:rPr>
          <w:rFonts w:asciiTheme="minorEastAsia" w:eastAsiaTheme="minorEastAsia" w:hAnsiTheme="minorEastAsia"/>
        </w:rPr>
        <w:t>iniconda创建的虚拟环境，所以左侧选择Conda Environment，然后右侧点击下拉三角，解释器会自动带出，无需点击右边三个点，勾选Make available to all projects，这样后面不用每次创建工程都重复这一步。</w:t>
      </w:r>
    </w:p>
    <w:p w14:paraId="14A4D416" w14:textId="33DBD456" w:rsidR="00944922" w:rsidRPr="008D5AA1" w:rsidRDefault="00944922" w:rsidP="00944922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136DC881" wp14:editId="26835842">
            <wp:extent cx="5454000" cy="3693532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043" w14:textId="6EC92549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PyCharm解释器设置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2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4CC41DF6" w14:textId="785DEFFB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设置完成后，点击create即可创建成功。</w:t>
      </w:r>
    </w:p>
    <w:p w14:paraId="46CC6AEB" w14:textId="26838D1C" w:rsidR="00712BB8" w:rsidRPr="008D5AA1" w:rsidRDefault="00712BB8" w:rsidP="00712BB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1FC92D90" wp14:editId="457B2EC4">
            <wp:extent cx="5454000" cy="398722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8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EC32" w14:textId="3D84964E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PyCharm工程创建界面</w:t>
      </w:r>
    </w:p>
    <w:p w14:paraId="3EB5E774" w14:textId="252CD987" w:rsidR="00DA2493" w:rsidRPr="008D5AA1" w:rsidRDefault="000227C6" w:rsidP="008B7429">
      <w:pPr>
        <w:pStyle w:val="3"/>
        <w:rPr>
          <w:rFonts w:asciiTheme="minorEastAsia" w:eastAsiaTheme="minorEastAsia" w:hAnsiTheme="minorEastAsia"/>
          <w:lang w:eastAsia="en-US"/>
        </w:rPr>
      </w:pPr>
      <w:bookmarkStart w:id="47" w:name="_Toc47345791"/>
      <w:r w:rsidRPr="008D5AA1">
        <w:rPr>
          <w:rFonts w:asciiTheme="minorEastAsia" w:eastAsiaTheme="minorEastAsia" w:hAnsiTheme="minorEastAsia"/>
          <w:lang w:eastAsia="en-US"/>
        </w:rPr>
        <w:t>PyCharm</w:t>
      </w:r>
      <w:r w:rsidR="00DA2493" w:rsidRPr="008D5AA1">
        <w:rPr>
          <w:rFonts w:asciiTheme="minorEastAsia" w:eastAsiaTheme="minorEastAsia" w:hAnsiTheme="minorEastAsia"/>
          <w:lang w:eastAsia="en-US"/>
        </w:rPr>
        <w:t>安装</w:t>
      </w:r>
      <w:r w:rsidR="00DA2493" w:rsidRPr="008D5AA1">
        <w:rPr>
          <w:rFonts w:asciiTheme="minorEastAsia" w:eastAsiaTheme="minorEastAsia" w:hAnsiTheme="minorEastAsia" w:hint="eastAsia"/>
        </w:rPr>
        <w:t>（MacOS）</w:t>
      </w:r>
      <w:bookmarkEnd w:id="47"/>
    </w:p>
    <w:p w14:paraId="340DB1AA" w14:textId="75620E35" w:rsidR="0006542B" w:rsidRPr="008D5AA1" w:rsidRDefault="0006542B" w:rsidP="0006542B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通过1.1.2提供的链接下载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社区版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然后双击安装包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出现以下界面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随后将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 xml:space="preserve"> CE拖动到Applications文件夹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FF814C5" w14:textId="476A23EA" w:rsidR="0006542B" w:rsidRPr="008D5AA1" w:rsidRDefault="0006542B" w:rsidP="0006542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251781C7" wp14:editId="1354C780">
            <wp:extent cx="5454000" cy="3789265"/>
            <wp:effectExtent l="0" t="0" r="0" b="1905"/>
            <wp:docPr id="47" name="图片 47" descr="D:\文档\文档\文件归档\进行中\专业建设\配套实验手册\MindSpore和TF2.1安装手册\未命名文件夹\未命名文件夹\截屏2020-07-30 下午4.04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文档\文档\文件归档\进行中\专业建设\配套实验手册\MindSpore和TF2.1安装手册\未命名文件夹\未命名文件夹\截屏2020-07-30 下午4.04.5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78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FF3D" w14:textId="3D18D1A1" w:rsidR="00A10BCF" w:rsidRPr="008D5AA1" w:rsidRDefault="00A10BCF" w:rsidP="00A10BCF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PyCharm安装界面</w:t>
      </w:r>
    </w:p>
    <w:p w14:paraId="3C5B91E0" w14:textId="52A3DFBC" w:rsidR="0006542B" w:rsidRPr="008D5AA1" w:rsidRDefault="0006542B" w:rsidP="0006542B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安装完成后在启动器中启动程序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首次启动程序会弹出以下提示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点击打开即可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4F2D3542" w14:textId="42939689" w:rsidR="0006542B" w:rsidRPr="008D5AA1" w:rsidRDefault="0006542B" w:rsidP="0006542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F85B185" wp14:editId="1CCD3E43">
            <wp:extent cx="5454000" cy="2010129"/>
            <wp:effectExtent l="0" t="0" r="0" b="9525"/>
            <wp:docPr id="48" name="图片 48" descr="D:\文档\文档\文件归档\进行中\专业建设\配套实验手册\MindSpore和TF2.1安装手册\未命名文件夹\未命名文件夹\截屏2020-07-30 下午4.0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文档\文档\文件归档\进行中\专业建设\配套实验手册\MindSpore和TF2.1安装手册\未命名文件夹\未命名文件夹\截屏2020-07-30 下午4.05.4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201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F335" w14:textId="178EA900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PyCharm首次开启确认界面</w:t>
      </w:r>
    </w:p>
    <w:p w14:paraId="73CB0935" w14:textId="56A76F16" w:rsidR="0006542B" w:rsidRPr="008D5AA1" w:rsidRDefault="0006542B" w:rsidP="0006542B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勾选同意</w:t>
      </w:r>
      <w:r w:rsidR="000227C6" w:rsidRPr="008D5AA1">
        <w:rPr>
          <w:rFonts w:asciiTheme="minorEastAsia" w:eastAsiaTheme="minorEastAsia" w:hAnsiTheme="minorEastAsia"/>
        </w:rPr>
        <w:t>PyCharm</w:t>
      </w:r>
      <w:r w:rsidR="00730616" w:rsidRPr="008D5AA1">
        <w:rPr>
          <w:rFonts w:asciiTheme="minorEastAsia" w:eastAsiaTheme="minorEastAsia" w:hAnsiTheme="minorEastAsia"/>
        </w:rPr>
        <w:t>隐私</w:t>
      </w:r>
      <w:r w:rsidRPr="008D5AA1">
        <w:rPr>
          <w:rFonts w:asciiTheme="minorEastAsia" w:eastAsiaTheme="minorEastAsia" w:hAnsiTheme="minorEastAsia"/>
        </w:rPr>
        <w:t>协议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点击继续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7E1B84C" w14:textId="1B397481" w:rsidR="0006542B" w:rsidRPr="008D5AA1" w:rsidRDefault="0006542B" w:rsidP="0006542B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012A74A" wp14:editId="50722CB3">
            <wp:extent cx="5454000" cy="4211195"/>
            <wp:effectExtent l="0" t="0" r="0" b="0"/>
            <wp:docPr id="49" name="图片 49" descr="D:\文档\文档\文件归档\进行中\专业建设\配套实验手册\MindSpore和TF2.1安装手册\未命名文件夹\未命名文件夹\截屏2020-07-30 下午4.0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文档\文档\文件归档\进行中\专业建设\配套实验手册\MindSpore和TF2.1安装手册\未命名文件夹\未命名文件夹\截屏2020-07-30 下午4.06.0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BB26" w14:textId="7D4C17B3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PyCharm隐私协议同意界面</w:t>
      </w:r>
    </w:p>
    <w:p w14:paraId="35EBE452" w14:textId="7CA45EE9" w:rsidR="0006542B" w:rsidRPr="008D5AA1" w:rsidRDefault="00C85E0C" w:rsidP="0006542B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进入程序</w:t>
      </w:r>
      <w:r w:rsidR="00944922" w:rsidRPr="008D5AA1">
        <w:rPr>
          <w:rFonts w:asciiTheme="minorEastAsia" w:eastAsiaTheme="minorEastAsia" w:hAnsiTheme="minorEastAsia"/>
        </w:rPr>
        <w:t>个性化</w:t>
      </w:r>
      <w:r w:rsidRPr="008D5AA1">
        <w:rPr>
          <w:rFonts w:asciiTheme="minorEastAsia" w:eastAsiaTheme="minorEastAsia" w:hAnsiTheme="minorEastAsia"/>
        </w:rPr>
        <w:t>设置界面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如果是第一次使用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会有一些引导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也可以点击左下角直接跳过个性化设置界面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48483A4" w14:textId="16A2407D" w:rsidR="00C85E0C" w:rsidRPr="008D5AA1" w:rsidRDefault="00C85E0C" w:rsidP="00C85E0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99A367F" wp14:editId="44AF1CCF">
            <wp:extent cx="5454000" cy="4562252"/>
            <wp:effectExtent l="0" t="0" r="0" b="0"/>
            <wp:docPr id="50" name="图片 50" descr="D:\文档\文档\文件归档\进行中\专业建设\配套实验手册\MindSpore和TF2.1安装手册\未命名文件夹\未命名文件夹\截屏2020-07-30 下午4.0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文档\文档\文件归档\进行中\专业建设\配套实验手册\MindSpore和TF2.1安装手册\未命名文件夹\未命名文件夹\截屏2020-07-30 下午4.06.33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45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12E9" w14:textId="3AC7AD9B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PyCharm个性化设置界面</w:t>
      </w:r>
    </w:p>
    <w:p w14:paraId="224ADC6D" w14:textId="2B460230" w:rsidR="00C85E0C" w:rsidRPr="008D5AA1" w:rsidRDefault="00C85E0C" w:rsidP="00C85E0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设置完成后进入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开始界面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点击新建工程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C3EFB98" w14:textId="0E8CC2DE" w:rsidR="00C85E0C" w:rsidRPr="008D5AA1" w:rsidRDefault="00C85E0C" w:rsidP="00C85E0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16776ECF" wp14:editId="348C1827">
            <wp:extent cx="5454000" cy="3947673"/>
            <wp:effectExtent l="0" t="0" r="0" b="0"/>
            <wp:docPr id="51" name="图片 51" descr="D:\文档\文档\文件归档\进行中\专业建设\配套实验手册\MindSpore和TF2.1安装手册\未命名文件夹\未命名文件夹\截屏2020-07-30 下午4.0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文档\文档\文件归档\进行中\专业建设\配套实验手册\MindSpore和TF2.1安装手册\未命名文件夹\未命名文件夹\截屏2020-07-30 下午4.06.50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94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668F" w14:textId="01805B36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PyCharm开始界面</w:t>
      </w:r>
    </w:p>
    <w:p w14:paraId="59909F60" w14:textId="10877C95" w:rsidR="00C85E0C" w:rsidRPr="008D5AA1" w:rsidRDefault="000227C6" w:rsidP="00C85E0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</w:t>
      </w:r>
      <w:r w:rsidR="00C85E0C" w:rsidRPr="008D5AA1">
        <w:rPr>
          <w:rFonts w:asciiTheme="minorEastAsia" w:eastAsiaTheme="minorEastAsia" w:hAnsiTheme="minorEastAsia"/>
        </w:rPr>
        <w:t>会多次请求文件访问权限</w:t>
      </w:r>
      <w:r w:rsidR="00C85E0C" w:rsidRPr="008D5AA1">
        <w:rPr>
          <w:rFonts w:asciiTheme="minorEastAsia" w:eastAsiaTheme="minorEastAsia" w:hAnsiTheme="minorEastAsia" w:hint="eastAsia"/>
        </w:rPr>
        <w:t>，</w:t>
      </w:r>
      <w:r w:rsidR="00C85E0C" w:rsidRPr="008D5AA1">
        <w:rPr>
          <w:rFonts w:asciiTheme="minorEastAsia" w:eastAsiaTheme="minorEastAsia" w:hAnsiTheme="minorEastAsia"/>
        </w:rPr>
        <w:t>根据自己实际情况来</w:t>
      </w:r>
      <w:r w:rsidR="00C85E0C" w:rsidRPr="008D5AA1">
        <w:rPr>
          <w:rFonts w:asciiTheme="minorEastAsia" w:eastAsiaTheme="minorEastAsia" w:hAnsiTheme="minorEastAsia" w:hint="eastAsia"/>
        </w:rPr>
        <w:t>，</w:t>
      </w:r>
      <w:r w:rsidR="00C85E0C" w:rsidRPr="008D5AA1">
        <w:rPr>
          <w:rFonts w:asciiTheme="minorEastAsia" w:eastAsiaTheme="minorEastAsia" w:hAnsiTheme="minorEastAsia"/>
        </w:rPr>
        <w:t>如果没有重要文件</w:t>
      </w:r>
      <w:r w:rsidR="00C85E0C" w:rsidRPr="008D5AA1">
        <w:rPr>
          <w:rFonts w:asciiTheme="minorEastAsia" w:eastAsiaTheme="minorEastAsia" w:hAnsiTheme="minorEastAsia" w:hint="eastAsia"/>
        </w:rPr>
        <w:t>，</w:t>
      </w:r>
      <w:r w:rsidR="00C85E0C" w:rsidRPr="008D5AA1">
        <w:rPr>
          <w:rFonts w:asciiTheme="minorEastAsia" w:eastAsiaTheme="minorEastAsia" w:hAnsiTheme="minorEastAsia"/>
        </w:rPr>
        <w:t>可以全部允许</w:t>
      </w:r>
      <w:r w:rsidR="00C85E0C" w:rsidRPr="008D5AA1">
        <w:rPr>
          <w:rFonts w:asciiTheme="minorEastAsia" w:eastAsiaTheme="minorEastAsia" w:hAnsiTheme="minorEastAsia" w:hint="eastAsia"/>
        </w:rPr>
        <w:t>。</w:t>
      </w:r>
    </w:p>
    <w:p w14:paraId="24AC7B7B" w14:textId="63C4EE90" w:rsidR="00C85E0C" w:rsidRPr="008D5AA1" w:rsidRDefault="00C85E0C" w:rsidP="00C85E0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2B29E5D" wp14:editId="5CF3252F">
            <wp:extent cx="5454000" cy="3909973"/>
            <wp:effectExtent l="0" t="0" r="0" b="0"/>
            <wp:docPr id="52" name="图片 52" descr="D:\文档\文档\文件归档\进行中\专业建设\配套实验手册\MindSpore和TF2.1安装手册\未命名文件夹\未命名文件夹\截屏2020-07-30 下午4.07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文档\文档\文件归档\进行中\专业建设\配套实验手册\MindSpore和TF2.1安装手册\未命名文件夹\未命名文件夹\截屏2020-07-30 下午4.07.3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90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6CA7" w14:textId="4103509D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PyCharm文件访问权限配置</w:t>
      </w:r>
    </w:p>
    <w:p w14:paraId="08E52387" w14:textId="30E1FB51" w:rsidR="00C85E0C" w:rsidRPr="008D5AA1" w:rsidRDefault="00C85E0C" w:rsidP="00C85E0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接下来需要设置Python解释器位置，也就是告诉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Pr="008D5AA1">
        <w:rPr>
          <w:rFonts w:asciiTheme="minorEastAsia" w:eastAsiaTheme="minorEastAsia" w:hAnsiTheme="minorEastAsia" w:hint="eastAsia"/>
        </w:rPr>
        <w:t>使用哪个虚拟环境来运行代码，选择Existing</w:t>
      </w:r>
      <w:r w:rsidRPr="008D5AA1">
        <w:rPr>
          <w:rFonts w:asciiTheme="minorEastAsia" w:eastAsiaTheme="minorEastAsia" w:hAnsiTheme="minorEastAsia"/>
        </w:rPr>
        <w:t xml:space="preserve"> interpreter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然后点击右边三个点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703E3136" w14:textId="0F473102" w:rsidR="00C85E0C" w:rsidRPr="008D5AA1" w:rsidRDefault="00C85E0C" w:rsidP="00C85E0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因为使用的是miniconda创建的虚拟环境</w:t>
      </w:r>
      <w:r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 w:hint="eastAsia"/>
        </w:rPr>
        <w:t>所以左侧选择Conda</w:t>
      </w:r>
      <w:r w:rsidR="00736455" w:rsidRPr="008D5AA1">
        <w:rPr>
          <w:rFonts w:asciiTheme="minorEastAsia" w:eastAsiaTheme="minorEastAsia" w:hAnsiTheme="minorEastAsia"/>
        </w:rPr>
        <w:t xml:space="preserve"> Environment</w:t>
      </w:r>
      <w:r w:rsidR="00736455"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/>
        </w:rPr>
        <w:t>然后右侧点击下拉三角</w:t>
      </w:r>
      <w:r w:rsidR="00736455"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/>
        </w:rPr>
        <w:t>解释器会自动带出</w:t>
      </w:r>
      <w:r w:rsidR="00736455"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/>
        </w:rPr>
        <w:t>无需点击右边三个点</w:t>
      </w:r>
      <w:r w:rsidR="00736455"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/>
        </w:rPr>
        <w:t>勾选Make available to all projects</w:t>
      </w:r>
      <w:r w:rsidR="00736455" w:rsidRPr="008D5AA1">
        <w:rPr>
          <w:rFonts w:asciiTheme="minorEastAsia" w:eastAsiaTheme="minorEastAsia" w:hAnsiTheme="minorEastAsia" w:hint="eastAsia"/>
        </w:rPr>
        <w:t>，</w:t>
      </w:r>
      <w:r w:rsidR="00736455" w:rsidRPr="008D5AA1">
        <w:rPr>
          <w:rFonts w:asciiTheme="minorEastAsia" w:eastAsiaTheme="minorEastAsia" w:hAnsiTheme="minorEastAsia"/>
        </w:rPr>
        <w:t>这样后面不用每次创建工程都重复这一步</w:t>
      </w:r>
      <w:r w:rsidR="00736455" w:rsidRPr="008D5AA1">
        <w:rPr>
          <w:rFonts w:asciiTheme="minorEastAsia" w:eastAsiaTheme="minorEastAsia" w:hAnsiTheme="minorEastAsia" w:hint="eastAsia"/>
        </w:rPr>
        <w:t>。</w:t>
      </w:r>
    </w:p>
    <w:p w14:paraId="392FDA04" w14:textId="42C8030B" w:rsidR="00736455" w:rsidRPr="008D5AA1" w:rsidRDefault="00736455" w:rsidP="0073645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19DA9E40" wp14:editId="447FCDEF">
            <wp:extent cx="5454000" cy="3541243"/>
            <wp:effectExtent l="0" t="0" r="0" b="2540"/>
            <wp:docPr id="53" name="图片 53" descr="D:\文档\文档\文件归档\进行中\专业建设\配套实验手册\MindSpore和TF2.1安装手册\未命名文件夹\未命名文件夹\截屏2020-07-30 下午4.08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文档\文档\文件归档\进行中\专业建设\配套实验手册\MindSpore和TF2.1安装手册\未命名文件夹\未命名文件夹\截屏2020-07-30 下午4.08.2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54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1EF1" w14:textId="2D9FE105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PyCharm解释器设置</w:t>
      </w:r>
    </w:p>
    <w:p w14:paraId="56E2D982" w14:textId="7046D484" w:rsidR="00C85E0C" w:rsidRPr="008D5AA1" w:rsidRDefault="00736455" w:rsidP="00C85E0C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设置完成后，点击create即可创建</w:t>
      </w:r>
      <w:r w:rsidR="00462F17" w:rsidRPr="008D5AA1">
        <w:rPr>
          <w:rFonts w:asciiTheme="minorEastAsia" w:eastAsiaTheme="minorEastAsia" w:hAnsiTheme="minorEastAsia" w:hint="eastAsia"/>
        </w:rPr>
        <w:t>工程。</w:t>
      </w:r>
    </w:p>
    <w:p w14:paraId="6853CC4E" w14:textId="7535126B" w:rsidR="00462F17" w:rsidRPr="008D5AA1" w:rsidRDefault="00462F17" w:rsidP="00462F17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AE1ABCA" wp14:editId="4BD4317C">
            <wp:extent cx="5454000" cy="3953346"/>
            <wp:effectExtent l="0" t="0" r="0" b="9525"/>
            <wp:docPr id="54" name="图片 54" descr="D:\文档\文档\文件归档\进行中\专业建设\配套实验手册\MindSpore和TF2.1安装手册\未命名文件夹\未命名文件夹\截屏2020-07-30 下午4.08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文档\文档\文件归档\进行中\专业建设\配套实验手册\MindSpore和TF2.1安装手册\未命名文件夹\未命名文件夹\截屏2020-07-30 下午4.08.5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00" cy="395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57CED" w14:textId="182B2220" w:rsidR="00462F17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lastRenderedPageBreak/>
        <w:t>PyCharm创建工程界面</w:t>
      </w:r>
    </w:p>
    <w:p w14:paraId="795AC82B" w14:textId="219C0ABC" w:rsidR="008B7429" w:rsidRPr="008D5AA1" w:rsidRDefault="000227C6" w:rsidP="00DA2493">
      <w:pPr>
        <w:pStyle w:val="3"/>
        <w:rPr>
          <w:rFonts w:asciiTheme="minorEastAsia" w:eastAsiaTheme="minorEastAsia" w:hAnsiTheme="minorEastAsia"/>
        </w:rPr>
      </w:pPr>
      <w:bookmarkStart w:id="48" w:name="_Toc47345792"/>
      <w:r w:rsidRPr="008D5AA1">
        <w:rPr>
          <w:rFonts w:asciiTheme="minorEastAsia" w:eastAsiaTheme="minorEastAsia" w:hAnsiTheme="minorEastAsia"/>
        </w:rPr>
        <w:t>PyCharm</w:t>
      </w:r>
      <w:r w:rsidR="00DA2493" w:rsidRPr="008D5AA1">
        <w:rPr>
          <w:rFonts w:asciiTheme="minorEastAsia" w:eastAsiaTheme="minorEastAsia" w:hAnsiTheme="minorEastAsia"/>
        </w:rPr>
        <w:t>安装</w:t>
      </w:r>
      <w:r w:rsidR="00C454EC" w:rsidRPr="008D5AA1">
        <w:rPr>
          <w:rFonts w:asciiTheme="minorEastAsia" w:eastAsiaTheme="minorEastAsia" w:hAnsiTheme="minorEastAsia" w:hint="eastAsia"/>
        </w:rPr>
        <w:t>（</w:t>
      </w:r>
      <w:r w:rsidR="00DA2493" w:rsidRPr="008D5AA1">
        <w:rPr>
          <w:rFonts w:asciiTheme="minorEastAsia" w:eastAsiaTheme="minorEastAsia" w:hAnsiTheme="minorEastAsia" w:hint="eastAsia"/>
        </w:rPr>
        <w:t>Ubuntu</w:t>
      </w:r>
      <w:r w:rsidR="00C454EC" w:rsidRPr="008D5AA1">
        <w:rPr>
          <w:rFonts w:asciiTheme="minorEastAsia" w:eastAsiaTheme="minorEastAsia" w:hAnsiTheme="minorEastAsia" w:hint="eastAsia"/>
        </w:rPr>
        <w:t>）</w:t>
      </w:r>
      <w:bookmarkEnd w:id="48"/>
    </w:p>
    <w:p w14:paraId="4F4FBC97" w14:textId="6D576AA3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通过1.1.2提供的链接下载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社区版</w:t>
      </w:r>
      <w:r w:rsidRPr="008D5AA1">
        <w:rPr>
          <w:rFonts w:asciiTheme="minorEastAsia" w:eastAsiaTheme="minorEastAsia" w:hAnsiTheme="minorEastAsia" w:hint="eastAsia"/>
        </w:rPr>
        <w:t>，然后将下载的压缩包拷贝到想要安装的文件夹位置，在当前文件夹空白处右击，新建一个终端。</w:t>
      </w:r>
    </w:p>
    <w:p w14:paraId="0E0E190B" w14:textId="188A3C38" w:rsidR="00712BB8" w:rsidRPr="008D5AA1" w:rsidRDefault="00712BB8" w:rsidP="00712BB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A34E9F8" wp14:editId="2B00765C">
            <wp:extent cx="2952750" cy="1666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F3DA" w14:textId="615547D4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Ubuntu新建终端界面</w:t>
      </w:r>
    </w:p>
    <w:p w14:paraId="3F613F11" w14:textId="7E18268F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依次输入以下命令先进入bash模式，随后解压压缩包，红色部分以实际名称为准，可按tab键补齐：</w:t>
      </w:r>
    </w:p>
    <w:p w14:paraId="7F8C442A" w14:textId="7741C52E" w:rsidR="00712BB8" w:rsidRPr="008D5AA1" w:rsidRDefault="00730616" w:rsidP="00712BB8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b</w:t>
      </w:r>
      <w:r w:rsidR="00712BB8" w:rsidRPr="008D5AA1">
        <w:rPr>
          <w:rFonts w:asciiTheme="minorEastAsia" w:eastAsiaTheme="minorEastAsia" w:hAnsiTheme="minorEastAsia"/>
        </w:rPr>
        <w:t>ash</w:t>
      </w:r>
    </w:p>
    <w:p w14:paraId="5A94A778" w14:textId="79BD07C2" w:rsidR="00712BB8" w:rsidRPr="008D5AA1" w:rsidRDefault="00712BB8" w:rsidP="00712BB8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 xml:space="preserve">tar -zxvf </w:t>
      </w:r>
      <w:r w:rsidR="000227C6" w:rsidRPr="008D5AA1">
        <w:rPr>
          <w:rFonts w:asciiTheme="minorEastAsia" w:eastAsiaTheme="minorEastAsia" w:hAnsiTheme="minorEastAsia"/>
          <w:i/>
          <w:color w:val="FF0000"/>
        </w:rPr>
        <w:t>PyCharm</w:t>
      </w:r>
      <w:r w:rsidRPr="008D5AA1">
        <w:rPr>
          <w:rFonts w:asciiTheme="minorEastAsia" w:eastAsiaTheme="minorEastAsia" w:hAnsiTheme="minorEastAsia"/>
          <w:i/>
          <w:color w:val="FF0000"/>
        </w:rPr>
        <w:t>-community-2020.2.tar.gz</w:t>
      </w:r>
      <w:r w:rsidRPr="008D5AA1">
        <w:rPr>
          <w:rFonts w:asciiTheme="minorEastAsia" w:eastAsiaTheme="minorEastAsia" w:hAnsiTheme="minorEastAsia"/>
        </w:rPr>
        <w:t xml:space="preserve"> </w:t>
      </w:r>
    </w:p>
    <w:p w14:paraId="12897FFB" w14:textId="499D93B5" w:rsidR="00712BB8" w:rsidRPr="008D5AA1" w:rsidRDefault="00712BB8" w:rsidP="00712BB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3D385401" wp14:editId="16E6D47E">
            <wp:extent cx="5454000" cy="3651090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C66" w14:textId="27EF8173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Ubuntu解压文件界面</w:t>
      </w:r>
    </w:p>
    <w:p w14:paraId="287E2A51" w14:textId="6AB4AF95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输入以下命令进入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Pr="008D5AA1">
        <w:rPr>
          <w:rFonts w:asciiTheme="minorEastAsia" w:eastAsiaTheme="minorEastAsia" w:hAnsiTheme="minorEastAsia" w:hint="eastAsia"/>
        </w:rPr>
        <w:t>解压路径的bin目录</w:t>
      </w:r>
      <w:r w:rsidR="00730616" w:rsidRPr="008D5AA1">
        <w:rPr>
          <w:rFonts w:asciiTheme="minorEastAsia" w:eastAsiaTheme="minorEastAsia" w:hAnsiTheme="minorEastAsia" w:hint="eastAsia"/>
        </w:rPr>
        <w:t>，红色部分以实际路径为准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6CE92F52" w14:textId="39335897" w:rsidR="00712BB8" w:rsidRPr="008D5AA1" w:rsidRDefault="00712BB8" w:rsidP="00712BB8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 xml:space="preserve">cd </w:t>
      </w:r>
      <w:r w:rsidR="000227C6" w:rsidRPr="008D5AA1">
        <w:rPr>
          <w:rFonts w:asciiTheme="minorEastAsia" w:eastAsiaTheme="minorEastAsia" w:hAnsiTheme="minorEastAsia"/>
          <w:i/>
          <w:color w:val="FF0000"/>
        </w:rPr>
        <w:t>PyCharm</w:t>
      </w:r>
      <w:r w:rsidRPr="008D5AA1">
        <w:rPr>
          <w:rFonts w:asciiTheme="minorEastAsia" w:eastAsiaTheme="minorEastAsia" w:hAnsiTheme="minorEastAsia"/>
          <w:i/>
          <w:color w:val="FF0000"/>
        </w:rPr>
        <w:t>-community-2020.2</w:t>
      </w:r>
      <w:r w:rsidRPr="008D5AA1">
        <w:rPr>
          <w:rFonts w:asciiTheme="minorEastAsia" w:eastAsiaTheme="minorEastAsia" w:hAnsiTheme="minorEastAsia"/>
        </w:rPr>
        <w:t>/bin/</w:t>
      </w:r>
    </w:p>
    <w:p w14:paraId="5DDC7108" w14:textId="359CBAC2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输入以下命令启动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 w:hint="eastAsia"/>
        </w:rPr>
        <w:t>：</w:t>
      </w:r>
    </w:p>
    <w:p w14:paraId="59463894" w14:textId="440F855F" w:rsidR="00712BB8" w:rsidRPr="008D5AA1" w:rsidRDefault="00712BB8" w:rsidP="00712BB8">
      <w:pPr>
        <w:pStyle w:val="2f3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./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.sh</w:t>
      </w:r>
    </w:p>
    <w:p w14:paraId="59B0D416" w14:textId="37A461E7" w:rsidR="00712BB8" w:rsidRPr="008D5AA1" w:rsidRDefault="00712BB8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勾选同意</w:t>
      </w:r>
      <w:r w:rsidR="000227C6" w:rsidRPr="008D5AA1">
        <w:rPr>
          <w:rFonts w:asciiTheme="minorEastAsia" w:eastAsiaTheme="minorEastAsia" w:hAnsiTheme="minorEastAsia"/>
        </w:rPr>
        <w:t>PyCharm</w:t>
      </w:r>
      <w:r w:rsidR="00730616" w:rsidRPr="008D5AA1">
        <w:rPr>
          <w:rFonts w:asciiTheme="minorEastAsia" w:eastAsiaTheme="minorEastAsia" w:hAnsiTheme="minorEastAsia"/>
        </w:rPr>
        <w:t>隐私</w:t>
      </w:r>
      <w:r w:rsidRPr="008D5AA1">
        <w:rPr>
          <w:rFonts w:asciiTheme="minorEastAsia" w:eastAsiaTheme="minorEastAsia" w:hAnsiTheme="minorEastAsia"/>
        </w:rPr>
        <w:t>协议，点击继续。</w:t>
      </w:r>
    </w:p>
    <w:p w14:paraId="608CC7A7" w14:textId="36E3BBDE" w:rsidR="00712BB8" w:rsidRPr="008D5AA1" w:rsidRDefault="00712BB8" w:rsidP="00712BB8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59AB0026" wp14:editId="2CA768B3">
            <wp:extent cx="5454000" cy="428853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8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66EE" w14:textId="4F7A91EE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PyCharm隐私协议同意界面</w:t>
      </w:r>
    </w:p>
    <w:p w14:paraId="322DBC65" w14:textId="2C3D3533" w:rsidR="00712BB8" w:rsidRPr="008D5AA1" w:rsidRDefault="00730616" w:rsidP="00712BB8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选择</w:t>
      </w:r>
      <w:r w:rsidR="00F62635" w:rsidRPr="008D5AA1">
        <w:rPr>
          <w:rFonts w:asciiTheme="minorEastAsia" w:eastAsiaTheme="minorEastAsia" w:hAnsiTheme="minorEastAsia"/>
        </w:rPr>
        <w:t>不共享个人数据</w:t>
      </w:r>
      <w:r w:rsidR="00F62635" w:rsidRPr="008D5AA1">
        <w:rPr>
          <w:rFonts w:asciiTheme="minorEastAsia" w:eastAsiaTheme="minorEastAsia" w:hAnsiTheme="minorEastAsia" w:hint="eastAsia"/>
        </w:rPr>
        <w:t>。</w:t>
      </w:r>
    </w:p>
    <w:p w14:paraId="5617E082" w14:textId="2FB01853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44DEC6FF" wp14:editId="6BDAA4A5">
            <wp:extent cx="5454000" cy="423497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48C0" w14:textId="299A7F5E" w:rsidR="00730616" w:rsidRPr="008D5AA1" w:rsidRDefault="00730616" w:rsidP="0073061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PyCharm数据共享设置界面</w:t>
      </w:r>
    </w:p>
    <w:p w14:paraId="56FE4696" w14:textId="2625EA59" w:rsidR="00712BB8" w:rsidRPr="008D5AA1" w:rsidRDefault="00F62635" w:rsidP="00F6263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进入程序个性化设置界面，如果是第一次使用，会有一些引导，也可以点击左下角直接跳过个性化设置界面。</w:t>
      </w:r>
    </w:p>
    <w:p w14:paraId="60D96087" w14:textId="0218DD8F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0EF857FF" wp14:editId="72FC3FDF">
            <wp:extent cx="5454000" cy="4567258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5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546F" w14:textId="5945BEA2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PyCharm个性化设置界面</w:t>
      </w:r>
    </w:p>
    <w:p w14:paraId="179C2B81" w14:textId="0190B738" w:rsidR="00F62635" w:rsidRPr="008D5AA1" w:rsidRDefault="00F62635" w:rsidP="00F6263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设置完成后进入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开始界面，点击新建工程。</w:t>
      </w:r>
    </w:p>
    <w:p w14:paraId="079911BC" w14:textId="75D0E8CB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A7FA33D" wp14:editId="13746B1E">
            <wp:extent cx="5454000" cy="4012691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271A" w14:textId="27896D47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PyCharm开始界面</w:t>
      </w:r>
    </w:p>
    <w:p w14:paraId="6E1DA90E" w14:textId="2E1152EE" w:rsidR="00F62635" w:rsidRPr="008D5AA1" w:rsidRDefault="00F62635" w:rsidP="00F6263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接下来需要设置</w:t>
      </w:r>
      <w:r w:rsidRPr="008D5AA1">
        <w:rPr>
          <w:rFonts w:asciiTheme="minorEastAsia" w:eastAsiaTheme="minorEastAsia" w:hAnsiTheme="minorEastAsia"/>
        </w:rPr>
        <w:t>Python解释器位置，也就是告诉</w:t>
      </w:r>
      <w:r w:rsidR="000227C6"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/>
        </w:rPr>
        <w:t>使用哪个虚拟环境来运行代码，选择Existing interpreter，然后点击右边三个点。</w:t>
      </w:r>
    </w:p>
    <w:p w14:paraId="524D5DDB" w14:textId="1042815B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62693E3F" wp14:editId="3F113A4D">
            <wp:extent cx="5454000" cy="400476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0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0C3" w14:textId="6B92A5A7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PyCharm解释器设置界面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495E7997" w14:textId="77777777" w:rsidR="00F62635" w:rsidRPr="008D5AA1" w:rsidRDefault="00F62635" w:rsidP="00F6263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因为使用的是</w:t>
      </w:r>
      <w:r w:rsidRPr="008D5AA1">
        <w:rPr>
          <w:rFonts w:asciiTheme="minorEastAsia" w:eastAsiaTheme="minorEastAsia" w:hAnsiTheme="minorEastAsia"/>
        </w:rPr>
        <w:t>miniconda创建的虚拟环境，所以左侧选择Conda Environment，然后右侧点击下拉三角，解释器会自动带出，无需点击右边三个点，勾选Make available to all projects，这样后面不用每次创建工程都重复这一步。</w:t>
      </w:r>
    </w:p>
    <w:p w14:paraId="34CDDC06" w14:textId="65CC8D58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73574E58" wp14:editId="38436B3A">
            <wp:extent cx="5454000" cy="3583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6AD0" w14:textId="7D7AB94D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PyCharm解释器设置界面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2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7B8CEED8" w14:textId="77777777" w:rsidR="00F62635" w:rsidRPr="008D5AA1" w:rsidRDefault="00F62635" w:rsidP="00F6263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设置完成后，点击</w:t>
      </w:r>
      <w:r w:rsidRPr="008D5AA1">
        <w:rPr>
          <w:rFonts w:asciiTheme="minorEastAsia" w:eastAsiaTheme="minorEastAsia" w:hAnsiTheme="minorEastAsia"/>
        </w:rPr>
        <w:t>create即可创建成功。</w:t>
      </w:r>
    </w:p>
    <w:p w14:paraId="64AFA752" w14:textId="2E2148A0" w:rsidR="00F62635" w:rsidRPr="008D5AA1" w:rsidRDefault="00F62635" w:rsidP="00F62635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4DEBE14B" wp14:editId="11151ACE">
            <wp:extent cx="5454000" cy="398835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0967" w14:textId="63AC0CE2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lastRenderedPageBreak/>
        <w:t>PyCharm工程创建界面</w:t>
      </w:r>
    </w:p>
    <w:p w14:paraId="099D79EA" w14:textId="4F2AE779" w:rsidR="008B7429" w:rsidRPr="008D5AA1" w:rsidRDefault="000227C6" w:rsidP="00DA2493">
      <w:pPr>
        <w:pStyle w:val="2"/>
        <w:rPr>
          <w:rFonts w:asciiTheme="minorEastAsia" w:eastAsiaTheme="minorEastAsia" w:hAnsiTheme="minorEastAsia"/>
        </w:rPr>
      </w:pPr>
      <w:bookmarkStart w:id="49" w:name="_Toc47345793"/>
      <w:r w:rsidRPr="008D5AA1">
        <w:rPr>
          <w:rFonts w:asciiTheme="minorEastAsia" w:eastAsiaTheme="minorEastAsia" w:hAnsiTheme="minorEastAsia"/>
        </w:rPr>
        <w:t>PyCharm</w:t>
      </w:r>
      <w:r w:rsidR="00DA2493" w:rsidRPr="008D5AA1">
        <w:rPr>
          <w:rFonts w:asciiTheme="minorEastAsia" w:eastAsiaTheme="minorEastAsia" w:hAnsiTheme="minorEastAsia"/>
        </w:rPr>
        <w:t>使用</w:t>
      </w:r>
      <w:bookmarkEnd w:id="49"/>
    </w:p>
    <w:p w14:paraId="750FBAFE" w14:textId="18F6B468" w:rsidR="00DA2493" w:rsidRPr="008D5AA1" w:rsidRDefault="00831DE6" w:rsidP="00DA2493">
      <w:pPr>
        <w:pStyle w:val="1f"/>
        <w:rPr>
          <w:rFonts w:asciiTheme="minorEastAsia" w:eastAsiaTheme="minorEastAsia" w:hAnsiTheme="minorEastAsia"/>
          <w:lang w:eastAsia="zh-CN"/>
        </w:rPr>
      </w:pPr>
      <w:r w:rsidRPr="008D5AA1">
        <w:rPr>
          <w:rFonts w:asciiTheme="minorEastAsia" w:eastAsiaTheme="minorEastAsia" w:hAnsiTheme="minorEastAsia"/>
          <w:lang w:eastAsia="zh-CN"/>
        </w:rPr>
        <w:t>PyCharm可以设置多个Python解释器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然后在实际编写代码时进行切换</w:t>
      </w:r>
      <w:r w:rsidRPr="008D5AA1">
        <w:rPr>
          <w:rFonts w:asciiTheme="minorEastAsia" w:eastAsiaTheme="minorEastAsia" w:hAnsiTheme="minorEastAsia" w:hint="eastAsia"/>
          <w:lang w:eastAsia="zh-CN"/>
        </w:rPr>
        <w:t>，</w:t>
      </w:r>
      <w:r w:rsidRPr="008D5AA1">
        <w:rPr>
          <w:rFonts w:asciiTheme="minorEastAsia" w:eastAsiaTheme="minorEastAsia" w:hAnsiTheme="minorEastAsia"/>
          <w:lang w:eastAsia="zh-CN"/>
        </w:rPr>
        <w:t>但是同时只能使用一个</w:t>
      </w:r>
      <w:r w:rsidRPr="008D5AA1">
        <w:rPr>
          <w:rFonts w:asciiTheme="minorEastAsia" w:eastAsiaTheme="minorEastAsia" w:hAnsiTheme="minorEastAsia" w:hint="eastAsia"/>
          <w:lang w:eastAsia="zh-CN"/>
        </w:rPr>
        <w:t>Python解释器。</w:t>
      </w:r>
    </w:p>
    <w:p w14:paraId="2CF6EEA3" w14:textId="79B72742" w:rsidR="00DA2493" w:rsidRPr="008D5AA1" w:rsidRDefault="000227C6" w:rsidP="00DA2493">
      <w:pPr>
        <w:pStyle w:val="3"/>
        <w:rPr>
          <w:rFonts w:asciiTheme="minorEastAsia" w:eastAsiaTheme="minorEastAsia" w:hAnsiTheme="minorEastAsia"/>
          <w:lang w:eastAsia="en-US"/>
        </w:rPr>
      </w:pPr>
      <w:bookmarkStart w:id="50" w:name="_Toc47345794"/>
      <w:r w:rsidRPr="008D5AA1">
        <w:rPr>
          <w:rFonts w:asciiTheme="minorEastAsia" w:eastAsiaTheme="minorEastAsia" w:hAnsiTheme="minorEastAsia"/>
          <w:lang w:eastAsia="en-US"/>
        </w:rPr>
        <w:t>PyCharm</w:t>
      </w:r>
      <w:r w:rsidR="00DA2493" w:rsidRPr="008D5AA1">
        <w:rPr>
          <w:rFonts w:asciiTheme="minorEastAsia" w:eastAsiaTheme="minorEastAsia" w:hAnsiTheme="minorEastAsia"/>
          <w:lang w:eastAsia="en-US"/>
        </w:rPr>
        <w:t>内核切换</w:t>
      </w:r>
      <w:bookmarkEnd w:id="50"/>
    </w:p>
    <w:p w14:paraId="1A6858BC" w14:textId="28E39019" w:rsidR="00224BB5" w:rsidRPr="008D5AA1" w:rsidRDefault="00E11AC3" w:rsidP="00224BB5">
      <w:pPr>
        <w:pStyle w:val="30"/>
        <w:rPr>
          <w:rFonts w:asciiTheme="minorEastAsia" w:eastAsiaTheme="minorEastAsia" w:hAnsiTheme="minorEastAsia"/>
          <w:lang w:eastAsia="en-US"/>
        </w:rPr>
      </w:pPr>
      <w:r w:rsidRPr="008D5AA1">
        <w:rPr>
          <w:rFonts w:asciiTheme="minorEastAsia" w:eastAsiaTheme="minorEastAsia" w:hAnsiTheme="minorEastAsia" w:hint="eastAsia"/>
        </w:rPr>
        <w:t>进入一个工程界面后，点击左上角File、Settings（MacOS为</w:t>
      </w:r>
      <w:r w:rsidR="000227C6" w:rsidRPr="008D5AA1">
        <w:rPr>
          <w:rFonts w:asciiTheme="minorEastAsia" w:eastAsiaTheme="minorEastAsia" w:hAnsiTheme="minorEastAsia" w:hint="eastAsia"/>
        </w:rPr>
        <w:t>PyCharm</w:t>
      </w:r>
      <w:r w:rsidRPr="008D5AA1">
        <w:rPr>
          <w:rFonts w:asciiTheme="minorEastAsia" w:eastAsiaTheme="minorEastAsia" w:hAnsiTheme="minorEastAsia" w:hint="eastAsia"/>
        </w:rPr>
        <w:t>、Preferences）</w:t>
      </w:r>
      <w:r w:rsidR="00E77A13" w:rsidRPr="008D5AA1">
        <w:rPr>
          <w:rFonts w:asciiTheme="minorEastAsia" w:eastAsiaTheme="minorEastAsia" w:hAnsiTheme="minorEastAsia" w:hint="eastAsia"/>
        </w:rPr>
        <w:t>，然后进入工程设置界面。</w:t>
      </w:r>
    </w:p>
    <w:p w14:paraId="16AD6B68" w14:textId="0EC2D3E6" w:rsidR="00E77A13" w:rsidRPr="008D5AA1" w:rsidRDefault="00E77A13" w:rsidP="00E77A1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6347DE04" wp14:editId="571D39E3">
            <wp:extent cx="3171825" cy="45624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B1C1" w14:textId="40C5DC51" w:rsidR="00831DE6" w:rsidRPr="008D5AA1" w:rsidRDefault="00831DE6" w:rsidP="00831DE6">
      <w:pPr>
        <w:pStyle w:val="9"/>
        <w:rPr>
          <w:rFonts w:asciiTheme="minorEastAsia" w:eastAsiaTheme="minorEastAsia" w:hAnsiTheme="minorEastAsia"/>
          <w:lang w:eastAsia="en-US"/>
        </w:rPr>
      </w:pPr>
      <w:r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 w:hint="eastAsia"/>
        </w:rPr>
        <w:t>（Windows、Ubuntu）</w:t>
      </w:r>
      <w:r w:rsidRPr="008D5AA1">
        <w:rPr>
          <w:rFonts w:asciiTheme="minorEastAsia" w:eastAsiaTheme="minorEastAsia" w:hAnsiTheme="minorEastAsia"/>
        </w:rPr>
        <w:t>工程设置界面</w:t>
      </w:r>
    </w:p>
    <w:p w14:paraId="4F7CEAB9" w14:textId="77777777" w:rsidR="00831DE6" w:rsidRPr="008D5AA1" w:rsidRDefault="00831DE6" w:rsidP="00831DE6">
      <w:pPr>
        <w:pStyle w:val="1f"/>
        <w:rPr>
          <w:rFonts w:asciiTheme="minorEastAsia" w:eastAsiaTheme="minorEastAsia" w:hAnsiTheme="minorEastAsia"/>
        </w:rPr>
      </w:pPr>
    </w:p>
    <w:p w14:paraId="2955F443" w14:textId="409F8D49" w:rsidR="003101CC" w:rsidRPr="008D5AA1" w:rsidRDefault="003101CC" w:rsidP="00E77A1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2CF1BB0E" wp14:editId="2313909D">
            <wp:extent cx="3046095" cy="2945130"/>
            <wp:effectExtent l="0" t="0" r="1905" b="7620"/>
            <wp:docPr id="72" name="图片 72" descr="D:\文档\文档\文件归档\进行中\专业建设\配套实验手册\MindSpore和TF2.1安装手册\未命名文件夹\未命名文件夹\截屏2020-07-30 下午4.1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文档\文档\文件归档\进行中\专业建设\配套实验手册\MindSpore和TF2.1安装手册\未命名文件夹\未命名文件夹\截屏2020-07-30 下午4.10.5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CE4CA" w14:textId="34B2280E" w:rsidR="00831DE6" w:rsidRPr="008D5AA1" w:rsidRDefault="00831DE6" w:rsidP="00831DE6">
      <w:pPr>
        <w:pStyle w:val="9"/>
        <w:rPr>
          <w:rFonts w:asciiTheme="minorEastAsia" w:eastAsiaTheme="minorEastAsia" w:hAnsiTheme="minorEastAsia"/>
          <w:lang w:eastAsia="en-US"/>
        </w:rPr>
      </w:pPr>
      <w:r w:rsidRPr="008D5AA1">
        <w:rPr>
          <w:rFonts w:asciiTheme="minorEastAsia" w:eastAsiaTheme="minorEastAsia" w:hAnsiTheme="minorEastAsia"/>
        </w:rPr>
        <w:t>PyCharm</w:t>
      </w:r>
      <w:r w:rsidRPr="008D5AA1">
        <w:rPr>
          <w:rFonts w:asciiTheme="minorEastAsia" w:eastAsiaTheme="minorEastAsia" w:hAnsiTheme="minorEastAsia" w:hint="eastAsia"/>
        </w:rPr>
        <w:t>（MacOS）</w:t>
      </w:r>
      <w:r w:rsidRPr="008D5AA1">
        <w:rPr>
          <w:rFonts w:asciiTheme="minorEastAsia" w:eastAsiaTheme="minorEastAsia" w:hAnsiTheme="minorEastAsia"/>
        </w:rPr>
        <w:t>工程设置界面</w:t>
      </w:r>
    </w:p>
    <w:p w14:paraId="08328F3A" w14:textId="087A2834" w:rsidR="00E77A13" w:rsidRPr="008D5AA1" w:rsidRDefault="003101CC" w:rsidP="00224BB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caps/>
        </w:rPr>
        <w:t>选</w:t>
      </w:r>
      <w:r w:rsidRPr="008D5AA1">
        <w:rPr>
          <w:rFonts w:asciiTheme="minorEastAsia" w:eastAsiaTheme="minorEastAsia" w:hAnsiTheme="minorEastAsia"/>
        </w:rPr>
        <w:t>择左侧工程下面的Python Interpreter</w:t>
      </w:r>
      <w:r w:rsidRPr="008D5AA1">
        <w:rPr>
          <w:rFonts w:asciiTheme="minorEastAsia" w:eastAsiaTheme="minorEastAsia" w:hAnsiTheme="minorEastAsia" w:hint="eastAsia"/>
        </w:rPr>
        <w:t>，</w:t>
      </w:r>
      <w:r w:rsidRPr="008D5AA1">
        <w:rPr>
          <w:rFonts w:asciiTheme="minorEastAsia" w:eastAsiaTheme="minorEastAsia" w:hAnsiTheme="minorEastAsia"/>
        </w:rPr>
        <w:t>然后右侧下拉选择解释器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2A3F4681" w14:textId="5D0E4799" w:rsidR="003101CC" w:rsidRPr="008D5AA1" w:rsidRDefault="003101CC" w:rsidP="003101C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07DD9F03" wp14:editId="3BE102B6">
            <wp:extent cx="5454000" cy="38870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D516" w14:textId="18722B51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PyCharm工程解释器切换界面</w:t>
      </w:r>
      <w:r w:rsidRPr="008D5AA1">
        <w:rPr>
          <w:rFonts w:asciiTheme="minorEastAsia" w:eastAsiaTheme="minorEastAsia" w:hAnsiTheme="minorEastAsia" w:hint="eastAsia"/>
        </w:rPr>
        <w:t>（1）</w:t>
      </w:r>
    </w:p>
    <w:p w14:paraId="5164FCB3" w14:textId="772BCB86" w:rsidR="003101CC" w:rsidRPr="008D5AA1" w:rsidRDefault="003101CC" w:rsidP="00224BB5">
      <w:pPr>
        <w:pStyle w:val="30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 w:hint="eastAsia"/>
        </w:rPr>
        <w:t>如果里面没有想要的虚拟环境，可以点击show</w:t>
      </w:r>
      <w:r w:rsidRPr="008D5AA1">
        <w:rPr>
          <w:rFonts w:asciiTheme="minorEastAsia" w:eastAsiaTheme="minorEastAsia" w:hAnsiTheme="minorEastAsia"/>
        </w:rPr>
        <w:t xml:space="preserve"> </w:t>
      </w:r>
      <w:r w:rsidRPr="008D5AA1">
        <w:rPr>
          <w:rFonts w:asciiTheme="minorEastAsia" w:eastAsiaTheme="minorEastAsia" w:hAnsiTheme="minorEastAsia" w:hint="eastAsia"/>
        </w:rPr>
        <w:t>all，然后点击右上角加号，重复5</w:t>
      </w:r>
      <w:r w:rsidRPr="008D5AA1">
        <w:rPr>
          <w:rFonts w:asciiTheme="minorEastAsia" w:eastAsiaTheme="minorEastAsia" w:hAnsiTheme="minorEastAsia"/>
        </w:rPr>
        <w:t>.2部分里设置解释器的步骤</w:t>
      </w:r>
      <w:r w:rsidRPr="008D5AA1">
        <w:rPr>
          <w:rFonts w:asciiTheme="minorEastAsia" w:eastAsiaTheme="minorEastAsia" w:hAnsiTheme="minorEastAsia" w:hint="eastAsia"/>
        </w:rPr>
        <w:t>。</w:t>
      </w:r>
    </w:p>
    <w:p w14:paraId="1C8B6771" w14:textId="276560B9" w:rsidR="003101CC" w:rsidRPr="008D5AA1" w:rsidRDefault="003101CC" w:rsidP="003101C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lastRenderedPageBreak/>
        <w:drawing>
          <wp:inline distT="0" distB="0" distL="0" distR="0" wp14:anchorId="773C69D4" wp14:editId="6D67A5EC">
            <wp:extent cx="5454000" cy="1273202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2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66C6" w14:textId="1DAE5C5A" w:rsidR="00831DE6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PyCharm工程解释器切换界面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2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2B59DCD2" w14:textId="7A7792B9" w:rsidR="003101CC" w:rsidRPr="008D5AA1" w:rsidRDefault="003101CC" w:rsidP="003101CC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  <w:noProof/>
          <w:lang w:eastAsia="zh-CN"/>
        </w:rPr>
        <w:drawing>
          <wp:inline distT="0" distB="0" distL="0" distR="0" wp14:anchorId="5844CAAD" wp14:editId="52CEC180">
            <wp:extent cx="5454000" cy="484171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8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DAEC" w14:textId="04118255" w:rsidR="003101CC" w:rsidRPr="008D5AA1" w:rsidRDefault="00831DE6" w:rsidP="00831DE6">
      <w:pPr>
        <w:pStyle w:val="9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PyCharm工程解释器切换界面</w:t>
      </w:r>
      <w:r w:rsidRPr="008D5AA1">
        <w:rPr>
          <w:rFonts w:asciiTheme="minorEastAsia" w:eastAsiaTheme="minorEastAsia" w:hAnsiTheme="minorEastAsia" w:hint="eastAsia"/>
        </w:rPr>
        <w:t>（</w:t>
      </w:r>
      <w:r w:rsidRPr="008D5AA1">
        <w:rPr>
          <w:rFonts w:asciiTheme="minorEastAsia" w:eastAsiaTheme="minorEastAsia" w:hAnsiTheme="minorEastAsia"/>
        </w:rPr>
        <w:t>3</w:t>
      </w:r>
      <w:r w:rsidRPr="008D5AA1">
        <w:rPr>
          <w:rFonts w:asciiTheme="minorEastAsia" w:eastAsiaTheme="minorEastAsia" w:hAnsiTheme="minorEastAsia" w:hint="eastAsia"/>
        </w:rPr>
        <w:t>）</w:t>
      </w:r>
    </w:p>
    <w:p w14:paraId="266C6F36" w14:textId="28F324FD" w:rsidR="00831DE6" w:rsidRPr="008D5AA1" w:rsidRDefault="00734033" w:rsidP="00734033">
      <w:pPr>
        <w:topLinePunct w:val="0"/>
        <w:adjustRightInd/>
        <w:snapToGrid/>
        <w:spacing w:before="0" w:after="0" w:line="240" w:lineRule="auto"/>
        <w:ind w:left="0"/>
        <w:rPr>
          <w:rFonts w:asciiTheme="minorEastAsia" w:eastAsiaTheme="minorEastAsia" w:hAnsiTheme="minorEastAsia"/>
          <w:sz w:val="21"/>
          <w:lang w:eastAsia="en-US"/>
        </w:rPr>
      </w:pPr>
      <w:r w:rsidRPr="008D5AA1">
        <w:rPr>
          <w:rFonts w:asciiTheme="minorEastAsia" w:eastAsiaTheme="minorEastAsia" w:hAnsiTheme="minorEastAsia"/>
        </w:rPr>
        <w:br w:type="page"/>
      </w:r>
    </w:p>
    <w:p w14:paraId="7E6B153A" w14:textId="34FFFA11" w:rsidR="00A64569" w:rsidRPr="008D5AA1" w:rsidRDefault="003101CC" w:rsidP="00831DE6">
      <w:pPr>
        <w:pStyle w:val="1"/>
        <w:rPr>
          <w:rFonts w:asciiTheme="minorEastAsia" w:eastAsiaTheme="minorEastAsia" w:hAnsiTheme="minorEastAsia"/>
        </w:rPr>
      </w:pPr>
      <w:bookmarkStart w:id="51" w:name="_Toc47345795"/>
      <w:r w:rsidRPr="008D5AA1">
        <w:rPr>
          <w:rFonts w:asciiTheme="minorEastAsia" w:eastAsiaTheme="minorEastAsia" w:hAnsiTheme="minorEastAsia" w:hint="eastAsia"/>
        </w:rPr>
        <w:lastRenderedPageBreak/>
        <w:t>实验总结</w:t>
      </w:r>
      <w:bookmarkEnd w:id="51"/>
    </w:p>
    <w:p w14:paraId="5B29358A" w14:textId="341FD341" w:rsidR="00831DE6" w:rsidRPr="008D5AA1" w:rsidRDefault="00831DE6" w:rsidP="00734033">
      <w:pPr>
        <w:pStyle w:val="1f"/>
        <w:rPr>
          <w:rFonts w:asciiTheme="minorEastAsia" w:eastAsiaTheme="minorEastAsia" w:hAnsiTheme="minorEastAsia"/>
        </w:rPr>
      </w:pPr>
      <w:r w:rsidRPr="008D5AA1">
        <w:rPr>
          <w:rFonts w:asciiTheme="minorEastAsia" w:eastAsiaTheme="minorEastAsia" w:hAnsiTheme="minorEastAsia"/>
        </w:rPr>
        <w:t>本实验</w:t>
      </w:r>
      <w:r w:rsidR="00734033" w:rsidRPr="008D5AA1">
        <w:rPr>
          <w:rFonts w:asciiTheme="minorEastAsia" w:eastAsiaTheme="minorEastAsia" w:hAnsiTheme="minorEastAsia"/>
        </w:rPr>
        <w:t>详细介绍了如何在Windows</w:t>
      </w:r>
      <w:r w:rsidR="00734033" w:rsidRPr="008D5AA1">
        <w:rPr>
          <w:rFonts w:asciiTheme="minorEastAsia" w:eastAsiaTheme="minorEastAsia" w:hAnsiTheme="minorEastAsia" w:hint="eastAsia"/>
        </w:rPr>
        <w:t>、M</w:t>
      </w:r>
      <w:r w:rsidR="00734033" w:rsidRPr="008D5AA1">
        <w:rPr>
          <w:rFonts w:asciiTheme="minorEastAsia" w:eastAsiaTheme="minorEastAsia" w:hAnsiTheme="minorEastAsia"/>
        </w:rPr>
        <w:t>acOS</w:t>
      </w:r>
      <w:r w:rsidR="00734033" w:rsidRPr="008D5AA1">
        <w:rPr>
          <w:rFonts w:asciiTheme="minorEastAsia" w:eastAsiaTheme="minorEastAsia" w:hAnsiTheme="minorEastAsia" w:hint="eastAsia"/>
        </w:rPr>
        <w:t>、Ubuntu系统上安装MindSpore和TensorFlow，同时还介绍了如何安装和配置Jupyter</w:t>
      </w:r>
      <w:r w:rsidR="00734033" w:rsidRPr="008D5AA1">
        <w:rPr>
          <w:rFonts w:asciiTheme="minorEastAsia" w:eastAsiaTheme="minorEastAsia" w:hAnsiTheme="minorEastAsia"/>
        </w:rPr>
        <w:t xml:space="preserve"> notebook和PyCharm。</w:t>
      </w:r>
    </w:p>
    <w:sectPr w:rsidR="00831DE6" w:rsidRPr="008D5AA1" w:rsidSect="00033B54">
      <w:headerReference w:type="default" r:id="rId102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F32A2D" w14:textId="77777777" w:rsidR="003B33FF" w:rsidRDefault="003B33FF" w:rsidP="00940D2A">
      <w:pPr>
        <w:spacing w:before="0" w:after="0" w:line="240" w:lineRule="auto"/>
      </w:pPr>
      <w:r>
        <w:separator/>
      </w:r>
    </w:p>
  </w:endnote>
  <w:endnote w:type="continuationSeparator" w:id="0">
    <w:p w14:paraId="45FD7A99" w14:textId="77777777" w:rsidR="003B33FF" w:rsidRDefault="003B33FF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00000001" w:usb1="500078FB" w:usb2="00000008" w:usb3="00000000" w:csb0="0000009F" w:csb1="00000000"/>
  </w:font>
  <w:font w:name="方正兰亭黑简体">
    <w:altName w:val="Malgun Gothic Semilight"/>
    <w:charset w:val="86"/>
    <w:family w:val="auto"/>
    <w:pitch w:val="variable"/>
    <w:sig w:usb0="00000000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Aria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B94153" w14:textId="77777777" w:rsidR="003B33FF" w:rsidRDefault="003B33FF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A4C43AA" w14:textId="77777777" w:rsidR="003B33FF" w:rsidRDefault="003B33FF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E7439D" w14:textId="77777777" w:rsidR="002E7ACF" w:rsidRPr="009D4127" w:rsidRDefault="002E7ACF" w:rsidP="00033B54">
    <w:pPr>
      <w:pStyle w:val="a7"/>
      <w:rPr>
        <w:rFonts w:ascii="Huawei Sans" w:eastAsia="方正兰亭黑简体" w:hAnsi="Huawei Sans"/>
      </w:rPr>
    </w:pPr>
  </w:p>
  <w:p w14:paraId="6619D47F" w14:textId="77777777" w:rsidR="002E7ACF" w:rsidRPr="009D4127" w:rsidRDefault="002E7ACF" w:rsidP="00033B54">
    <w:pPr>
      <w:pStyle w:val="a7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2E7ACF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2E7ACF" w:rsidRPr="009D4127" w:rsidRDefault="002E7ACF" w:rsidP="00854769">
          <w:pPr>
            <w:pStyle w:val="afffc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2E7ACF" w:rsidRPr="009D4127" w:rsidRDefault="002E7ACF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72C618DF" w:rsidR="002E7ACF" w:rsidRPr="009D4127" w:rsidRDefault="002E7ACF" w:rsidP="000D470D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MindSpore</w:t>
          </w:r>
          <w:r>
            <w:rPr>
              <w:rFonts w:ascii="Huawei Sans" w:eastAsia="方正兰亭黑简体" w:hAnsi="Huawei Sans" w:hint="eastAsia"/>
              <w:noProof/>
            </w:rPr>
            <w:t>&amp;</w:t>
          </w:r>
          <w:r>
            <w:rPr>
              <w:rFonts w:ascii="Huawei Sans" w:eastAsia="方正兰亭黑简体" w:hAnsi="Huawei Sans"/>
              <w:noProof/>
            </w:rPr>
            <w:t>TensorFlow</w:t>
          </w:r>
          <w:r>
            <w:rPr>
              <w:rFonts w:ascii="Huawei Sans" w:eastAsia="方正兰亭黑简体" w:hAnsi="Huawei Sans"/>
              <w:noProof/>
            </w:rPr>
            <w:t>实验环境搭建指导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530E7EBA" w:rsidR="002E7ACF" w:rsidRPr="009D4127" w:rsidRDefault="002E7ACF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8D5AA1">
            <w:rPr>
              <w:rFonts w:ascii="Huawei Sans" w:eastAsia="方正兰亭黑简体" w:hAnsi="Huawei Sans"/>
              <w:noProof/>
            </w:rPr>
            <w:t>14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2E7ACF" w:rsidRPr="009D4127" w:rsidRDefault="002E7ACF" w:rsidP="00033B54">
    <w:pPr>
      <w:pStyle w:val="a7"/>
      <w:rPr>
        <w:rFonts w:ascii="Huawei Sans" w:eastAsia="方正兰亭黑简体" w:hAnsi="Huawei Sans"/>
      </w:rPr>
    </w:pPr>
  </w:p>
  <w:p w14:paraId="76432B8F" w14:textId="77777777" w:rsidR="002E7ACF" w:rsidRPr="009D4127" w:rsidRDefault="002E7ACF" w:rsidP="00033B54">
    <w:pPr>
      <w:pStyle w:val="a7"/>
      <w:rPr>
        <w:rFonts w:ascii="Huawei Sans" w:eastAsia="方正兰亭黑简体" w:hAnsi="Huawei Sans"/>
      </w:rPr>
    </w:pPr>
  </w:p>
  <w:p w14:paraId="2CCE42D9" w14:textId="77777777" w:rsidR="002E7ACF" w:rsidRPr="009D4127" w:rsidRDefault="002E7ACF">
    <w:pPr>
      <w:pStyle w:val="a7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3BE5444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7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8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9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0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3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4"/>
  </w:num>
  <w:num w:numId="2">
    <w:abstractNumId w:val="7"/>
  </w:num>
  <w:num w:numId="3">
    <w:abstractNumId w:val="5"/>
  </w:num>
  <w:num w:numId="4">
    <w:abstractNumId w:val="2"/>
  </w:num>
  <w:num w:numId="5">
    <w:abstractNumId w:val="9"/>
  </w:num>
  <w:num w:numId="6">
    <w:abstractNumId w:val="4"/>
  </w:num>
  <w:num w:numId="7">
    <w:abstractNumId w:val="1"/>
  </w:num>
  <w:num w:numId="8">
    <w:abstractNumId w:val="6"/>
  </w:num>
  <w:num w:numId="9">
    <w:abstractNumId w:val="10"/>
  </w:num>
  <w:num w:numId="10">
    <w:abstractNumId w:val="8"/>
  </w:num>
  <w:num w:numId="11">
    <w:abstractNumId w:val="11"/>
  </w:num>
  <w:num w:numId="12">
    <w:abstractNumId w:val="0"/>
  </w:num>
  <w:num w:numId="13">
    <w:abstractNumId w:val="2"/>
  </w:num>
  <w:num w:numId="14">
    <w:abstractNumId w:val="3"/>
  </w:num>
  <w:num w:numId="15">
    <w:abstractNumId w:val="13"/>
  </w:num>
  <w:num w:numId="16">
    <w:abstractNumId w:val="12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214D"/>
    <w:rsid w:val="0002276F"/>
    <w:rsid w:val="000227C6"/>
    <w:rsid w:val="00024836"/>
    <w:rsid w:val="0002558E"/>
    <w:rsid w:val="00027F46"/>
    <w:rsid w:val="00030293"/>
    <w:rsid w:val="000321CB"/>
    <w:rsid w:val="00033243"/>
    <w:rsid w:val="00033B54"/>
    <w:rsid w:val="00033F84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2A99"/>
    <w:rsid w:val="00064F80"/>
    <w:rsid w:val="0006542B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553D"/>
    <w:rsid w:val="00076382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A51"/>
    <w:rsid w:val="00084BE0"/>
    <w:rsid w:val="0008503A"/>
    <w:rsid w:val="000854EA"/>
    <w:rsid w:val="000855F1"/>
    <w:rsid w:val="000862CE"/>
    <w:rsid w:val="00087B38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96D"/>
    <w:rsid w:val="000A6E55"/>
    <w:rsid w:val="000A7CE4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2513"/>
    <w:rsid w:val="000D41DD"/>
    <w:rsid w:val="000D470D"/>
    <w:rsid w:val="000D57E7"/>
    <w:rsid w:val="000D601E"/>
    <w:rsid w:val="000D79DE"/>
    <w:rsid w:val="000E12FE"/>
    <w:rsid w:val="000E16AA"/>
    <w:rsid w:val="000E3396"/>
    <w:rsid w:val="000E3FA8"/>
    <w:rsid w:val="000E41D9"/>
    <w:rsid w:val="000E48ED"/>
    <w:rsid w:val="000E5B3B"/>
    <w:rsid w:val="000F21A1"/>
    <w:rsid w:val="000F3590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4A3D"/>
    <w:rsid w:val="0011636E"/>
    <w:rsid w:val="00116DBF"/>
    <w:rsid w:val="001178C7"/>
    <w:rsid w:val="00117C30"/>
    <w:rsid w:val="00120C0B"/>
    <w:rsid w:val="0012112D"/>
    <w:rsid w:val="00122A8A"/>
    <w:rsid w:val="00125657"/>
    <w:rsid w:val="00127FAF"/>
    <w:rsid w:val="00131CAC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967"/>
    <w:rsid w:val="00154ACF"/>
    <w:rsid w:val="00156F51"/>
    <w:rsid w:val="00160729"/>
    <w:rsid w:val="00161BC3"/>
    <w:rsid w:val="00163D02"/>
    <w:rsid w:val="001666C5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1F4B"/>
    <w:rsid w:val="001823EA"/>
    <w:rsid w:val="00185231"/>
    <w:rsid w:val="00185AA1"/>
    <w:rsid w:val="00185EEE"/>
    <w:rsid w:val="00187508"/>
    <w:rsid w:val="00187DEF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5036"/>
    <w:rsid w:val="001A7817"/>
    <w:rsid w:val="001B0FF2"/>
    <w:rsid w:val="001B1484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3726"/>
    <w:rsid w:val="001C3D41"/>
    <w:rsid w:val="001C3F12"/>
    <w:rsid w:val="001C4487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1F59DD"/>
    <w:rsid w:val="002004D8"/>
    <w:rsid w:val="00200836"/>
    <w:rsid w:val="0020153C"/>
    <w:rsid w:val="00203E5B"/>
    <w:rsid w:val="002044DD"/>
    <w:rsid w:val="0020496B"/>
    <w:rsid w:val="00210365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26E2"/>
    <w:rsid w:val="002245F2"/>
    <w:rsid w:val="002247BC"/>
    <w:rsid w:val="00224BB5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FAD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0958"/>
    <w:rsid w:val="002819BC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4C23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6748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3FC2"/>
    <w:rsid w:val="002D489E"/>
    <w:rsid w:val="002D5BF8"/>
    <w:rsid w:val="002D6C54"/>
    <w:rsid w:val="002E0191"/>
    <w:rsid w:val="002E3467"/>
    <w:rsid w:val="002E48D0"/>
    <w:rsid w:val="002E5399"/>
    <w:rsid w:val="002E7ACF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5BEB"/>
    <w:rsid w:val="00305FB3"/>
    <w:rsid w:val="00306280"/>
    <w:rsid w:val="00307DBA"/>
    <w:rsid w:val="003101CC"/>
    <w:rsid w:val="00311171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44D9"/>
    <w:rsid w:val="003372EA"/>
    <w:rsid w:val="00337A16"/>
    <w:rsid w:val="00337B1D"/>
    <w:rsid w:val="00340C4B"/>
    <w:rsid w:val="00342110"/>
    <w:rsid w:val="003449B6"/>
    <w:rsid w:val="00345758"/>
    <w:rsid w:val="00345CA8"/>
    <w:rsid w:val="003460BF"/>
    <w:rsid w:val="003461B0"/>
    <w:rsid w:val="0034741F"/>
    <w:rsid w:val="00350893"/>
    <w:rsid w:val="00350A7D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5EAD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33FF"/>
    <w:rsid w:val="003B49A7"/>
    <w:rsid w:val="003B6F29"/>
    <w:rsid w:val="003B7490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5019"/>
    <w:rsid w:val="003E5313"/>
    <w:rsid w:val="003E63EC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53"/>
    <w:rsid w:val="004040EF"/>
    <w:rsid w:val="004053CB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300F4"/>
    <w:rsid w:val="004314CE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7348"/>
    <w:rsid w:val="004601F1"/>
    <w:rsid w:val="004622AB"/>
    <w:rsid w:val="00462D8E"/>
    <w:rsid w:val="00462F17"/>
    <w:rsid w:val="0046363A"/>
    <w:rsid w:val="00463820"/>
    <w:rsid w:val="00464E48"/>
    <w:rsid w:val="00466677"/>
    <w:rsid w:val="0046676C"/>
    <w:rsid w:val="00466E8E"/>
    <w:rsid w:val="00470A8F"/>
    <w:rsid w:val="0047200B"/>
    <w:rsid w:val="004722EF"/>
    <w:rsid w:val="00473CB2"/>
    <w:rsid w:val="00473FEF"/>
    <w:rsid w:val="00476FB1"/>
    <w:rsid w:val="00477927"/>
    <w:rsid w:val="004811A2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363C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3B1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35D9"/>
    <w:rsid w:val="00521192"/>
    <w:rsid w:val="005214A7"/>
    <w:rsid w:val="00522580"/>
    <w:rsid w:val="00523C28"/>
    <w:rsid w:val="0052474E"/>
    <w:rsid w:val="00526952"/>
    <w:rsid w:val="00526BBC"/>
    <w:rsid w:val="00530302"/>
    <w:rsid w:val="00530D24"/>
    <w:rsid w:val="0053194D"/>
    <w:rsid w:val="00533708"/>
    <w:rsid w:val="00533F72"/>
    <w:rsid w:val="005350A0"/>
    <w:rsid w:val="00536900"/>
    <w:rsid w:val="00536D4D"/>
    <w:rsid w:val="00537472"/>
    <w:rsid w:val="00543953"/>
    <w:rsid w:val="00543A76"/>
    <w:rsid w:val="00543FDE"/>
    <w:rsid w:val="00545A3D"/>
    <w:rsid w:val="00546F07"/>
    <w:rsid w:val="005476F7"/>
    <w:rsid w:val="00547873"/>
    <w:rsid w:val="0055520C"/>
    <w:rsid w:val="0055595D"/>
    <w:rsid w:val="00556DB2"/>
    <w:rsid w:val="005578B6"/>
    <w:rsid w:val="005607FC"/>
    <w:rsid w:val="00561067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92EA9"/>
    <w:rsid w:val="00594091"/>
    <w:rsid w:val="00596A92"/>
    <w:rsid w:val="00597400"/>
    <w:rsid w:val="005A0AAD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0E4E"/>
    <w:rsid w:val="005E2BA8"/>
    <w:rsid w:val="005E2DD2"/>
    <w:rsid w:val="005E4B56"/>
    <w:rsid w:val="005E5310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74FF"/>
    <w:rsid w:val="0061787C"/>
    <w:rsid w:val="00620B4A"/>
    <w:rsid w:val="00621B0C"/>
    <w:rsid w:val="00621FE8"/>
    <w:rsid w:val="00622AD7"/>
    <w:rsid w:val="00623396"/>
    <w:rsid w:val="00624F47"/>
    <w:rsid w:val="006259EC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68D2"/>
    <w:rsid w:val="006521BE"/>
    <w:rsid w:val="00652A23"/>
    <w:rsid w:val="00652FDB"/>
    <w:rsid w:val="00655365"/>
    <w:rsid w:val="00656D35"/>
    <w:rsid w:val="00656DFB"/>
    <w:rsid w:val="0066067A"/>
    <w:rsid w:val="006611CD"/>
    <w:rsid w:val="00661235"/>
    <w:rsid w:val="00662E2B"/>
    <w:rsid w:val="006646A8"/>
    <w:rsid w:val="006651F6"/>
    <w:rsid w:val="00665B0E"/>
    <w:rsid w:val="00672951"/>
    <w:rsid w:val="00674A4C"/>
    <w:rsid w:val="006764A0"/>
    <w:rsid w:val="006765F5"/>
    <w:rsid w:val="00676C2A"/>
    <w:rsid w:val="00680302"/>
    <w:rsid w:val="00680585"/>
    <w:rsid w:val="00680B76"/>
    <w:rsid w:val="00681061"/>
    <w:rsid w:val="00683953"/>
    <w:rsid w:val="0068422F"/>
    <w:rsid w:val="00691C48"/>
    <w:rsid w:val="00691CA6"/>
    <w:rsid w:val="0069554C"/>
    <w:rsid w:val="00695D19"/>
    <w:rsid w:val="00697D2C"/>
    <w:rsid w:val="006A144A"/>
    <w:rsid w:val="006A22A1"/>
    <w:rsid w:val="006A25D7"/>
    <w:rsid w:val="006A2C95"/>
    <w:rsid w:val="006A39FD"/>
    <w:rsid w:val="006A458E"/>
    <w:rsid w:val="006A7AB4"/>
    <w:rsid w:val="006B58EE"/>
    <w:rsid w:val="006B5E98"/>
    <w:rsid w:val="006B6A79"/>
    <w:rsid w:val="006C1E0B"/>
    <w:rsid w:val="006C425F"/>
    <w:rsid w:val="006C4329"/>
    <w:rsid w:val="006C559F"/>
    <w:rsid w:val="006C65AA"/>
    <w:rsid w:val="006C756C"/>
    <w:rsid w:val="006D0B05"/>
    <w:rsid w:val="006D24EA"/>
    <w:rsid w:val="006D46A5"/>
    <w:rsid w:val="006D622A"/>
    <w:rsid w:val="006E0824"/>
    <w:rsid w:val="006E17E3"/>
    <w:rsid w:val="006E2DF2"/>
    <w:rsid w:val="006E2F9F"/>
    <w:rsid w:val="006E70B8"/>
    <w:rsid w:val="006F206B"/>
    <w:rsid w:val="006F23AF"/>
    <w:rsid w:val="006F2A6C"/>
    <w:rsid w:val="006F3081"/>
    <w:rsid w:val="006F30BD"/>
    <w:rsid w:val="006F4046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2BB8"/>
    <w:rsid w:val="00713707"/>
    <w:rsid w:val="00714C88"/>
    <w:rsid w:val="007153FB"/>
    <w:rsid w:val="00715EF5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616"/>
    <w:rsid w:val="007306C2"/>
    <w:rsid w:val="0073084B"/>
    <w:rsid w:val="007308D9"/>
    <w:rsid w:val="007317BB"/>
    <w:rsid w:val="00731863"/>
    <w:rsid w:val="00731ADC"/>
    <w:rsid w:val="0073326B"/>
    <w:rsid w:val="00733628"/>
    <w:rsid w:val="00733BDB"/>
    <w:rsid w:val="00734033"/>
    <w:rsid w:val="0073530A"/>
    <w:rsid w:val="00735A98"/>
    <w:rsid w:val="00736455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1F95"/>
    <w:rsid w:val="00792F48"/>
    <w:rsid w:val="007946B0"/>
    <w:rsid w:val="00796312"/>
    <w:rsid w:val="007A0830"/>
    <w:rsid w:val="007A0C9B"/>
    <w:rsid w:val="007A1649"/>
    <w:rsid w:val="007A2C10"/>
    <w:rsid w:val="007A2E34"/>
    <w:rsid w:val="007A40F2"/>
    <w:rsid w:val="007A4B89"/>
    <w:rsid w:val="007B1662"/>
    <w:rsid w:val="007B1E9D"/>
    <w:rsid w:val="007B43DA"/>
    <w:rsid w:val="007B570C"/>
    <w:rsid w:val="007B5F15"/>
    <w:rsid w:val="007B656E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E7AE0"/>
    <w:rsid w:val="007F1CDC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1DE6"/>
    <w:rsid w:val="00832F4E"/>
    <w:rsid w:val="008330FA"/>
    <w:rsid w:val="008354A3"/>
    <w:rsid w:val="0084058A"/>
    <w:rsid w:val="00841556"/>
    <w:rsid w:val="00841CC2"/>
    <w:rsid w:val="00842A43"/>
    <w:rsid w:val="00843274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3C5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5AB"/>
    <w:rsid w:val="00892ED7"/>
    <w:rsid w:val="008938AC"/>
    <w:rsid w:val="00894601"/>
    <w:rsid w:val="00894B1A"/>
    <w:rsid w:val="008951BC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D70"/>
    <w:rsid w:val="008B5835"/>
    <w:rsid w:val="008B6D57"/>
    <w:rsid w:val="008B7429"/>
    <w:rsid w:val="008B7B9B"/>
    <w:rsid w:val="008C0438"/>
    <w:rsid w:val="008C09F3"/>
    <w:rsid w:val="008C2E4D"/>
    <w:rsid w:val="008C30F4"/>
    <w:rsid w:val="008C5037"/>
    <w:rsid w:val="008C7F85"/>
    <w:rsid w:val="008D2C22"/>
    <w:rsid w:val="008D5AA1"/>
    <w:rsid w:val="008D76B5"/>
    <w:rsid w:val="008E0285"/>
    <w:rsid w:val="008E322E"/>
    <w:rsid w:val="008E3EEB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CE0"/>
    <w:rsid w:val="00943F7A"/>
    <w:rsid w:val="00944922"/>
    <w:rsid w:val="00947A35"/>
    <w:rsid w:val="00950A31"/>
    <w:rsid w:val="00951F14"/>
    <w:rsid w:val="00953D47"/>
    <w:rsid w:val="009540D2"/>
    <w:rsid w:val="009574FE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7234"/>
    <w:rsid w:val="009B7760"/>
    <w:rsid w:val="009C1BE8"/>
    <w:rsid w:val="009C3747"/>
    <w:rsid w:val="009C3DB8"/>
    <w:rsid w:val="009C4F82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CF"/>
    <w:rsid w:val="00A12301"/>
    <w:rsid w:val="00A13D67"/>
    <w:rsid w:val="00A142D6"/>
    <w:rsid w:val="00A1709C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70A6"/>
    <w:rsid w:val="00A37BAA"/>
    <w:rsid w:val="00A40B3C"/>
    <w:rsid w:val="00A42333"/>
    <w:rsid w:val="00A45DC1"/>
    <w:rsid w:val="00A469E5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4569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672F"/>
    <w:rsid w:val="00B37A3E"/>
    <w:rsid w:val="00B40687"/>
    <w:rsid w:val="00B40D7A"/>
    <w:rsid w:val="00B4225D"/>
    <w:rsid w:val="00B434B0"/>
    <w:rsid w:val="00B476CD"/>
    <w:rsid w:val="00B47B37"/>
    <w:rsid w:val="00B51FE4"/>
    <w:rsid w:val="00B52D8B"/>
    <w:rsid w:val="00B53096"/>
    <w:rsid w:val="00B546C4"/>
    <w:rsid w:val="00B55F9B"/>
    <w:rsid w:val="00B56EBF"/>
    <w:rsid w:val="00B602CD"/>
    <w:rsid w:val="00B60EC4"/>
    <w:rsid w:val="00B617D6"/>
    <w:rsid w:val="00B62F16"/>
    <w:rsid w:val="00B6476C"/>
    <w:rsid w:val="00B66DA1"/>
    <w:rsid w:val="00B6735C"/>
    <w:rsid w:val="00B72ACC"/>
    <w:rsid w:val="00B736C2"/>
    <w:rsid w:val="00B75A84"/>
    <w:rsid w:val="00B81DEF"/>
    <w:rsid w:val="00B82D2C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7A7C"/>
    <w:rsid w:val="00BC0B94"/>
    <w:rsid w:val="00BC128B"/>
    <w:rsid w:val="00BC19DC"/>
    <w:rsid w:val="00BC365E"/>
    <w:rsid w:val="00BC50B6"/>
    <w:rsid w:val="00BC5C02"/>
    <w:rsid w:val="00BC7C8F"/>
    <w:rsid w:val="00BD0135"/>
    <w:rsid w:val="00BD0B27"/>
    <w:rsid w:val="00BD38BD"/>
    <w:rsid w:val="00BD7B26"/>
    <w:rsid w:val="00BE05AF"/>
    <w:rsid w:val="00BE174A"/>
    <w:rsid w:val="00BE194F"/>
    <w:rsid w:val="00BE1DA9"/>
    <w:rsid w:val="00BE2A24"/>
    <w:rsid w:val="00BE3B30"/>
    <w:rsid w:val="00BE5710"/>
    <w:rsid w:val="00BE5A13"/>
    <w:rsid w:val="00BE6A13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D6"/>
    <w:rsid w:val="00C36EDB"/>
    <w:rsid w:val="00C40614"/>
    <w:rsid w:val="00C41742"/>
    <w:rsid w:val="00C41B58"/>
    <w:rsid w:val="00C445BE"/>
    <w:rsid w:val="00C44E38"/>
    <w:rsid w:val="00C454EC"/>
    <w:rsid w:val="00C460DE"/>
    <w:rsid w:val="00C46510"/>
    <w:rsid w:val="00C50344"/>
    <w:rsid w:val="00C5274C"/>
    <w:rsid w:val="00C5363D"/>
    <w:rsid w:val="00C54293"/>
    <w:rsid w:val="00C57360"/>
    <w:rsid w:val="00C57AA7"/>
    <w:rsid w:val="00C57D8C"/>
    <w:rsid w:val="00C57E7D"/>
    <w:rsid w:val="00C602AF"/>
    <w:rsid w:val="00C63397"/>
    <w:rsid w:val="00C67061"/>
    <w:rsid w:val="00C672C6"/>
    <w:rsid w:val="00C71844"/>
    <w:rsid w:val="00C72048"/>
    <w:rsid w:val="00C72410"/>
    <w:rsid w:val="00C72E0B"/>
    <w:rsid w:val="00C7376F"/>
    <w:rsid w:val="00C75C41"/>
    <w:rsid w:val="00C82BCB"/>
    <w:rsid w:val="00C82FB3"/>
    <w:rsid w:val="00C84622"/>
    <w:rsid w:val="00C84841"/>
    <w:rsid w:val="00C85E0C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472C"/>
    <w:rsid w:val="00CB76A4"/>
    <w:rsid w:val="00CC0FB5"/>
    <w:rsid w:val="00CC5335"/>
    <w:rsid w:val="00CC7F17"/>
    <w:rsid w:val="00CD1F3E"/>
    <w:rsid w:val="00CD510E"/>
    <w:rsid w:val="00CD5637"/>
    <w:rsid w:val="00CD5FCA"/>
    <w:rsid w:val="00CD7055"/>
    <w:rsid w:val="00CE31C9"/>
    <w:rsid w:val="00CE4471"/>
    <w:rsid w:val="00CE4BA5"/>
    <w:rsid w:val="00CE4D13"/>
    <w:rsid w:val="00CE5DF7"/>
    <w:rsid w:val="00CE7CCC"/>
    <w:rsid w:val="00CF0A83"/>
    <w:rsid w:val="00CF12BE"/>
    <w:rsid w:val="00CF1D76"/>
    <w:rsid w:val="00CF29BC"/>
    <w:rsid w:val="00CF2BE3"/>
    <w:rsid w:val="00CF2FDC"/>
    <w:rsid w:val="00CF60E2"/>
    <w:rsid w:val="00D00B2D"/>
    <w:rsid w:val="00D0104C"/>
    <w:rsid w:val="00D01EA7"/>
    <w:rsid w:val="00D02D23"/>
    <w:rsid w:val="00D03557"/>
    <w:rsid w:val="00D047F9"/>
    <w:rsid w:val="00D063A8"/>
    <w:rsid w:val="00D064FF"/>
    <w:rsid w:val="00D065EA"/>
    <w:rsid w:val="00D069B3"/>
    <w:rsid w:val="00D07622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6064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62E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687D"/>
    <w:rsid w:val="00D76A6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493"/>
    <w:rsid w:val="00DA37A8"/>
    <w:rsid w:val="00DA3CE9"/>
    <w:rsid w:val="00DA3CEF"/>
    <w:rsid w:val="00DA58B2"/>
    <w:rsid w:val="00DA58E1"/>
    <w:rsid w:val="00DA649B"/>
    <w:rsid w:val="00DA7B74"/>
    <w:rsid w:val="00DB2748"/>
    <w:rsid w:val="00DB53C2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AC3"/>
    <w:rsid w:val="00E11ECD"/>
    <w:rsid w:val="00E1208A"/>
    <w:rsid w:val="00E132AD"/>
    <w:rsid w:val="00E134B9"/>
    <w:rsid w:val="00E1373D"/>
    <w:rsid w:val="00E13A8D"/>
    <w:rsid w:val="00E13F7D"/>
    <w:rsid w:val="00E14227"/>
    <w:rsid w:val="00E148D3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FB1"/>
    <w:rsid w:val="00E609C5"/>
    <w:rsid w:val="00E63113"/>
    <w:rsid w:val="00E64637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77A13"/>
    <w:rsid w:val="00E8074C"/>
    <w:rsid w:val="00E8157D"/>
    <w:rsid w:val="00E825B6"/>
    <w:rsid w:val="00E84541"/>
    <w:rsid w:val="00E8459A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51FD"/>
    <w:rsid w:val="00EB74F9"/>
    <w:rsid w:val="00EC077F"/>
    <w:rsid w:val="00EC2199"/>
    <w:rsid w:val="00EC2807"/>
    <w:rsid w:val="00EC2C02"/>
    <w:rsid w:val="00EC3C72"/>
    <w:rsid w:val="00EC4EA2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3FF8"/>
    <w:rsid w:val="00F04521"/>
    <w:rsid w:val="00F04810"/>
    <w:rsid w:val="00F04A3F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20933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264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55A"/>
    <w:rsid w:val="00F53A66"/>
    <w:rsid w:val="00F53ACE"/>
    <w:rsid w:val="00F54CD2"/>
    <w:rsid w:val="00F55CCB"/>
    <w:rsid w:val="00F56732"/>
    <w:rsid w:val="00F60D1E"/>
    <w:rsid w:val="00F60D3E"/>
    <w:rsid w:val="00F62169"/>
    <w:rsid w:val="00F62635"/>
    <w:rsid w:val="00F62DEC"/>
    <w:rsid w:val="00F64E13"/>
    <w:rsid w:val="00F65914"/>
    <w:rsid w:val="00F70B27"/>
    <w:rsid w:val="00F719DD"/>
    <w:rsid w:val="00F71EDC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8338E"/>
    <w:rsid w:val="00F85AF1"/>
    <w:rsid w:val="00F90BA4"/>
    <w:rsid w:val="00F915FE"/>
    <w:rsid w:val="00F936A3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A49"/>
    <w:rsid w:val="00FB4062"/>
    <w:rsid w:val="00FB494A"/>
    <w:rsid w:val="00FB5073"/>
    <w:rsid w:val="00FB7D05"/>
    <w:rsid w:val="00FC188E"/>
    <w:rsid w:val="00FC2B0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3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1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32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4">
    <w:name w:val="index 1"/>
    <w:basedOn w:val="a2"/>
    <w:next w:val="a2"/>
    <w:autoRedefine/>
    <w:semiHidden/>
    <w:rsid w:val="009D0E48"/>
    <w:rPr>
      <w:sz w:val="24"/>
    </w:rPr>
  </w:style>
  <w:style w:type="paragraph" w:styleId="22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3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4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uiPriority w:val="99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9"/>
    <w:uiPriority w:val="99"/>
    <w:semiHidden/>
    <w:rsid w:val="009D0E48"/>
    <w:rPr>
      <w:rFonts w:ascii="Courier New" w:hAnsi="Courier New" w:cs="Courier New"/>
    </w:rPr>
  </w:style>
  <w:style w:type="table" w:styleId="15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6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7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8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9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9">
    <w:name w:val="List 2"/>
    <w:basedOn w:val="a2"/>
    <w:semiHidden/>
    <w:rsid w:val="009D0E48"/>
    <w:pPr>
      <w:ind w:leftChars="200" w:left="100" w:hangingChars="200" w:hanging="200"/>
    </w:pPr>
  </w:style>
  <w:style w:type="paragraph" w:styleId="39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a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a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b">
    <w:name w:val="List Continue 2"/>
    <w:basedOn w:val="a2"/>
    <w:semiHidden/>
    <w:rsid w:val="009D0E48"/>
    <w:pPr>
      <w:spacing w:after="120"/>
      <w:ind w:leftChars="400" w:left="840"/>
    </w:pPr>
  </w:style>
  <w:style w:type="paragraph" w:styleId="3b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c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c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b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c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d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f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0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1">
    <w:name w:val="Body Text 2"/>
    <w:basedOn w:val="a2"/>
    <w:semiHidden/>
    <w:rsid w:val="009D0E48"/>
    <w:pPr>
      <w:spacing w:after="120" w:line="480" w:lineRule="auto"/>
    </w:pPr>
  </w:style>
  <w:style w:type="paragraph" w:styleId="3f0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2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1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e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3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出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f">
    <w:name w:val="1.正文"/>
    <w:basedOn w:val="a2"/>
    <w:link w:val="1f0"/>
    <w:autoRedefine/>
    <w:qFormat/>
    <w:rsid w:val="00561067"/>
    <w:pPr>
      <w:topLinePunct w:val="0"/>
      <w:adjustRightInd/>
      <w:ind w:left="1021" w:firstLineChars="200" w:firstLine="420"/>
    </w:pPr>
    <w:rPr>
      <w:rFonts w:ascii="Huawei Sans" w:eastAsia="方正兰亭黑简体" w:hAnsi="Huawei Sans"/>
      <w:sz w:val="21"/>
      <w:lang w:eastAsia="en-US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0">
    <w:name w:val="1.正文 字符"/>
    <w:basedOn w:val="a3"/>
    <w:link w:val="1f"/>
    <w:rsid w:val="00561067"/>
    <w:rPr>
      <w:rFonts w:ascii="Huawei Sans" w:eastAsia="方正兰亭黑简体" w:hAnsi="Huawei Sans" w:cs="微软雅黑"/>
      <w:sz w:val="21"/>
      <w:lang w:eastAsia="en-US"/>
    </w:rPr>
  </w:style>
  <w:style w:type="paragraph" w:customStyle="1" w:styleId="2f3">
    <w:name w:val="2.命令"/>
    <w:basedOn w:val="a2"/>
    <w:link w:val="2f4"/>
    <w:autoRedefine/>
    <w:qFormat/>
    <w:rsid w:val="00254FAD"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4">
    <w:name w:val="2.命令 字符"/>
    <w:basedOn w:val="a3"/>
    <w:link w:val="2f3"/>
    <w:rsid w:val="00254FAD"/>
    <w:rPr>
      <w:rFonts w:ascii="Huawei Sans" w:eastAsia="方正兰亭黑简体" w:hAnsi="Huawei Sans" w:cs="Courier New"/>
      <w:sz w:val="18"/>
      <w:szCs w:val="18"/>
      <w:lang w:eastAsia="en-US"/>
    </w:rPr>
  </w:style>
  <w:style w:type="paragraph" w:customStyle="1" w:styleId="30">
    <w:name w:val="3.步骤"/>
    <w:basedOn w:val="a2"/>
    <w:link w:val="3f2"/>
    <w:autoRedefine/>
    <w:qFormat/>
    <w:rsid w:val="004D73B1"/>
    <w:pPr>
      <w:numPr>
        <w:ilvl w:val="5"/>
        <w:numId w:val="4"/>
      </w:numPr>
      <w:spacing w:before="160" w:after="160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FC5DD0"/>
    <w:pPr>
      <w:autoSpaceDE w:val="0"/>
      <w:autoSpaceDN w:val="0"/>
    </w:pPr>
    <w:rPr>
      <w:rFonts w:ascii="Huawei Sans" w:eastAsia="方正兰亭黑简体" w:hAnsi="Huawei Sans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FC5DD0"/>
    <w:rPr>
      <w:rFonts w:ascii="Huawei Sans" w:eastAsia="方正兰亭黑简体" w:hAnsi="Huawei Sans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FC5DD0"/>
  </w:style>
  <w:style w:type="paragraph" w:customStyle="1" w:styleId="74">
    <w:name w:val="7.简介标题"/>
    <w:basedOn w:val="a2"/>
    <w:link w:val="75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f"/>
    <w:link w:val="85"/>
    <w:autoRedefine/>
    <w:qFormat/>
    <w:rsid w:val="00FC5DD0"/>
    <w:rPr>
      <w:noProof/>
    </w:rPr>
  </w:style>
  <w:style w:type="character" w:customStyle="1" w:styleId="20">
    <w:name w:val="标题 2 字符"/>
    <w:aliases w:val="ALT+2 字符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2">
    <w:name w:val="3.步骤 字符"/>
    <w:basedOn w:val="a3"/>
    <w:link w:val="30"/>
    <w:rsid w:val="004D73B1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FC5DD0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9">
    <w:name w:val="9.图片标题"/>
    <w:basedOn w:val="a2"/>
    <w:link w:val="93"/>
    <w:autoRedefine/>
    <w:qFormat/>
    <w:rsid w:val="00B47B37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character" w:customStyle="1" w:styleId="93">
    <w:name w:val="9.图片标题 字符"/>
    <w:basedOn w:val="a3"/>
    <w:link w:val="9"/>
    <w:rsid w:val="00B47B37"/>
    <w:rPr>
      <w:rFonts w:ascii="Huawei Sans" w:eastAsia="方正兰亭黑简体" w:hAnsi="Huawei Sans" w:cs="微软雅黑"/>
      <w:b/>
      <w:spacing w:val="-4"/>
      <w:sz w:val="24"/>
      <w:szCs w:val="24"/>
    </w:rPr>
  </w:style>
  <w:style w:type="character" w:customStyle="1" w:styleId="5c">
    <w:name w:val="5.表格标题 字符"/>
    <w:basedOn w:val="a3"/>
    <w:link w:val="50"/>
    <w:rsid w:val="00FC5DD0"/>
    <w:rPr>
      <w:rFonts w:ascii="Huawei Sans" w:eastAsia="方正兰亭黑简体" w:hAnsi="Huawei Sans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HTML9">
    <w:name w:val="HTML 预设格式 字符"/>
    <w:basedOn w:val="a3"/>
    <w:link w:val="HTML8"/>
    <w:uiPriority w:val="99"/>
    <w:semiHidden/>
    <w:rsid w:val="002A6748"/>
    <w:rPr>
      <w:rFonts w:ascii="Courier New" w:eastAsia="微软雅黑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8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irrors.huaweicloud.com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ms-release.obs.cn-north-4.myhuaweicloud.com/0.5.0-beta/MindSpore/cpu/ubuntu_x86/mindspore-0.5.0-cp37-cp37m-linux_x86_64.whl" TargetMode="External"/><Relationship Id="rId68" Type="http://schemas.openxmlformats.org/officeDocument/2006/relationships/image" Target="media/image40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6" Type="http://schemas.openxmlformats.org/officeDocument/2006/relationships/hyperlink" Target="https://mirrors.tuna.tsinghua.edu.cn/anaconda/miniconda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102" Type="http://schemas.openxmlformats.org/officeDocument/2006/relationships/header" Target="header1.xml"/><Relationship Id="rId5" Type="http://schemas.openxmlformats.org/officeDocument/2006/relationships/customXml" Target="../customXml/item4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hyperlink" Target="https://tensorflow.google.cn/install" TargetMode="External"/><Relationship Id="rId69" Type="http://schemas.openxmlformats.org/officeDocument/2006/relationships/hyperlink" Target="https://jupyter.org/" TargetMode="External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6.png"/><Relationship Id="rId67" Type="http://schemas.openxmlformats.org/officeDocument/2006/relationships/image" Target="media/image39.png"/><Relationship Id="rId103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19.png"/><Relationship Id="rId54" Type="http://schemas.openxmlformats.org/officeDocument/2006/relationships/image" Target="media/image31.png"/><Relationship Id="rId62" Type="http://schemas.openxmlformats.org/officeDocument/2006/relationships/hyperlink" Target="https://www.mindspore.cn/install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hyperlink" Target="https://docs.conda.io/en/latest/miniconda.html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mindspore.cn/install" TargetMode="External"/><Relationship Id="rId36" Type="http://schemas.openxmlformats.org/officeDocument/2006/relationships/hyperlink" Target="https://developer.nvidia.com/rdp/cudnn-download" TargetMode="External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footnotes" Target="footnotes.xml"/><Relationship Id="rId31" Type="http://schemas.openxmlformats.org/officeDocument/2006/relationships/hyperlink" Target="https://ms-release.obs.cn-north-4.myhuaweicloud.com/0.5.0-beta/MindSpore/cpu/windows_x64/mindspore-0.5.0-cp37-cp37m-win_amd64.whl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hyperlink" Target="https://ms-release.obs.cn-north-4.myhuaweicloud.com/0.5.0-beta/MindSpore/cpu/windows_x64/mindspore-0.5.0-cp37-cp37m-win_amd64.whl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hyperlink" Target="https://ubuntu.com/download/desktop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17.png"/><Relationship Id="rId34" Type="http://schemas.openxmlformats.org/officeDocument/2006/relationships/hyperlink" Target="https://developer.nvidia.com/cuda-10.1-download-archive-update2?target_os=Windows&amp;target_arch=x86_64&amp;target_version=10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7.png"/><Relationship Id="rId97" Type="http://schemas.openxmlformats.org/officeDocument/2006/relationships/image" Target="media/image68.png"/><Relationship Id="rId104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42.png"/><Relationship Id="rId92" Type="http://schemas.openxmlformats.org/officeDocument/2006/relationships/image" Target="media/image63.png"/><Relationship Id="rId2" Type="http://schemas.openxmlformats.org/officeDocument/2006/relationships/customXml" Target="../customXml/item1.xml"/><Relationship Id="rId29" Type="http://schemas.openxmlformats.org/officeDocument/2006/relationships/hyperlink" Target="https://ms-release.obs.cn-north-4.myhuaweicloud.com/0.5.0-beta/MindSpore/cpu/windows_x64/mindspore-0.5.0-cp37-cp37m-win_amd64.whl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38.png"/><Relationship Id="rId87" Type="http://schemas.openxmlformats.org/officeDocument/2006/relationships/image" Target="media/image58.png"/><Relationship Id="rId61" Type="http://schemas.openxmlformats.org/officeDocument/2006/relationships/hyperlink" Target="https://mirrors.huaweicloud.com/" TargetMode="External"/><Relationship Id="rId82" Type="http://schemas.openxmlformats.org/officeDocument/2006/relationships/image" Target="media/image53.png"/><Relationship Id="rId19" Type="http://schemas.openxmlformats.org/officeDocument/2006/relationships/image" Target="media/image4.png"/><Relationship Id="rId14" Type="http://schemas.openxmlformats.org/officeDocument/2006/relationships/hyperlink" Target="https://www.jetbrains.com/pycharm/download/" TargetMode="External"/><Relationship Id="rId30" Type="http://schemas.openxmlformats.org/officeDocument/2006/relationships/hyperlink" Target="https://tensorflow.google.cn/install" TargetMode="External"/><Relationship Id="rId35" Type="http://schemas.openxmlformats.org/officeDocument/2006/relationships/image" Target="media/image14.png"/><Relationship Id="rId56" Type="http://schemas.openxmlformats.org/officeDocument/2006/relationships/image" Target="media/image33.png"/><Relationship Id="rId77" Type="http://schemas.openxmlformats.org/officeDocument/2006/relationships/image" Target="media/image48.png"/><Relationship Id="rId100" Type="http://schemas.openxmlformats.org/officeDocument/2006/relationships/image" Target="media/image71.png"/><Relationship Id="rId8" Type="http://schemas.openxmlformats.org/officeDocument/2006/relationships/settings" Target="settings.xml"/><Relationship Id="rId51" Type="http://schemas.openxmlformats.org/officeDocument/2006/relationships/hyperlink" Target="https://mirrors.huaweicloud.com/" TargetMode="External"/><Relationship Id="rId72" Type="http://schemas.openxmlformats.org/officeDocument/2006/relationships/image" Target="media/image43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B8A44C6-C3E4-4EF8-8D01-FADADE39F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8378</TotalTime>
  <Pages>63</Pages>
  <Words>7045</Words>
  <Characters>9235</Characters>
  <Application>Microsoft Office Word</Application>
  <DocSecurity>0</DocSecurity>
  <Lines>76</Lines>
  <Paragraphs>32</Paragraphs>
  <ScaleCrop>false</ScaleCrop>
  <Company>Huawei Technologies Co.,Ltd.</Company>
  <LinksUpToDate>false</LinksUpToDate>
  <CharactersWithSpaces>16248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Guping</cp:lastModifiedBy>
  <cp:revision>41</cp:revision>
  <cp:lastPrinted>2016-11-21T02:33:00Z</cp:lastPrinted>
  <dcterms:created xsi:type="dcterms:W3CDTF">2018-07-11T01:34:00Z</dcterms:created>
  <dcterms:modified xsi:type="dcterms:W3CDTF">2021-11-09T02:32:00Z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(3)IDOurTOdEnYTcT0P9TRvti0Mw9m0WJw2jw5CJkPPr3vv8q3R+kIDuuhtYSFWrwFkKRJSgLmk
OWdK8hBG6MbUsxl64wDY0I1j+Is7t/7ZjizTNa452tSch43aYMgRoJAL56m/0SuCMqdxyrgn
eTTe+0Sm14usRuS95A9kkV9+rnnL9GBBg9p74JX+36CWO+54vgce+JjdbFW4weWt163VsXqH
8CWrAbUNvnxiszxijk</vt:lpwstr>
  </property>
  <property fmtid="{D5CDD505-2E9C-101B-9397-08002B2CF9AE}" pid="15" name="_2015_ms_pID_7253431">
    <vt:lpwstr>JzRYuD9B4T4aKnxYTdOOw5R7xQ6quUgNgp6WR20LYMOXfZHvsMvBkE
pl/h/YrRsyC9aNNw9joAXRJ2+3CqDdZJGq9W3WhVVB8003TUCs7kdu5qJev7/N4tVz7DZWjg
XgaHKvCjPYvL9UKnFQAh338gbrIbDCWGtIy99W09V2yuV5PU9Q0wr/Yjk5BI8UBk4TZj1dez
t761ueHOdiGKP6FB1/x68zuaN1w4Gna7ot1b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ZQ==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1597642638</vt:lpwstr>
  </property>
</Properties>
</file>